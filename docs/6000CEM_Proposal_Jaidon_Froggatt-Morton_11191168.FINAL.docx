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58046" w14:textId="77777777" w:rsidR="003F46EF" w:rsidRPr="003F46EF" w:rsidRDefault="00000000" w:rsidP="003F46EF">
      <w:pPr>
        <w:spacing w:after="80" w:line="240" w:lineRule="auto"/>
        <w:jc w:val="right"/>
        <w:rPr>
          <w:rFonts w:ascii="Verdana" w:hAnsi="Verdana"/>
          <w:sz w:val="36"/>
        </w:rPr>
      </w:pPr>
      <w:r w:rsidRPr="00041ACB">
        <w:rPr>
          <w:noProof/>
          <w:color w:val="FF0000"/>
          <w:sz w:val="18"/>
          <w:lang w:eastAsia="en-GB"/>
        </w:rPr>
        <w:drawing>
          <wp:inline distT="0" distB="0" distL="0" distR="0" wp14:anchorId="60E39610" wp14:editId="1600DACD">
            <wp:extent cx="14382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000125"/>
                    </a:xfrm>
                    <a:prstGeom prst="rect">
                      <a:avLst/>
                    </a:prstGeom>
                    <a:noFill/>
                    <a:ln>
                      <a:noFill/>
                    </a:ln>
                  </pic:spPr>
                </pic:pic>
              </a:graphicData>
            </a:graphic>
          </wp:inline>
        </w:drawing>
      </w:r>
    </w:p>
    <w:p w14:paraId="1306B5B4" w14:textId="77777777" w:rsidR="003F46EF" w:rsidRDefault="00000000" w:rsidP="003F46EF">
      <w:pPr>
        <w:spacing w:after="80" w:line="240" w:lineRule="auto"/>
        <w:jc w:val="right"/>
        <w:rPr>
          <w:rFonts w:ascii="Verdana" w:hAnsi="Verdana"/>
        </w:rPr>
      </w:pPr>
      <w:r>
        <w:rPr>
          <w:rFonts w:ascii="Verdana" w:hAnsi="Verdana"/>
        </w:rPr>
        <w:t xml:space="preserve">School of </w:t>
      </w:r>
      <w:r w:rsidR="009D3D49">
        <w:rPr>
          <w:rFonts w:ascii="Verdana" w:hAnsi="Verdana"/>
        </w:rPr>
        <w:t>Science</w:t>
      </w:r>
      <w:r>
        <w:rPr>
          <w:rFonts w:ascii="Verdana" w:hAnsi="Verdana"/>
        </w:rPr>
        <w:t xml:space="preserve"> (</w:t>
      </w:r>
      <w:r w:rsidR="009D3D49">
        <w:rPr>
          <w:rFonts w:ascii="Verdana" w:hAnsi="Verdana"/>
        </w:rPr>
        <w:t>SofS</w:t>
      </w:r>
      <w:r>
        <w:rPr>
          <w:rFonts w:ascii="Verdana" w:hAnsi="Verdana"/>
        </w:rPr>
        <w:t>)</w:t>
      </w:r>
    </w:p>
    <w:p w14:paraId="03757DAE" w14:textId="77777777" w:rsidR="003F46EF" w:rsidRPr="003F46EF" w:rsidRDefault="00000000" w:rsidP="003F46EF">
      <w:pPr>
        <w:spacing w:after="80" w:line="240" w:lineRule="auto"/>
        <w:jc w:val="right"/>
        <w:rPr>
          <w:rFonts w:ascii="Verdana" w:hAnsi="Verdana"/>
        </w:rPr>
      </w:pPr>
      <w:r>
        <w:rPr>
          <w:rFonts w:ascii="Verdana" w:hAnsi="Verdana"/>
        </w:rPr>
        <w:t>College of Engineering, Environment and Computing (EEC)</w:t>
      </w:r>
    </w:p>
    <w:p w14:paraId="4D633408" w14:textId="77777777" w:rsidR="000317AC" w:rsidRPr="003F46EF" w:rsidRDefault="000317AC" w:rsidP="00423158">
      <w:pPr>
        <w:spacing w:after="80" w:line="240" w:lineRule="auto"/>
        <w:rPr>
          <w:rFonts w:ascii="Verdana" w:hAnsi="Verdana"/>
          <w:sz w:val="36"/>
        </w:rPr>
      </w:pPr>
    </w:p>
    <w:p w14:paraId="71CFFD1B" w14:textId="77777777" w:rsidR="003F46EF" w:rsidRPr="003F46EF" w:rsidRDefault="00000000" w:rsidP="00423158">
      <w:pPr>
        <w:spacing w:after="80" w:line="240" w:lineRule="auto"/>
        <w:rPr>
          <w:rFonts w:ascii="Verdana" w:hAnsi="Verdana"/>
          <w:sz w:val="36"/>
        </w:rPr>
      </w:pPr>
      <w:r>
        <w:rPr>
          <w:rFonts w:ascii="Verdana" w:hAnsi="Verdana"/>
          <w:b/>
          <w:sz w:val="36"/>
        </w:rPr>
        <w:t>6000</w:t>
      </w:r>
      <w:r w:rsidR="006F167F">
        <w:rPr>
          <w:rFonts w:ascii="Verdana" w:hAnsi="Verdana"/>
          <w:b/>
          <w:sz w:val="36"/>
        </w:rPr>
        <w:t>CEM</w:t>
      </w:r>
      <w:r>
        <w:rPr>
          <w:rFonts w:ascii="Verdana" w:hAnsi="Verdana"/>
          <w:b/>
          <w:sz w:val="36"/>
        </w:rPr>
        <w:t xml:space="preserve"> Indi</w:t>
      </w:r>
      <w:r w:rsidR="0099188C">
        <w:rPr>
          <w:rFonts w:ascii="Verdana" w:hAnsi="Verdana"/>
          <w:b/>
          <w:sz w:val="36"/>
        </w:rPr>
        <w:t>vidual Project Preparation</w:t>
      </w:r>
      <w:r w:rsidR="00D176DA">
        <w:rPr>
          <w:rFonts w:ascii="Verdana" w:hAnsi="Verdana"/>
          <w:sz w:val="36"/>
        </w:rPr>
        <w:t xml:space="preserve"> 202</w:t>
      </w:r>
      <w:r w:rsidR="00811624">
        <w:rPr>
          <w:rFonts w:ascii="Verdana" w:hAnsi="Verdana"/>
          <w:sz w:val="36"/>
        </w:rPr>
        <w:t>4</w:t>
      </w:r>
    </w:p>
    <w:p w14:paraId="532DEBB8" w14:textId="77777777" w:rsidR="003F46EF" w:rsidRPr="003F46EF" w:rsidRDefault="003F46EF" w:rsidP="00423158">
      <w:pPr>
        <w:spacing w:after="80" w:line="240" w:lineRule="auto"/>
        <w:rPr>
          <w:rFonts w:ascii="Verdana" w:hAnsi="Verdana"/>
          <w:b/>
          <w:sz w:val="36"/>
        </w:rPr>
      </w:pPr>
    </w:p>
    <w:p w14:paraId="23B8D5E0" w14:textId="77777777" w:rsidR="003F46EF" w:rsidRDefault="00000000" w:rsidP="00423158">
      <w:pPr>
        <w:spacing w:after="80" w:line="240" w:lineRule="auto"/>
        <w:rPr>
          <w:rFonts w:ascii="Verdana" w:hAnsi="Verdana"/>
          <w:b/>
          <w:sz w:val="36"/>
        </w:rPr>
      </w:pPr>
      <w:r>
        <w:rPr>
          <w:rFonts w:ascii="Verdana" w:hAnsi="Verdana"/>
          <w:b/>
          <w:sz w:val="36"/>
        </w:rPr>
        <w:t>Project Proposal</w:t>
      </w:r>
      <w:r w:rsidR="007B02B9">
        <w:rPr>
          <w:rFonts w:ascii="Verdana" w:hAnsi="Verdana"/>
          <w:b/>
          <w:sz w:val="36"/>
        </w:rPr>
        <w:t xml:space="preserve"> </w:t>
      </w:r>
    </w:p>
    <w:p w14:paraId="04F1B8A9" w14:textId="77777777" w:rsidR="003F46EF" w:rsidRDefault="003F46EF" w:rsidP="00423158">
      <w:pPr>
        <w:spacing w:after="80" w:line="240" w:lineRule="auto"/>
        <w:rPr>
          <w:rFonts w:ascii="Verdana" w:hAnsi="Verdana"/>
          <w:b/>
          <w:sz w:val="36"/>
        </w:rPr>
      </w:pPr>
    </w:p>
    <w:p w14:paraId="4845ED68" w14:textId="77777777" w:rsidR="003F46EF" w:rsidRDefault="00000000" w:rsidP="00423158">
      <w:pPr>
        <w:spacing w:after="80" w:line="240" w:lineRule="auto"/>
        <w:rPr>
          <w:rFonts w:ascii="Verdana" w:hAnsi="Verdana"/>
          <w:b/>
          <w:sz w:val="36"/>
        </w:rPr>
      </w:pPr>
      <w:r>
        <w:rPr>
          <w:rFonts w:ascii="Verdana" w:hAnsi="Verdana"/>
          <w:b/>
          <w:sz w:val="36"/>
        </w:rPr>
        <w:t xml:space="preserve">NAME: </w:t>
      </w:r>
      <w:r w:rsidR="00AB2DC0">
        <w:rPr>
          <w:rFonts w:ascii="Verdana" w:hAnsi="Verdana"/>
          <w:b/>
          <w:sz w:val="36"/>
        </w:rPr>
        <w:t>Jaidon Froggatt-Morton</w:t>
      </w:r>
      <w:r w:rsidR="00AB2DC0">
        <w:rPr>
          <w:rFonts w:ascii="Verdana" w:hAnsi="Verdana"/>
          <w:b/>
          <w:sz w:val="36"/>
        </w:rPr>
        <w:tab/>
      </w:r>
    </w:p>
    <w:p w14:paraId="3DB18998" w14:textId="77777777" w:rsidR="003F46EF" w:rsidRDefault="003F46EF" w:rsidP="00423158">
      <w:pPr>
        <w:spacing w:after="80" w:line="240" w:lineRule="auto"/>
        <w:rPr>
          <w:rFonts w:ascii="Verdana" w:hAnsi="Verdana"/>
          <w:b/>
          <w:sz w:val="36"/>
        </w:rPr>
      </w:pPr>
    </w:p>
    <w:p w14:paraId="5EF86BC0" w14:textId="77777777" w:rsidR="003F46EF" w:rsidRPr="003F46EF" w:rsidRDefault="00000000" w:rsidP="00423158">
      <w:pPr>
        <w:spacing w:after="80" w:line="240" w:lineRule="auto"/>
        <w:rPr>
          <w:rFonts w:ascii="Verdana" w:hAnsi="Verdana"/>
          <w:b/>
          <w:sz w:val="36"/>
        </w:rPr>
      </w:pPr>
      <w:r>
        <w:rPr>
          <w:rFonts w:ascii="Verdana" w:hAnsi="Verdana"/>
          <w:b/>
          <w:sz w:val="36"/>
        </w:rPr>
        <w:t xml:space="preserve">SID: </w:t>
      </w:r>
      <w:r w:rsidR="00AB2DC0">
        <w:rPr>
          <w:rFonts w:ascii="Verdana" w:hAnsi="Verdana"/>
          <w:b/>
          <w:sz w:val="36"/>
        </w:rPr>
        <w:t>11191168</w:t>
      </w:r>
    </w:p>
    <w:p w14:paraId="7B4A954A" w14:textId="77777777" w:rsidR="0099188C" w:rsidRDefault="0099188C" w:rsidP="00423158">
      <w:pPr>
        <w:spacing w:after="80" w:line="240" w:lineRule="auto"/>
        <w:rPr>
          <w:rFonts w:ascii="Verdana" w:hAnsi="Verdana"/>
          <w:color w:val="FF0000"/>
        </w:rPr>
      </w:pPr>
    </w:p>
    <w:p w14:paraId="774E3157" w14:textId="77777777" w:rsidR="00055279" w:rsidRDefault="00055279" w:rsidP="000317AC">
      <w:pPr>
        <w:spacing w:after="80" w:line="240" w:lineRule="auto"/>
        <w:rPr>
          <w:rFonts w:ascii="Verdana" w:hAnsi="Verdana"/>
          <w:bCs/>
          <w:color w:val="FF0000"/>
        </w:rPr>
      </w:pPr>
    </w:p>
    <w:p w14:paraId="0DC7C162" w14:textId="77777777" w:rsidR="006D6736" w:rsidRDefault="006D6736" w:rsidP="000317AC">
      <w:pPr>
        <w:spacing w:after="80" w:line="240" w:lineRule="auto"/>
        <w:rPr>
          <w:rFonts w:ascii="Verdana" w:hAnsi="Verdana"/>
          <w:bCs/>
          <w:color w:val="FF0000"/>
        </w:rPr>
      </w:pPr>
    </w:p>
    <w:p w14:paraId="435279EF" w14:textId="77777777" w:rsidR="006D6736" w:rsidRDefault="006D6736" w:rsidP="000317AC">
      <w:pPr>
        <w:spacing w:after="80" w:line="240" w:lineRule="auto"/>
        <w:rPr>
          <w:rFonts w:ascii="Verdana" w:hAnsi="Verdana"/>
          <w:bCs/>
          <w:color w:val="FF0000"/>
        </w:rPr>
      </w:pPr>
    </w:p>
    <w:p w14:paraId="4E1C9B8B" w14:textId="77777777" w:rsidR="006D6736" w:rsidRDefault="006D6736" w:rsidP="000317AC">
      <w:pPr>
        <w:spacing w:after="80" w:line="240" w:lineRule="auto"/>
        <w:rPr>
          <w:rFonts w:ascii="Verdana" w:hAnsi="Verdana"/>
          <w:bCs/>
          <w:color w:val="FF0000"/>
        </w:rPr>
      </w:pPr>
    </w:p>
    <w:p w14:paraId="3A87F58B" w14:textId="77777777" w:rsidR="006D6736" w:rsidRDefault="006D6736" w:rsidP="000317AC">
      <w:pPr>
        <w:spacing w:after="80" w:line="240" w:lineRule="auto"/>
        <w:rPr>
          <w:rFonts w:ascii="Verdana" w:hAnsi="Verdana"/>
          <w:bCs/>
          <w:color w:val="FF0000"/>
        </w:rPr>
      </w:pPr>
    </w:p>
    <w:p w14:paraId="0CE3AB5E" w14:textId="77777777" w:rsidR="006D6736" w:rsidRDefault="006D6736" w:rsidP="000317AC">
      <w:pPr>
        <w:spacing w:after="80" w:line="240" w:lineRule="auto"/>
        <w:rPr>
          <w:rFonts w:ascii="Verdana" w:hAnsi="Verdana"/>
          <w:bCs/>
          <w:color w:val="FF0000"/>
        </w:rPr>
      </w:pPr>
    </w:p>
    <w:p w14:paraId="1531EEC5" w14:textId="77777777" w:rsidR="006D6736" w:rsidRDefault="006D6736" w:rsidP="000317AC">
      <w:pPr>
        <w:spacing w:after="80" w:line="240" w:lineRule="auto"/>
        <w:rPr>
          <w:rFonts w:ascii="Verdana" w:hAnsi="Verdana"/>
          <w:bCs/>
          <w:color w:val="FF0000"/>
        </w:rPr>
      </w:pPr>
    </w:p>
    <w:p w14:paraId="37A1C931" w14:textId="77777777" w:rsidR="006D6736" w:rsidRDefault="006D6736" w:rsidP="000317AC">
      <w:pPr>
        <w:spacing w:after="80" w:line="240" w:lineRule="auto"/>
        <w:rPr>
          <w:rFonts w:ascii="Verdana" w:hAnsi="Verdana"/>
          <w:bCs/>
          <w:color w:val="FF0000"/>
        </w:rPr>
      </w:pPr>
    </w:p>
    <w:p w14:paraId="54B03D88" w14:textId="77777777" w:rsidR="006D6736" w:rsidRDefault="006D6736" w:rsidP="000317AC">
      <w:pPr>
        <w:spacing w:after="80" w:line="240" w:lineRule="auto"/>
        <w:rPr>
          <w:rFonts w:ascii="Verdana" w:hAnsi="Verdana"/>
          <w:bCs/>
          <w:color w:val="FF0000"/>
        </w:rPr>
      </w:pPr>
    </w:p>
    <w:p w14:paraId="0835775B" w14:textId="77777777" w:rsidR="006D6736" w:rsidRDefault="006D6736" w:rsidP="000317AC">
      <w:pPr>
        <w:spacing w:after="80" w:line="240" w:lineRule="auto"/>
        <w:rPr>
          <w:rFonts w:ascii="Verdana" w:hAnsi="Verdana"/>
          <w:bCs/>
          <w:color w:val="FF0000"/>
        </w:rPr>
      </w:pPr>
    </w:p>
    <w:p w14:paraId="06309596" w14:textId="77777777" w:rsidR="006D6736" w:rsidRDefault="006D6736" w:rsidP="000317AC">
      <w:pPr>
        <w:spacing w:after="80" w:line="240" w:lineRule="auto"/>
        <w:rPr>
          <w:rFonts w:ascii="Verdana" w:hAnsi="Verdana"/>
          <w:bCs/>
          <w:color w:val="FF0000"/>
        </w:rPr>
      </w:pPr>
    </w:p>
    <w:p w14:paraId="10E73F76" w14:textId="77777777" w:rsidR="006D6736" w:rsidRDefault="006D6736" w:rsidP="000317AC">
      <w:pPr>
        <w:spacing w:after="80" w:line="240" w:lineRule="auto"/>
        <w:rPr>
          <w:rFonts w:ascii="Verdana" w:hAnsi="Verdana"/>
          <w:bCs/>
          <w:color w:val="FF0000"/>
        </w:rPr>
      </w:pPr>
    </w:p>
    <w:p w14:paraId="127A4C8A" w14:textId="77777777" w:rsidR="006D6736" w:rsidRDefault="006D6736" w:rsidP="000317AC">
      <w:pPr>
        <w:spacing w:after="80" w:line="240" w:lineRule="auto"/>
        <w:rPr>
          <w:rFonts w:ascii="Verdana" w:hAnsi="Verdana"/>
          <w:bCs/>
          <w:color w:val="FF0000"/>
        </w:rPr>
      </w:pPr>
    </w:p>
    <w:p w14:paraId="78D70639" w14:textId="77777777" w:rsidR="006D6736" w:rsidRDefault="006D6736" w:rsidP="000317AC">
      <w:pPr>
        <w:spacing w:after="80" w:line="240" w:lineRule="auto"/>
        <w:rPr>
          <w:rFonts w:ascii="Verdana" w:hAnsi="Verdana"/>
          <w:bCs/>
          <w:color w:val="FF0000"/>
        </w:rPr>
      </w:pPr>
    </w:p>
    <w:p w14:paraId="6C16AC78" w14:textId="77777777" w:rsidR="006D6736" w:rsidRDefault="006D6736" w:rsidP="000317AC">
      <w:pPr>
        <w:spacing w:after="80" w:line="240" w:lineRule="auto"/>
        <w:rPr>
          <w:rFonts w:ascii="Verdana" w:hAnsi="Verdana"/>
          <w:bCs/>
          <w:color w:val="FF0000"/>
        </w:rPr>
      </w:pPr>
    </w:p>
    <w:p w14:paraId="3CE369DC" w14:textId="77777777" w:rsidR="006D6736" w:rsidRDefault="006D6736" w:rsidP="000317AC">
      <w:pPr>
        <w:spacing w:after="80" w:line="240" w:lineRule="auto"/>
        <w:rPr>
          <w:rFonts w:ascii="Verdana" w:hAnsi="Verdana"/>
          <w:bCs/>
          <w:color w:val="FF0000"/>
        </w:rPr>
      </w:pPr>
    </w:p>
    <w:p w14:paraId="7B60F6E8" w14:textId="77777777" w:rsidR="006D6736" w:rsidRPr="00B226BC" w:rsidRDefault="006D6736" w:rsidP="000317AC">
      <w:pPr>
        <w:spacing w:after="80" w:line="240" w:lineRule="auto"/>
        <w:rPr>
          <w:rFonts w:ascii="Verdana" w:hAnsi="Verdana"/>
          <w:bCs/>
          <w:color w:val="FF0000"/>
        </w:rPr>
      </w:pPr>
    </w:p>
    <w:sdt>
      <w:sdtPr>
        <w:rPr>
          <w:rFonts w:eastAsiaTheme="minorHAnsi" w:cstheme="minorBidi"/>
          <w:color w:val="auto"/>
          <w:sz w:val="24"/>
          <w:szCs w:val="22"/>
          <w:lang w:val="en-GB"/>
        </w:rPr>
        <w:id w:val="1118574870"/>
        <w:docPartObj>
          <w:docPartGallery w:val="Table of Contents"/>
          <w:docPartUnique/>
        </w:docPartObj>
      </w:sdtPr>
      <w:sdtEndPr>
        <w:rPr>
          <w:b/>
          <w:bCs/>
          <w:noProof/>
        </w:rPr>
      </w:sdtEndPr>
      <w:sdtContent>
        <w:p w14:paraId="51ED2841" w14:textId="77777777" w:rsidR="00107FF3" w:rsidRDefault="00000000">
          <w:pPr>
            <w:pStyle w:val="TOCHeading"/>
          </w:pPr>
          <w:r>
            <w:t>Contents</w:t>
          </w:r>
        </w:p>
        <w:p w14:paraId="122E16C4" w14:textId="1E45C426" w:rsidR="00107FF3" w:rsidRDefault="00000000">
          <w:pPr>
            <w:pStyle w:val="TOC1"/>
            <w:tabs>
              <w:tab w:val="left" w:pos="440"/>
              <w:tab w:val="right" w:leader="dot" w:pos="9016"/>
            </w:tabs>
            <w:rPr>
              <w:rFonts w:asciiTheme="minorHAnsi" w:eastAsiaTheme="minorEastAsia" w:hAnsiTheme="minorHAnsi"/>
              <w:noProof/>
              <w:kern w:val="2"/>
              <w:szCs w:val="24"/>
              <w:lang w:eastAsia="en-GB"/>
              <w14:ligatures w14:val="standardContextual"/>
            </w:rPr>
          </w:pPr>
          <w:r>
            <w:fldChar w:fldCharType="begin"/>
          </w:r>
          <w:r>
            <w:instrText xml:space="preserve"> TOC \o "1-3" \h \z \u </w:instrText>
          </w:r>
          <w:r>
            <w:fldChar w:fldCharType="separate"/>
          </w:r>
          <w:hyperlink w:anchor="_Toc184236177" w:history="1">
            <w:r w:rsidR="00107FF3" w:rsidRPr="008B6532">
              <w:rPr>
                <w:rStyle w:val="Hyperlink"/>
                <w:noProof/>
              </w:rPr>
              <w:t>1</w:t>
            </w:r>
            <w:r w:rsidR="00107FF3">
              <w:rPr>
                <w:rFonts w:asciiTheme="minorHAnsi" w:eastAsiaTheme="minorEastAsia" w:hAnsiTheme="minorHAnsi"/>
                <w:noProof/>
                <w:kern w:val="2"/>
                <w:szCs w:val="24"/>
                <w:lang w:eastAsia="en-GB"/>
                <w14:ligatures w14:val="standardContextual"/>
              </w:rPr>
              <w:tab/>
            </w:r>
            <w:r w:rsidR="00107FF3" w:rsidRPr="008B6532">
              <w:rPr>
                <w:rStyle w:val="Hyperlink"/>
                <w:noProof/>
              </w:rPr>
              <w:t>ETHICS</w:t>
            </w:r>
            <w:r w:rsidR="00107FF3">
              <w:rPr>
                <w:noProof/>
                <w:webHidden/>
              </w:rPr>
              <w:tab/>
            </w:r>
            <w:r w:rsidR="00107FF3">
              <w:rPr>
                <w:noProof/>
                <w:webHidden/>
              </w:rPr>
              <w:fldChar w:fldCharType="begin"/>
            </w:r>
            <w:r w:rsidR="00107FF3">
              <w:rPr>
                <w:noProof/>
                <w:webHidden/>
              </w:rPr>
              <w:instrText xml:space="preserve"> PAGEREF _Toc184236177 \h </w:instrText>
            </w:r>
            <w:r w:rsidR="00107FF3">
              <w:rPr>
                <w:noProof/>
                <w:webHidden/>
              </w:rPr>
            </w:r>
            <w:r w:rsidR="00107FF3">
              <w:rPr>
                <w:noProof/>
                <w:webHidden/>
              </w:rPr>
              <w:fldChar w:fldCharType="separate"/>
            </w:r>
            <w:r w:rsidR="00F456EE">
              <w:rPr>
                <w:noProof/>
                <w:webHidden/>
              </w:rPr>
              <w:t>3</w:t>
            </w:r>
            <w:r w:rsidR="00107FF3">
              <w:rPr>
                <w:noProof/>
                <w:webHidden/>
              </w:rPr>
              <w:fldChar w:fldCharType="end"/>
            </w:r>
          </w:hyperlink>
        </w:p>
        <w:p w14:paraId="0D2C05D1" w14:textId="1B301DA9" w:rsidR="00107FF3" w:rsidRDefault="00107FF3">
          <w:pPr>
            <w:pStyle w:val="TOC1"/>
            <w:tabs>
              <w:tab w:val="left" w:pos="440"/>
              <w:tab w:val="right" w:leader="dot" w:pos="9016"/>
            </w:tabs>
            <w:rPr>
              <w:rFonts w:asciiTheme="minorHAnsi" w:eastAsiaTheme="minorEastAsia" w:hAnsiTheme="minorHAnsi"/>
              <w:noProof/>
              <w:kern w:val="2"/>
              <w:szCs w:val="24"/>
              <w:lang w:eastAsia="en-GB"/>
              <w14:ligatures w14:val="standardContextual"/>
            </w:rPr>
          </w:pPr>
          <w:hyperlink w:anchor="_Toc184236178" w:history="1">
            <w:r w:rsidRPr="008B6532">
              <w:rPr>
                <w:rStyle w:val="Hyperlink"/>
                <w:noProof/>
              </w:rPr>
              <w:t>2</w:t>
            </w:r>
            <w:r>
              <w:rPr>
                <w:rFonts w:asciiTheme="minorHAnsi" w:eastAsiaTheme="minorEastAsia" w:hAnsiTheme="minorHAnsi"/>
                <w:noProof/>
                <w:kern w:val="2"/>
                <w:szCs w:val="24"/>
                <w:lang w:eastAsia="en-GB"/>
                <w14:ligatures w14:val="standardContextual"/>
              </w:rPr>
              <w:tab/>
            </w:r>
            <w:r w:rsidRPr="008B6532">
              <w:rPr>
                <w:rStyle w:val="Hyperlink"/>
                <w:noProof/>
              </w:rPr>
              <w:t>RESEARCH QUESTION</w:t>
            </w:r>
            <w:r>
              <w:rPr>
                <w:noProof/>
                <w:webHidden/>
              </w:rPr>
              <w:tab/>
            </w:r>
            <w:r>
              <w:rPr>
                <w:noProof/>
                <w:webHidden/>
              </w:rPr>
              <w:fldChar w:fldCharType="begin"/>
            </w:r>
            <w:r>
              <w:rPr>
                <w:noProof/>
                <w:webHidden/>
              </w:rPr>
              <w:instrText xml:space="preserve"> PAGEREF _Toc184236178 \h </w:instrText>
            </w:r>
            <w:r>
              <w:rPr>
                <w:noProof/>
                <w:webHidden/>
              </w:rPr>
            </w:r>
            <w:r>
              <w:rPr>
                <w:noProof/>
                <w:webHidden/>
              </w:rPr>
              <w:fldChar w:fldCharType="separate"/>
            </w:r>
            <w:r w:rsidR="00F456EE">
              <w:rPr>
                <w:noProof/>
                <w:webHidden/>
              </w:rPr>
              <w:t>4</w:t>
            </w:r>
            <w:r>
              <w:rPr>
                <w:noProof/>
                <w:webHidden/>
              </w:rPr>
              <w:fldChar w:fldCharType="end"/>
            </w:r>
          </w:hyperlink>
        </w:p>
        <w:p w14:paraId="6CE7E7A2" w14:textId="3E0E20EE" w:rsidR="00107FF3" w:rsidRDefault="00107FF3">
          <w:pPr>
            <w:pStyle w:val="TOC1"/>
            <w:tabs>
              <w:tab w:val="left" w:pos="440"/>
              <w:tab w:val="right" w:leader="dot" w:pos="9016"/>
            </w:tabs>
            <w:rPr>
              <w:rFonts w:asciiTheme="minorHAnsi" w:eastAsiaTheme="minorEastAsia" w:hAnsiTheme="minorHAnsi"/>
              <w:noProof/>
              <w:kern w:val="2"/>
              <w:szCs w:val="24"/>
              <w:lang w:eastAsia="en-GB"/>
              <w14:ligatures w14:val="standardContextual"/>
            </w:rPr>
          </w:pPr>
          <w:hyperlink w:anchor="_Toc184236179" w:history="1">
            <w:r w:rsidRPr="008B6532">
              <w:rPr>
                <w:rStyle w:val="Hyperlink"/>
                <w:noProof/>
              </w:rPr>
              <w:t xml:space="preserve">3 </w:t>
            </w:r>
            <w:r>
              <w:rPr>
                <w:rFonts w:asciiTheme="minorHAnsi" w:eastAsiaTheme="minorEastAsia" w:hAnsiTheme="minorHAnsi"/>
                <w:noProof/>
                <w:kern w:val="2"/>
                <w:szCs w:val="24"/>
                <w:lang w:eastAsia="en-GB"/>
                <w14:ligatures w14:val="standardContextual"/>
              </w:rPr>
              <w:tab/>
            </w:r>
            <w:r w:rsidRPr="008B6532">
              <w:rPr>
                <w:rStyle w:val="Hyperlink"/>
                <w:noProof/>
              </w:rPr>
              <w:t>INTRODUCTION</w:t>
            </w:r>
            <w:r>
              <w:rPr>
                <w:noProof/>
                <w:webHidden/>
              </w:rPr>
              <w:tab/>
            </w:r>
            <w:r>
              <w:rPr>
                <w:noProof/>
                <w:webHidden/>
              </w:rPr>
              <w:fldChar w:fldCharType="begin"/>
            </w:r>
            <w:r>
              <w:rPr>
                <w:noProof/>
                <w:webHidden/>
              </w:rPr>
              <w:instrText xml:space="preserve"> PAGEREF _Toc184236179 \h </w:instrText>
            </w:r>
            <w:r>
              <w:rPr>
                <w:noProof/>
                <w:webHidden/>
              </w:rPr>
            </w:r>
            <w:r>
              <w:rPr>
                <w:noProof/>
                <w:webHidden/>
              </w:rPr>
              <w:fldChar w:fldCharType="separate"/>
            </w:r>
            <w:r w:rsidR="00F456EE">
              <w:rPr>
                <w:noProof/>
                <w:webHidden/>
              </w:rPr>
              <w:t>4</w:t>
            </w:r>
            <w:r>
              <w:rPr>
                <w:noProof/>
                <w:webHidden/>
              </w:rPr>
              <w:fldChar w:fldCharType="end"/>
            </w:r>
          </w:hyperlink>
        </w:p>
        <w:p w14:paraId="17AE2159" w14:textId="5563AADF" w:rsidR="00107FF3" w:rsidRDefault="00107FF3">
          <w:pPr>
            <w:pStyle w:val="TOC1"/>
            <w:tabs>
              <w:tab w:val="left" w:pos="440"/>
              <w:tab w:val="right" w:leader="dot" w:pos="9016"/>
            </w:tabs>
            <w:rPr>
              <w:rFonts w:asciiTheme="minorHAnsi" w:eastAsiaTheme="minorEastAsia" w:hAnsiTheme="minorHAnsi"/>
              <w:noProof/>
              <w:kern w:val="2"/>
              <w:szCs w:val="24"/>
              <w:lang w:eastAsia="en-GB"/>
              <w14:ligatures w14:val="standardContextual"/>
            </w:rPr>
          </w:pPr>
          <w:hyperlink w:anchor="_Toc184236180" w:history="1">
            <w:r w:rsidRPr="008B6532">
              <w:rPr>
                <w:rStyle w:val="Hyperlink"/>
                <w:noProof/>
              </w:rPr>
              <w:t>4</w:t>
            </w:r>
            <w:r>
              <w:rPr>
                <w:rFonts w:asciiTheme="minorHAnsi" w:eastAsiaTheme="minorEastAsia" w:hAnsiTheme="minorHAnsi"/>
                <w:noProof/>
                <w:kern w:val="2"/>
                <w:szCs w:val="24"/>
                <w:lang w:eastAsia="en-GB"/>
                <w14:ligatures w14:val="standardContextual"/>
              </w:rPr>
              <w:tab/>
            </w:r>
            <w:r w:rsidRPr="008B6532">
              <w:rPr>
                <w:rStyle w:val="Hyperlink"/>
                <w:noProof/>
              </w:rPr>
              <w:t>LITERATURE REVIEW</w:t>
            </w:r>
            <w:r>
              <w:rPr>
                <w:noProof/>
                <w:webHidden/>
              </w:rPr>
              <w:tab/>
            </w:r>
            <w:r>
              <w:rPr>
                <w:noProof/>
                <w:webHidden/>
              </w:rPr>
              <w:fldChar w:fldCharType="begin"/>
            </w:r>
            <w:r>
              <w:rPr>
                <w:noProof/>
                <w:webHidden/>
              </w:rPr>
              <w:instrText xml:space="preserve"> PAGEREF _Toc184236180 \h </w:instrText>
            </w:r>
            <w:r>
              <w:rPr>
                <w:noProof/>
                <w:webHidden/>
              </w:rPr>
            </w:r>
            <w:r>
              <w:rPr>
                <w:noProof/>
                <w:webHidden/>
              </w:rPr>
              <w:fldChar w:fldCharType="separate"/>
            </w:r>
            <w:r w:rsidR="00F456EE">
              <w:rPr>
                <w:noProof/>
                <w:webHidden/>
              </w:rPr>
              <w:t>4</w:t>
            </w:r>
            <w:r>
              <w:rPr>
                <w:noProof/>
                <w:webHidden/>
              </w:rPr>
              <w:fldChar w:fldCharType="end"/>
            </w:r>
          </w:hyperlink>
        </w:p>
        <w:p w14:paraId="0E42119A" w14:textId="4130A7FF" w:rsidR="00107FF3" w:rsidRDefault="00107FF3">
          <w:pPr>
            <w:pStyle w:val="TOC1"/>
            <w:tabs>
              <w:tab w:val="left" w:pos="440"/>
              <w:tab w:val="right" w:leader="dot" w:pos="9016"/>
            </w:tabs>
            <w:rPr>
              <w:rFonts w:asciiTheme="minorHAnsi" w:eastAsiaTheme="minorEastAsia" w:hAnsiTheme="minorHAnsi"/>
              <w:noProof/>
              <w:kern w:val="2"/>
              <w:szCs w:val="24"/>
              <w:lang w:eastAsia="en-GB"/>
              <w14:ligatures w14:val="standardContextual"/>
            </w:rPr>
          </w:pPr>
          <w:hyperlink w:anchor="_Toc184236181" w:history="1">
            <w:r w:rsidRPr="008B6532">
              <w:rPr>
                <w:rStyle w:val="Hyperlink"/>
                <w:noProof/>
              </w:rPr>
              <w:t>5</w:t>
            </w:r>
            <w:r>
              <w:rPr>
                <w:rFonts w:asciiTheme="minorHAnsi" w:eastAsiaTheme="minorEastAsia" w:hAnsiTheme="minorHAnsi"/>
                <w:noProof/>
                <w:kern w:val="2"/>
                <w:szCs w:val="24"/>
                <w:lang w:eastAsia="en-GB"/>
                <w14:ligatures w14:val="standardContextual"/>
              </w:rPr>
              <w:tab/>
            </w:r>
            <w:r w:rsidRPr="008B6532">
              <w:rPr>
                <w:rStyle w:val="Hyperlink"/>
                <w:noProof/>
              </w:rPr>
              <w:t>RESEARCH METHODS</w:t>
            </w:r>
            <w:r>
              <w:rPr>
                <w:noProof/>
                <w:webHidden/>
              </w:rPr>
              <w:tab/>
            </w:r>
            <w:r>
              <w:rPr>
                <w:noProof/>
                <w:webHidden/>
              </w:rPr>
              <w:fldChar w:fldCharType="begin"/>
            </w:r>
            <w:r>
              <w:rPr>
                <w:noProof/>
                <w:webHidden/>
              </w:rPr>
              <w:instrText xml:space="preserve"> PAGEREF _Toc184236181 \h </w:instrText>
            </w:r>
            <w:r>
              <w:rPr>
                <w:noProof/>
                <w:webHidden/>
              </w:rPr>
            </w:r>
            <w:r>
              <w:rPr>
                <w:noProof/>
                <w:webHidden/>
              </w:rPr>
              <w:fldChar w:fldCharType="separate"/>
            </w:r>
            <w:r w:rsidR="00F456EE">
              <w:rPr>
                <w:noProof/>
                <w:webHidden/>
              </w:rPr>
              <w:t>9</w:t>
            </w:r>
            <w:r>
              <w:rPr>
                <w:noProof/>
                <w:webHidden/>
              </w:rPr>
              <w:fldChar w:fldCharType="end"/>
            </w:r>
          </w:hyperlink>
        </w:p>
        <w:p w14:paraId="17A9F240" w14:textId="1A8829F6" w:rsidR="00107FF3" w:rsidRDefault="00107FF3">
          <w:pPr>
            <w:pStyle w:val="TOC2"/>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84236182" w:history="1">
            <w:r w:rsidRPr="008B6532">
              <w:rPr>
                <w:rStyle w:val="Hyperlink"/>
                <w:noProof/>
              </w:rPr>
              <w:t xml:space="preserve">5.1 </w:t>
            </w:r>
            <w:r>
              <w:rPr>
                <w:rFonts w:asciiTheme="minorHAnsi" w:eastAsiaTheme="minorEastAsia" w:hAnsiTheme="minorHAnsi"/>
                <w:noProof/>
                <w:kern w:val="2"/>
                <w:szCs w:val="24"/>
                <w:lang w:eastAsia="en-GB"/>
                <w14:ligatures w14:val="standardContextual"/>
              </w:rPr>
              <w:tab/>
            </w:r>
            <w:r w:rsidRPr="008B6532">
              <w:rPr>
                <w:rStyle w:val="Hyperlink"/>
                <w:noProof/>
              </w:rPr>
              <w:t>Research Methods and Tools</w:t>
            </w:r>
            <w:r>
              <w:rPr>
                <w:noProof/>
                <w:webHidden/>
              </w:rPr>
              <w:tab/>
            </w:r>
            <w:r>
              <w:rPr>
                <w:noProof/>
                <w:webHidden/>
              </w:rPr>
              <w:fldChar w:fldCharType="begin"/>
            </w:r>
            <w:r>
              <w:rPr>
                <w:noProof/>
                <w:webHidden/>
              </w:rPr>
              <w:instrText xml:space="preserve"> PAGEREF _Toc184236182 \h </w:instrText>
            </w:r>
            <w:r>
              <w:rPr>
                <w:noProof/>
                <w:webHidden/>
              </w:rPr>
            </w:r>
            <w:r>
              <w:rPr>
                <w:noProof/>
                <w:webHidden/>
              </w:rPr>
              <w:fldChar w:fldCharType="separate"/>
            </w:r>
            <w:r w:rsidR="00F456EE">
              <w:rPr>
                <w:noProof/>
                <w:webHidden/>
              </w:rPr>
              <w:t>9</w:t>
            </w:r>
            <w:r>
              <w:rPr>
                <w:noProof/>
                <w:webHidden/>
              </w:rPr>
              <w:fldChar w:fldCharType="end"/>
            </w:r>
          </w:hyperlink>
        </w:p>
        <w:p w14:paraId="6DBF48A7" w14:textId="3DFF9956" w:rsidR="00107FF3" w:rsidRDefault="00107FF3">
          <w:pPr>
            <w:pStyle w:val="TOC3"/>
            <w:tabs>
              <w:tab w:val="left" w:pos="1440"/>
              <w:tab w:val="right" w:leader="dot" w:pos="9016"/>
            </w:tabs>
            <w:rPr>
              <w:rFonts w:asciiTheme="minorHAnsi" w:eastAsiaTheme="minorEastAsia" w:hAnsiTheme="minorHAnsi"/>
              <w:noProof/>
              <w:kern w:val="2"/>
              <w:szCs w:val="24"/>
              <w:lang w:eastAsia="en-GB"/>
              <w14:ligatures w14:val="standardContextual"/>
            </w:rPr>
          </w:pPr>
          <w:hyperlink w:anchor="_Toc184236183" w:history="1">
            <w:r w:rsidRPr="008B6532">
              <w:rPr>
                <w:rStyle w:val="Hyperlink"/>
                <w:noProof/>
              </w:rPr>
              <w:t xml:space="preserve">5.1.1 </w:t>
            </w:r>
            <w:r>
              <w:rPr>
                <w:rFonts w:asciiTheme="minorHAnsi" w:eastAsiaTheme="minorEastAsia" w:hAnsiTheme="minorHAnsi"/>
                <w:noProof/>
                <w:kern w:val="2"/>
                <w:szCs w:val="24"/>
                <w:lang w:eastAsia="en-GB"/>
                <w14:ligatures w14:val="standardContextual"/>
              </w:rPr>
              <w:tab/>
            </w:r>
            <w:r w:rsidRPr="008B6532">
              <w:rPr>
                <w:rStyle w:val="Hyperlink"/>
                <w:noProof/>
              </w:rPr>
              <w:t>Experimental Research</w:t>
            </w:r>
            <w:r>
              <w:rPr>
                <w:noProof/>
                <w:webHidden/>
              </w:rPr>
              <w:tab/>
            </w:r>
            <w:r>
              <w:rPr>
                <w:noProof/>
                <w:webHidden/>
              </w:rPr>
              <w:fldChar w:fldCharType="begin"/>
            </w:r>
            <w:r>
              <w:rPr>
                <w:noProof/>
                <w:webHidden/>
              </w:rPr>
              <w:instrText xml:space="preserve"> PAGEREF _Toc184236183 \h </w:instrText>
            </w:r>
            <w:r>
              <w:rPr>
                <w:noProof/>
                <w:webHidden/>
              </w:rPr>
            </w:r>
            <w:r>
              <w:rPr>
                <w:noProof/>
                <w:webHidden/>
              </w:rPr>
              <w:fldChar w:fldCharType="separate"/>
            </w:r>
            <w:r w:rsidR="00F456EE">
              <w:rPr>
                <w:noProof/>
                <w:webHidden/>
              </w:rPr>
              <w:t>9</w:t>
            </w:r>
            <w:r>
              <w:rPr>
                <w:noProof/>
                <w:webHidden/>
              </w:rPr>
              <w:fldChar w:fldCharType="end"/>
            </w:r>
          </w:hyperlink>
        </w:p>
        <w:p w14:paraId="5E5332D7" w14:textId="352F83A7" w:rsidR="00107FF3" w:rsidRDefault="00107FF3">
          <w:pPr>
            <w:pStyle w:val="TOC3"/>
            <w:tabs>
              <w:tab w:val="left" w:pos="1440"/>
              <w:tab w:val="right" w:leader="dot" w:pos="9016"/>
            </w:tabs>
            <w:rPr>
              <w:rFonts w:asciiTheme="minorHAnsi" w:eastAsiaTheme="minorEastAsia" w:hAnsiTheme="minorHAnsi"/>
              <w:noProof/>
              <w:kern w:val="2"/>
              <w:szCs w:val="24"/>
              <w:lang w:eastAsia="en-GB"/>
              <w14:ligatures w14:val="standardContextual"/>
            </w:rPr>
          </w:pPr>
          <w:hyperlink w:anchor="_Toc184236184" w:history="1">
            <w:r w:rsidRPr="008B6532">
              <w:rPr>
                <w:rStyle w:val="Hyperlink"/>
                <w:noProof/>
              </w:rPr>
              <w:t xml:space="preserve">5.1.2 </w:t>
            </w:r>
            <w:r>
              <w:rPr>
                <w:rFonts w:asciiTheme="minorHAnsi" w:eastAsiaTheme="minorEastAsia" w:hAnsiTheme="minorHAnsi"/>
                <w:noProof/>
                <w:kern w:val="2"/>
                <w:szCs w:val="24"/>
                <w:lang w:eastAsia="en-GB"/>
                <w14:ligatures w14:val="standardContextual"/>
              </w:rPr>
              <w:tab/>
            </w:r>
            <w:r w:rsidRPr="008B6532">
              <w:rPr>
                <w:rStyle w:val="Hyperlink"/>
                <w:noProof/>
              </w:rPr>
              <w:t>Simulation and Application Development</w:t>
            </w:r>
            <w:r>
              <w:rPr>
                <w:noProof/>
                <w:webHidden/>
              </w:rPr>
              <w:tab/>
            </w:r>
            <w:r>
              <w:rPr>
                <w:noProof/>
                <w:webHidden/>
              </w:rPr>
              <w:fldChar w:fldCharType="begin"/>
            </w:r>
            <w:r>
              <w:rPr>
                <w:noProof/>
                <w:webHidden/>
              </w:rPr>
              <w:instrText xml:space="preserve"> PAGEREF _Toc184236184 \h </w:instrText>
            </w:r>
            <w:r>
              <w:rPr>
                <w:noProof/>
                <w:webHidden/>
              </w:rPr>
            </w:r>
            <w:r>
              <w:rPr>
                <w:noProof/>
                <w:webHidden/>
              </w:rPr>
              <w:fldChar w:fldCharType="separate"/>
            </w:r>
            <w:r w:rsidR="00F456EE">
              <w:rPr>
                <w:noProof/>
                <w:webHidden/>
              </w:rPr>
              <w:t>9</w:t>
            </w:r>
            <w:r>
              <w:rPr>
                <w:noProof/>
                <w:webHidden/>
              </w:rPr>
              <w:fldChar w:fldCharType="end"/>
            </w:r>
          </w:hyperlink>
        </w:p>
        <w:p w14:paraId="38D24BD4" w14:textId="25C79421" w:rsidR="00107FF3" w:rsidRDefault="00107FF3">
          <w:pPr>
            <w:pStyle w:val="TOC3"/>
            <w:tabs>
              <w:tab w:val="left" w:pos="1440"/>
              <w:tab w:val="right" w:leader="dot" w:pos="9016"/>
            </w:tabs>
            <w:rPr>
              <w:rFonts w:asciiTheme="minorHAnsi" w:eastAsiaTheme="minorEastAsia" w:hAnsiTheme="minorHAnsi"/>
              <w:noProof/>
              <w:kern w:val="2"/>
              <w:szCs w:val="24"/>
              <w:lang w:eastAsia="en-GB"/>
              <w14:ligatures w14:val="standardContextual"/>
            </w:rPr>
          </w:pPr>
          <w:hyperlink w:anchor="_Toc184236185" w:history="1">
            <w:r w:rsidRPr="008B6532">
              <w:rPr>
                <w:rStyle w:val="Hyperlink"/>
                <w:noProof/>
              </w:rPr>
              <w:t xml:space="preserve">5.1.3 </w:t>
            </w:r>
            <w:r>
              <w:rPr>
                <w:rFonts w:asciiTheme="minorHAnsi" w:eastAsiaTheme="minorEastAsia" w:hAnsiTheme="minorHAnsi"/>
                <w:noProof/>
                <w:kern w:val="2"/>
                <w:szCs w:val="24"/>
                <w:lang w:eastAsia="en-GB"/>
                <w14:ligatures w14:val="standardContextual"/>
              </w:rPr>
              <w:tab/>
            </w:r>
            <w:r w:rsidRPr="008B6532">
              <w:rPr>
                <w:rStyle w:val="Hyperlink"/>
                <w:noProof/>
              </w:rPr>
              <w:t>Summary</w:t>
            </w:r>
            <w:r>
              <w:rPr>
                <w:noProof/>
                <w:webHidden/>
              </w:rPr>
              <w:tab/>
            </w:r>
            <w:r>
              <w:rPr>
                <w:noProof/>
                <w:webHidden/>
              </w:rPr>
              <w:fldChar w:fldCharType="begin"/>
            </w:r>
            <w:r>
              <w:rPr>
                <w:noProof/>
                <w:webHidden/>
              </w:rPr>
              <w:instrText xml:space="preserve"> PAGEREF _Toc184236185 \h </w:instrText>
            </w:r>
            <w:r>
              <w:rPr>
                <w:noProof/>
                <w:webHidden/>
              </w:rPr>
            </w:r>
            <w:r>
              <w:rPr>
                <w:noProof/>
                <w:webHidden/>
              </w:rPr>
              <w:fldChar w:fldCharType="separate"/>
            </w:r>
            <w:r w:rsidR="00F456EE">
              <w:rPr>
                <w:noProof/>
                <w:webHidden/>
              </w:rPr>
              <w:t>10</w:t>
            </w:r>
            <w:r>
              <w:rPr>
                <w:noProof/>
                <w:webHidden/>
              </w:rPr>
              <w:fldChar w:fldCharType="end"/>
            </w:r>
          </w:hyperlink>
        </w:p>
        <w:p w14:paraId="76B3E92A" w14:textId="54252437" w:rsidR="00107FF3" w:rsidRDefault="00107FF3">
          <w:pPr>
            <w:pStyle w:val="TOC2"/>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84236186" w:history="1">
            <w:r w:rsidRPr="008B6532">
              <w:rPr>
                <w:rStyle w:val="Hyperlink"/>
                <w:noProof/>
              </w:rPr>
              <w:t xml:space="preserve">5.2 </w:t>
            </w:r>
            <w:r>
              <w:rPr>
                <w:rFonts w:asciiTheme="minorHAnsi" w:eastAsiaTheme="minorEastAsia" w:hAnsiTheme="minorHAnsi"/>
                <w:noProof/>
                <w:kern w:val="2"/>
                <w:szCs w:val="24"/>
                <w:lang w:eastAsia="en-GB"/>
                <w14:ligatures w14:val="standardContextual"/>
              </w:rPr>
              <w:tab/>
            </w:r>
            <w:r w:rsidRPr="008B6532">
              <w:rPr>
                <w:rStyle w:val="Hyperlink"/>
                <w:noProof/>
              </w:rPr>
              <w:t>Standard Practices</w:t>
            </w:r>
            <w:r>
              <w:rPr>
                <w:noProof/>
                <w:webHidden/>
              </w:rPr>
              <w:tab/>
            </w:r>
            <w:r>
              <w:rPr>
                <w:noProof/>
                <w:webHidden/>
              </w:rPr>
              <w:fldChar w:fldCharType="begin"/>
            </w:r>
            <w:r>
              <w:rPr>
                <w:noProof/>
                <w:webHidden/>
              </w:rPr>
              <w:instrText xml:space="preserve"> PAGEREF _Toc184236186 \h </w:instrText>
            </w:r>
            <w:r>
              <w:rPr>
                <w:noProof/>
                <w:webHidden/>
              </w:rPr>
            </w:r>
            <w:r>
              <w:rPr>
                <w:noProof/>
                <w:webHidden/>
              </w:rPr>
              <w:fldChar w:fldCharType="separate"/>
            </w:r>
            <w:r w:rsidR="00F456EE">
              <w:rPr>
                <w:noProof/>
                <w:webHidden/>
              </w:rPr>
              <w:t>10</w:t>
            </w:r>
            <w:r>
              <w:rPr>
                <w:noProof/>
                <w:webHidden/>
              </w:rPr>
              <w:fldChar w:fldCharType="end"/>
            </w:r>
          </w:hyperlink>
        </w:p>
        <w:p w14:paraId="6F04F8B3" w14:textId="33557214" w:rsidR="00107FF3" w:rsidRDefault="00107FF3">
          <w:pPr>
            <w:pStyle w:val="TOC3"/>
            <w:tabs>
              <w:tab w:val="left" w:pos="1440"/>
              <w:tab w:val="right" w:leader="dot" w:pos="9016"/>
            </w:tabs>
            <w:rPr>
              <w:rFonts w:asciiTheme="minorHAnsi" w:eastAsiaTheme="minorEastAsia" w:hAnsiTheme="minorHAnsi"/>
              <w:noProof/>
              <w:kern w:val="2"/>
              <w:szCs w:val="24"/>
              <w:lang w:eastAsia="en-GB"/>
              <w14:ligatures w14:val="standardContextual"/>
            </w:rPr>
          </w:pPr>
          <w:hyperlink w:anchor="_Toc184236187" w:history="1">
            <w:r w:rsidRPr="008B6532">
              <w:rPr>
                <w:rStyle w:val="Hyperlink"/>
                <w:noProof/>
              </w:rPr>
              <w:t xml:space="preserve">5.2.1 </w:t>
            </w:r>
            <w:r>
              <w:rPr>
                <w:rFonts w:asciiTheme="minorHAnsi" w:eastAsiaTheme="minorEastAsia" w:hAnsiTheme="minorHAnsi"/>
                <w:noProof/>
                <w:kern w:val="2"/>
                <w:szCs w:val="24"/>
                <w:lang w:eastAsia="en-GB"/>
                <w14:ligatures w14:val="standardContextual"/>
              </w:rPr>
              <w:tab/>
            </w:r>
            <w:r w:rsidRPr="008B6532">
              <w:rPr>
                <w:rStyle w:val="Hyperlink"/>
                <w:noProof/>
              </w:rPr>
              <w:t>Software Development Approach</w:t>
            </w:r>
            <w:r>
              <w:rPr>
                <w:noProof/>
                <w:webHidden/>
              </w:rPr>
              <w:tab/>
            </w:r>
            <w:r>
              <w:rPr>
                <w:noProof/>
                <w:webHidden/>
              </w:rPr>
              <w:fldChar w:fldCharType="begin"/>
            </w:r>
            <w:r>
              <w:rPr>
                <w:noProof/>
                <w:webHidden/>
              </w:rPr>
              <w:instrText xml:space="preserve"> PAGEREF _Toc184236187 \h </w:instrText>
            </w:r>
            <w:r>
              <w:rPr>
                <w:noProof/>
                <w:webHidden/>
              </w:rPr>
            </w:r>
            <w:r>
              <w:rPr>
                <w:noProof/>
                <w:webHidden/>
              </w:rPr>
              <w:fldChar w:fldCharType="separate"/>
            </w:r>
            <w:r w:rsidR="00F456EE">
              <w:rPr>
                <w:noProof/>
                <w:webHidden/>
              </w:rPr>
              <w:t>10</w:t>
            </w:r>
            <w:r>
              <w:rPr>
                <w:noProof/>
                <w:webHidden/>
              </w:rPr>
              <w:fldChar w:fldCharType="end"/>
            </w:r>
          </w:hyperlink>
        </w:p>
        <w:p w14:paraId="2CC5E264" w14:textId="7B07A41E" w:rsidR="00107FF3" w:rsidRDefault="00107FF3">
          <w:pPr>
            <w:pStyle w:val="TOC3"/>
            <w:tabs>
              <w:tab w:val="left" w:pos="1440"/>
              <w:tab w:val="right" w:leader="dot" w:pos="9016"/>
            </w:tabs>
            <w:rPr>
              <w:rFonts w:asciiTheme="minorHAnsi" w:eastAsiaTheme="minorEastAsia" w:hAnsiTheme="minorHAnsi"/>
              <w:noProof/>
              <w:kern w:val="2"/>
              <w:szCs w:val="24"/>
              <w:lang w:eastAsia="en-GB"/>
              <w14:ligatures w14:val="standardContextual"/>
            </w:rPr>
          </w:pPr>
          <w:hyperlink w:anchor="_Toc184236188" w:history="1">
            <w:r w:rsidRPr="008B6532">
              <w:rPr>
                <w:rStyle w:val="Hyperlink"/>
                <w:noProof/>
              </w:rPr>
              <w:t xml:space="preserve">5.2.2 </w:t>
            </w:r>
            <w:r>
              <w:rPr>
                <w:rFonts w:asciiTheme="minorHAnsi" w:eastAsiaTheme="minorEastAsia" w:hAnsiTheme="minorHAnsi"/>
                <w:noProof/>
                <w:kern w:val="2"/>
                <w:szCs w:val="24"/>
                <w:lang w:eastAsia="en-GB"/>
                <w14:ligatures w14:val="standardContextual"/>
              </w:rPr>
              <w:tab/>
            </w:r>
            <w:r w:rsidRPr="008B6532">
              <w:rPr>
                <w:rStyle w:val="Hyperlink"/>
                <w:noProof/>
              </w:rPr>
              <w:t>Technology Stack</w:t>
            </w:r>
            <w:r>
              <w:rPr>
                <w:noProof/>
                <w:webHidden/>
              </w:rPr>
              <w:tab/>
            </w:r>
            <w:r>
              <w:rPr>
                <w:noProof/>
                <w:webHidden/>
              </w:rPr>
              <w:fldChar w:fldCharType="begin"/>
            </w:r>
            <w:r>
              <w:rPr>
                <w:noProof/>
                <w:webHidden/>
              </w:rPr>
              <w:instrText xml:space="preserve"> PAGEREF _Toc184236188 \h </w:instrText>
            </w:r>
            <w:r>
              <w:rPr>
                <w:noProof/>
                <w:webHidden/>
              </w:rPr>
            </w:r>
            <w:r>
              <w:rPr>
                <w:noProof/>
                <w:webHidden/>
              </w:rPr>
              <w:fldChar w:fldCharType="separate"/>
            </w:r>
            <w:r w:rsidR="00F456EE">
              <w:rPr>
                <w:noProof/>
                <w:webHidden/>
              </w:rPr>
              <w:t>10</w:t>
            </w:r>
            <w:r>
              <w:rPr>
                <w:noProof/>
                <w:webHidden/>
              </w:rPr>
              <w:fldChar w:fldCharType="end"/>
            </w:r>
          </w:hyperlink>
        </w:p>
        <w:p w14:paraId="3E8AD771" w14:textId="0186CD35" w:rsidR="00107FF3" w:rsidRDefault="00107FF3">
          <w:pPr>
            <w:pStyle w:val="TOC2"/>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84236189" w:history="1">
            <w:r w:rsidRPr="008B6532">
              <w:rPr>
                <w:rStyle w:val="Hyperlink"/>
                <w:noProof/>
              </w:rPr>
              <w:t xml:space="preserve">5.3 </w:t>
            </w:r>
            <w:r>
              <w:rPr>
                <w:rFonts w:asciiTheme="minorHAnsi" w:eastAsiaTheme="minorEastAsia" w:hAnsiTheme="minorHAnsi"/>
                <w:noProof/>
                <w:kern w:val="2"/>
                <w:szCs w:val="24"/>
                <w:lang w:eastAsia="en-GB"/>
                <w14:ligatures w14:val="standardContextual"/>
              </w:rPr>
              <w:tab/>
            </w:r>
            <w:r w:rsidRPr="008B6532">
              <w:rPr>
                <w:rStyle w:val="Hyperlink"/>
                <w:noProof/>
              </w:rPr>
              <w:t>Project Plan</w:t>
            </w:r>
            <w:r>
              <w:rPr>
                <w:noProof/>
                <w:webHidden/>
              </w:rPr>
              <w:tab/>
            </w:r>
            <w:r>
              <w:rPr>
                <w:noProof/>
                <w:webHidden/>
              </w:rPr>
              <w:fldChar w:fldCharType="begin"/>
            </w:r>
            <w:r>
              <w:rPr>
                <w:noProof/>
                <w:webHidden/>
              </w:rPr>
              <w:instrText xml:space="preserve"> PAGEREF _Toc184236189 \h </w:instrText>
            </w:r>
            <w:r>
              <w:rPr>
                <w:noProof/>
                <w:webHidden/>
              </w:rPr>
            </w:r>
            <w:r>
              <w:rPr>
                <w:noProof/>
                <w:webHidden/>
              </w:rPr>
              <w:fldChar w:fldCharType="separate"/>
            </w:r>
            <w:r w:rsidR="00F456EE">
              <w:rPr>
                <w:noProof/>
                <w:webHidden/>
              </w:rPr>
              <w:t>11</w:t>
            </w:r>
            <w:r>
              <w:rPr>
                <w:noProof/>
                <w:webHidden/>
              </w:rPr>
              <w:fldChar w:fldCharType="end"/>
            </w:r>
          </w:hyperlink>
        </w:p>
        <w:p w14:paraId="6F77DDF8" w14:textId="7A541284" w:rsidR="00107FF3" w:rsidRDefault="00107FF3">
          <w:pPr>
            <w:pStyle w:val="TOC2"/>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84236190" w:history="1">
            <w:r w:rsidRPr="008B6532">
              <w:rPr>
                <w:rStyle w:val="Hyperlink"/>
                <w:noProof/>
              </w:rPr>
              <w:t xml:space="preserve">5.4 </w:t>
            </w:r>
            <w:r>
              <w:rPr>
                <w:rFonts w:asciiTheme="minorHAnsi" w:eastAsiaTheme="minorEastAsia" w:hAnsiTheme="minorHAnsi"/>
                <w:noProof/>
                <w:kern w:val="2"/>
                <w:szCs w:val="24"/>
                <w:lang w:eastAsia="en-GB"/>
                <w14:ligatures w14:val="standardContextual"/>
              </w:rPr>
              <w:tab/>
            </w:r>
            <w:r w:rsidRPr="008B6532">
              <w:rPr>
                <w:rStyle w:val="Hyperlink"/>
                <w:noProof/>
              </w:rPr>
              <w:t>Conclusion</w:t>
            </w:r>
            <w:r>
              <w:rPr>
                <w:noProof/>
                <w:webHidden/>
              </w:rPr>
              <w:tab/>
            </w:r>
            <w:r>
              <w:rPr>
                <w:noProof/>
                <w:webHidden/>
              </w:rPr>
              <w:fldChar w:fldCharType="begin"/>
            </w:r>
            <w:r>
              <w:rPr>
                <w:noProof/>
                <w:webHidden/>
              </w:rPr>
              <w:instrText xml:space="preserve"> PAGEREF _Toc184236190 \h </w:instrText>
            </w:r>
            <w:r>
              <w:rPr>
                <w:noProof/>
                <w:webHidden/>
              </w:rPr>
            </w:r>
            <w:r>
              <w:rPr>
                <w:noProof/>
                <w:webHidden/>
              </w:rPr>
              <w:fldChar w:fldCharType="separate"/>
            </w:r>
            <w:r w:rsidR="00F456EE">
              <w:rPr>
                <w:noProof/>
                <w:webHidden/>
              </w:rPr>
              <w:t>12</w:t>
            </w:r>
            <w:r>
              <w:rPr>
                <w:noProof/>
                <w:webHidden/>
              </w:rPr>
              <w:fldChar w:fldCharType="end"/>
            </w:r>
          </w:hyperlink>
        </w:p>
        <w:p w14:paraId="648B5DB7" w14:textId="1CDDF17C" w:rsidR="00107FF3" w:rsidRDefault="00107FF3">
          <w:pPr>
            <w:pStyle w:val="TOC1"/>
            <w:tabs>
              <w:tab w:val="left" w:pos="440"/>
              <w:tab w:val="right" w:leader="dot" w:pos="9016"/>
            </w:tabs>
            <w:rPr>
              <w:rFonts w:asciiTheme="minorHAnsi" w:eastAsiaTheme="minorEastAsia" w:hAnsiTheme="minorHAnsi"/>
              <w:noProof/>
              <w:kern w:val="2"/>
              <w:szCs w:val="24"/>
              <w:lang w:eastAsia="en-GB"/>
              <w14:ligatures w14:val="standardContextual"/>
            </w:rPr>
          </w:pPr>
          <w:hyperlink w:anchor="_Toc184236191" w:history="1">
            <w:r w:rsidRPr="008B6532">
              <w:rPr>
                <w:rStyle w:val="Hyperlink"/>
                <w:noProof/>
              </w:rPr>
              <w:t>6</w:t>
            </w:r>
            <w:r>
              <w:rPr>
                <w:rFonts w:asciiTheme="minorHAnsi" w:eastAsiaTheme="minorEastAsia" w:hAnsiTheme="minorHAnsi"/>
                <w:noProof/>
                <w:kern w:val="2"/>
                <w:szCs w:val="24"/>
                <w:lang w:eastAsia="en-GB"/>
                <w14:ligatures w14:val="standardContextual"/>
              </w:rPr>
              <w:tab/>
            </w:r>
            <w:r w:rsidRPr="008B6532">
              <w:rPr>
                <w:rStyle w:val="Hyperlink"/>
                <w:noProof/>
              </w:rPr>
              <w:t>TECHNICAL ASPECTS</w:t>
            </w:r>
            <w:r>
              <w:rPr>
                <w:noProof/>
                <w:webHidden/>
              </w:rPr>
              <w:tab/>
            </w:r>
            <w:r>
              <w:rPr>
                <w:noProof/>
                <w:webHidden/>
              </w:rPr>
              <w:fldChar w:fldCharType="begin"/>
            </w:r>
            <w:r>
              <w:rPr>
                <w:noProof/>
                <w:webHidden/>
              </w:rPr>
              <w:instrText xml:space="preserve"> PAGEREF _Toc184236191 \h </w:instrText>
            </w:r>
            <w:r>
              <w:rPr>
                <w:noProof/>
                <w:webHidden/>
              </w:rPr>
            </w:r>
            <w:r>
              <w:rPr>
                <w:noProof/>
                <w:webHidden/>
              </w:rPr>
              <w:fldChar w:fldCharType="separate"/>
            </w:r>
            <w:r w:rsidR="00F456EE">
              <w:rPr>
                <w:noProof/>
                <w:webHidden/>
              </w:rPr>
              <w:t>12</w:t>
            </w:r>
            <w:r>
              <w:rPr>
                <w:noProof/>
                <w:webHidden/>
              </w:rPr>
              <w:fldChar w:fldCharType="end"/>
            </w:r>
          </w:hyperlink>
        </w:p>
        <w:p w14:paraId="5197219A" w14:textId="7BA8714D" w:rsidR="00107FF3" w:rsidRDefault="00107FF3">
          <w:pPr>
            <w:pStyle w:val="TOC2"/>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84236192" w:history="1">
            <w:r w:rsidRPr="008B6532">
              <w:rPr>
                <w:rStyle w:val="Hyperlink"/>
                <w:noProof/>
              </w:rPr>
              <w:t xml:space="preserve">6.1 </w:t>
            </w:r>
            <w:r>
              <w:rPr>
                <w:rFonts w:asciiTheme="minorHAnsi" w:eastAsiaTheme="minorEastAsia" w:hAnsiTheme="minorHAnsi"/>
                <w:noProof/>
                <w:kern w:val="2"/>
                <w:szCs w:val="24"/>
                <w:lang w:eastAsia="en-GB"/>
                <w14:ligatures w14:val="standardContextual"/>
              </w:rPr>
              <w:tab/>
            </w:r>
            <w:r w:rsidRPr="008B6532">
              <w:rPr>
                <w:rStyle w:val="Hyperlink"/>
                <w:noProof/>
              </w:rPr>
              <w:t>Artefact Overview</w:t>
            </w:r>
            <w:r>
              <w:rPr>
                <w:noProof/>
                <w:webHidden/>
              </w:rPr>
              <w:tab/>
            </w:r>
            <w:r>
              <w:rPr>
                <w:noProof/>
                <w:webHidden/>
              </w:rPr>
              <w:fldChar w:fldCharType="begin"/>
            </w:r>
            <w:r>
              <w:rPr>
                <w:noProof/>
                <w:webHidden/>
              </w:rPr>
              <w:instrText xml:space="preserve"> PAGEREF _Toc184236192 \h </w:instrText>
            </w:r>
            <w:r>
              <w:rPr>
                <w:noProof/>
                <w:webHidden/>
              </w:rPr>
            </w:r>
            <w:r>
              <w:rPr>
                <w:noProof/>
                <w:webHidden/>
              </w:rPr>
              <w:fldChar w:fldCharType="separate"/>
            </w:r>
            <w:r w:rsidR="00F456EE">
              <w:rPr>
                <w:noProof/>
                <w:webHidden/>
              </w:rPr>
              <w:t>12</w:t>
            </w:r>
            <w:r>
              <w:rPr>
                <w:noProof/>
                <w:webHidden/>
              </w:rPr>
              <w:fldChar w:fldCharType="end"/>
            </w:r>
          </w:hyperlink>
        </w:p>
        <w:p w14:paraId="2DF0EEE8" w14:textId="6F9DA726" w:rsidR="00107FF3" w:rsidRDefault="00107FF3">
          <w:pPr>
            <w:pStyle w:val="TOC2"/>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84236193" w:history="1">
            <w:r w:rsidRPr="008B6532">
              <w:rPr>
                <w:rStyle w:val="Hyperlink"/>
                <w:noProof/>
              </w:rPr>
              <w:t xml:space="preserve">6.2 </w:t>
            </w:r>
            <w:r>
              <w:rPr>
                <w:rFonts w:asciiTheme="minorHAnsi" w:eastAsiaTheme="minorEastAsia" w:hAnsiTheme="minorHAnsi"/>
                <w:noProof/>
                <w:kern w:val="2"/>
                <w:szCs w:val="24"/>
                <w:lang w:eastAsia="en-GB"/>
                <w14:ligatures w14:val="standardContextual"/>
              </w:rPr>
              <w:tab/>
            </w:r>
            <w:r w:rsidRPr="008B6532">
              <w:rPr>
                <w:rStyle w:val="Hyperlink"/>
                <w:noProof/>
              </w:rPr>
              <w:t>Hardware Requirements</w:t>
            </w:r>
            <w:r>
              <w:rPr>
                <w:noProof/>
                <w:webHidden/>
              </w:rPr>
              <w:tab/>
            </w:r>
            <w:r>
              <w:rPr>
                <w:noProof/>
                <w:webHidden/>
              </w:rPr>
              <w:fldChar w:fldCharType="begin"/>
            </w:r>
            <w:r>
              <w:rPr>
                <w:noProof/>
                <w:webHidden/>
              </w:rPr>
              <w:instrText xml:space="preserve"> PAGEREF _Toc184236193 \h </w:instrText>
            </w:r>
            <w:r>
              <w:rPr>
                <w:noProof/>
                <w:webHidden/>
              </w:rPr>
            </w:r>
            <w:r>
              <w:rPr>
                <w:noProof/>
                <w:webHidden/>
              </w:rPr>
              <w:fldChar w:fldCharType="separate"/>
            </w:r>
            <w:r w:rsidR="00F456EE">
              <w:rPr>
                <w:noProof/>
                <w:webHidden/>
              </w:rPr>
              <w:t>13</w:t>
            </w:r>
            <w:r>
              <w:rPr>
                <w:noProof/>
                <w:webHidden/>
              </w:rPr>
              <w:fldChar w:fldCharType="end"/>
            </w:r>
          </w:hyperlink>
        </w:p>
        <w:p w14:paraId="0F0A0B95" w14:textId="39CB5E2B" w:rsidR="00107FF3" w:rsidRDefault="00107FF3">
          <w:pPr>
            <w:pStyle w:val="TOC2"/>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84236194" w:history="1">
            <w:r w:rsidRPr="008B6532">
              <w:rPr>
                <w:rStyle w:val="Hyperlink"/>
                <w:noProof/>
              </w:rPr>
              <w:t xml:space="preserve">6.3 </w:t>
            </w:r>
            <w:r>
              <w:rPr>
                <w:rFonts w:asciiTheme="minorHAnsi" w:eastAsiaTheme="minorEastAsia" w:hAnsiTheme="minorHAnsi"/>
                <w:noProof/>
                <w:kern w:val="2"/>
                <w:szCs w:val="24"/>
                <w:lang w:eastAsia="en-GB"/>
                <w14:ligatures w14:val="standardContextual"/>
              </w:rPr>
              <w:tab/>
            </w:r>
            <w:r w:rsidRPr="008B6532">
              <w:rPr>
                <w:rStyle w:val="Hyperlink"/>
                <w:noProof/>
              </w:rPr>
              <w:t>Software Stack</w:t>
            </w:r>
            <w:r>
              <w:rPr>
                <w:noProof/>
                <w:webHidden/>
              </w:rPr>
              <w:tab/>
            </w:r>
            <w:r>
              <w:rPr>
                <w:noProof/>
                <w:webHidden/>
              </w:rPr>
              <w:fldChar w:fldCharType="begin"/>
            </w:r>
            <w:r>
              <w:rPr>
                <w:noProof/>
                <w:webHidden/>
              </w:rPr>
              <w:instrText xml:space="preserve"> PAGEREF _Toc184236194 \h </w:instrText>
            </w:r>
            <w:r>
              <w:rPr>
                <w:noProof/>
                <w:webHidden/>
              </w:rPr>
            </w:r>
            <w:r>
              <w:rPr>
                <w:noProof/>
                <w:webHidden/>
              </w:rPr>
              <w:fldChar w:fldCharType="separate"/>
            </w:r>
            <w:r w:rsidR="00F456EE">
              <w:rPr>
                <w:noProof/>
                <w:webHidden/>
              </w:rPr>
              <w:t>13</w:t>
            </w:r>
            <w:r>
              <w:rPr>
                <w:noProof/>
                <w:webHidden/>
              </w:rPr>
              <w:fldChar w:fldCharType="end"/>
            </w:r>
          </w:hyperlink>
        </w:p>
        <w:p w14:paraId="0F6B09AE" w14:textId="77C3037A" w:rsidR="00107FF3" w:rsidRDefault="00107FF3">
          <w:pPr>
            <w:pStyle w:val="TOC2"/>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84236195" w:history="1">
            <w:r w:rsidRPr="008B6532">
              <w:rPr>
                <w:rStyle w:val="Hyperlink"/>
                <w:noProof/>
              </w:rPr>
              <w:t xml:space="preserve">6.4 </w:t>
            </w:r>
            <w:r>
              <w:rPr>
                <w:rFonts w:asciiTheme="minorHAnsi" w:eastAsiaTheme="minorEastAsia" w:hAnsiTheme="minorHAnsi"/>
                <w:noProof/>
                <w:kern w:val="2"/>
                <w:szCs w:val="24"/>
                <w:lang w:eastAsia="en-GB"/>
                <w14:ligatures w14:val="standardContextual"/>
              </w:rPr>
              <w:tab/>
            </w:r>
            <w:r w:rsidRPr="008B6532">
              <w:rPr>
                <w:rStyle w:val="Hyperlink"/>
                <w:noProof/>
              </w:rPr>
              <w:t>Data Source</w:t>
            </w:r>
            <w:r>
              <w:rPr>
                <w:noProof/>
                <w:webHidden/>
              </w:rPr>
              <w:tab/>
            </w:r>
            <w:r>
              <w:rPr>
                <w:noProof/>
                <w:webHidden/>
              </w:rPr>
              <w:fldChar w:fldCharType="begin"/>
            </w:r>
            <w:r>
              <w:rPr>
                <w:noProof/>
                <w:webHidden/>
              </w:rPr>
              <w:instrText xml:space="preserve"> PAGEREF _Toc184236195 \h </w:instrText>
            </w:r>
            <w:r>
              <w:rPr>
                <w:noProof/>
                <w:webHidden/>
              </w:rPr>
            </w:r>
            <w:r>
              <w:rPr>
                <w:noProof/>
                <w:webHidden/>
              </w:rPr>
              <w:fldChar w:fldCharType="separate"/>
            </w:r>
            <w:r w:rsidR="00F456EE">
              <w:rPr>
                <w:noProof/>
                <w:webHidden/>
              </w:rPr>
              <w:t>14</w:t>
            </w:r>
            <w:r>
              <w:rPr>
                <w:noProof/>
                <w:webHidden/>
              </w:rPr>
              <w:fldChar w:fldCharType="end"/>
            </w:r>
          </w:hyperlink>
        </w:p>
        <w:p w14:paraId="185F14AE" w14:textId="6FC91F60" w:rsidR="00107FF3" w:rsidRDefault="00107FF3">
          <w:pPr>
            <w:pStyle w:val="TOC2"/>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84236196" w:history="1">
            <w:r w:rsidRPr="008B6532">
              <w:rPr>
                <w:rStyle w:val="Hyperlink"/>
                <w:noProof/>
              </w:rPr>
              <w:t xml:space="preserve">6.5 </w:t>
            </w:r>
            <w:r>
              <w:rPr>
                <w:rFonts w:asciiTheme="minorHAnsi" w:eastAsiaTheme="minorEastAsia" w:hAnsiTheme="minorHAnsi"/>
                <w:noProof/>
                <w:kern w:val="2"/>
                <w:szCs w:val="24"/>
                <w:lang w:eastAsia="en-GB"/>
                <w14:ligatures w14:val="standardContextual"/>
              </w:rPr>
              <w:tab/>
            </w:r>
            <w:r w:rsidRPr="008B6532">
              <w:rPr>
                <w:rStyle w:val="Hyperlink"/>
                <w:noProof/>
              </w:rPr>
              <w:t>Software Versions</w:t>
            </w:r>
            <w:r>
              <w:rPr>
                <w:noProof/>
                <w:webHidden/>
              </w:rPr>
              <w:tab/>
            </w:r>
            <w:r>
              <w:rPr>
                <w:noProof/>
                <w:webHidden/>
              </w:rPr>
              <w:fldChar w:fldCharType="begin"/>
            </w:r>
            <w:r>
              <w:rPr>
                <w:noProof/>
                <w:webHidden/>
              </w:rPr>
              <w:instrText xml:space="preserve"> PAGEREF _Toc184236196 \h </w:instrText>
            </w:r>
            <w:r>
              <w:rPr>
                <w:noProof/>
                <w:webHidden/>
              </w:rPr>
            </w:r>
            <w:r>
              <w:rPr>
                <w:noProof/>
                <w:webHidden/>
              </w:rPr>
              <w:fldChar w:fldCharType="separate"/>
            </w:r>
            <w:r w:rsidR="00F456EE">
              <w:rPr>
                <w:noProof/>
                <w:webHidden/>
              </w:rPr>
              <w:t>14</w:t>
            </w:r>
            <w:r>
              <w:rPr>
                <w:noProof/>
                <w:webHidden/>
              </w:rPr>
              <w:fldChar w:fldCharType="end"/>
            </w:r>
          </w:hyperlink>
        </w:p>
        <w:p w14:paraId="12A92118" w14:textId="5871E202" w:rsidR="00107FF3" w:rsidRDefault="00107FF3">
          <w:pPr>
            <w:pStyle w:val="TOC2"/>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84236197" w:history="1">
            <w:r w:rsidRPr="008B6532">
              <w:rPr>
                <w:rStyle w:val="Hyperlink"/>
                <w:noProof/>
              </w:rPr>
              <w:t xml:space="preserve">6.6 </w:t>
            </w:r>
            <w:r>
              <w:rPr>
                <w:rFonts w:asciiTheme="minorHAnsi" w:eastAsiaTheme="minorEastAsia" w:hAnsiTheme="minorHAnsi"/>
                <w:noProof/>
                <w:kern w:val="2"/>
                <w:szCs w:val="24"/>
                <w:lang w:eastAsia="en-GB"/>
                <w14:ligatures w14:val="standardContextual"/>
              </w:rPr>
              <w:tab/>
            </w:r>
            <w:r w:rsidRPr="008B6532">
              <w:rPr>
                <w:rStyle w:val="Hyperlink"/>
                <w:noProof/>
              </w:rPr>
              <w:t>Deployment and Access</w:t>
            </w:r>
            <w:r>
              <w:rPr>
                <w:noProof/>
                <w:webHidden/>
              </w:rPr>
              <w:tab/>
            </w:r>
            <w:r>
              <w:rPr>
                <w:noProof/>
                <w:webHidden/>
              </w:rPr>
              <w:fldChar w:fldCharType="begin"/>
            </w:r>
            <w:r>
              <w:rPr>
                <w:noProof/>
                <w:webHidden/>
              </w:rPr>
              <w:instrText xml:space="preserve"> PAGEREF _Toc184236197 \h </w:instrText>
            </w:r>
            <w:r>
              <w:rPr>
                <w:noProof/>
                <w:webHidden/>
              </w:rPr>
            </w:r>
            <w:r>
              <w:rPr>
                <w:noProof/>
                <w:webHidden/>
              </w:rPr>
              <w:fldChar w:fldCharType="separate"/>
            </w:r>
            <w:r w:rsidR="00F456EE">
              <w:rPr>
                <w:noProof/>
                <w:webHidden/>
              </w:rPr>
              <w:t>15</w:t>
            </w:r>
            <w:r>
              <w:rPr>
                <w:noProof/>
                <w:webHidden/>
              </w:rPr>
              <w:fldChar w:fldCharType="end"/>
            </w:r>
          </w:hyperlink>
        </w:p>
        <w:p w14:paraId="7D674CF0" w14:textId="74AA2D58" w:rsidR="00107FF3" w:rsidRDefault="00107FF3">
          <w:pPr>
            <w:pStyle w:val="TOC1"/>
            <w:tabs>
              <w:tab w:val="left" w:pos="440"/>
              <w:tab w:val="right" w:leader="dot" w:pos="9016"/>
            </w:tabs>
            <w:rPr>
              <w:rFonts w:asciiTheme="minorHAnsi" w:eastAsiaTheme="minorEastAsia" w:hAnsiTheme="minorHAnsi"/>
              <w:noProof/>
              <w:kern w:val="2"/>
              <w:szCs w:val="24"/>
              <w:lang w:eastAsia="en-GB"/>
              <w14:ligatures w14:val="standardContextual"/>
            </w:rPr>
          </w:pPr>
          <w:hyperlink w:anchor="_Toc184236198" w:history="1">
            <w:r w:rsidRPr="008B6532">
              <w:rPr>
                <w:rStyle w:val="Hyperlink"/>
                <w:noProof/>
              </w:rPr>
              <w:t>7</w:t>
            </w:r>
            <w:r>
              <w:rPr>
                <w:rFonts w:asciiTheme="minorHAnsi" w:eastAsiaTheme="minorEastAsia" w:hAnsiTheme="minorHAnsi"/>
                <w:noProof/>
                <w:kern w:val="2"/>
                <w:szCs w:val="24"/>
                <w:lang w:eastAsia="en-GB"/>
                <w14:ligatures w14:val="standardContextual"/>
              </w:rPr>
              <w:tab/>
            </w:r>
            <w:r w:rsidRPr="008B6532">
              <w:rPr>
                <w:rStyle w:val="Hyperlink"/>
                <w:noProof/>
              </w:rPr>
              <w:t>ACKNOWLEDGEMENTS</w:t>
            </w:r>
            <w:r>
              <w:rPr>
                <w:noProof/>
                <w:webHidden/>
              </w:rPr>
              <w:tab/>
            </w:r>
            <w:r>
              <w:rPr>
                <w:noProof/>
                <w:webHidden/>
              </w:rPr>
              <w:fldChar w:fldCharType="begin"/>
            </w:r>
            <w:r>
              <w:rPr>
                <w:noProof/>
                <w:webHidden/>
              </w:rPr>
              <w:instrText xml:space="preserve"> PAGEREF _Toc184236198 \h </w:instrText>
            </w:r>
            <w:r>
              <w:rPr>
                <w:noProof/>
                <w:webHidden/>
              </w:rPr>
            </w:r>
            <w:r>
              <w:rPr>
                <w:noProof/>
                <w:webHidden/>
              </w:rPr>
              <w:fldChar w:fldCharType="separate"/>
            </w:r>
            <w:r w:rsidR="00F456EE">
              <w:rPr>
                <w:noProof/>
                <w:webHidden/>
              </w:rPr>
              <w:t>15</w:t>
            </w:r>
            <w:r>
              <w:rPr>
                <w:noProof/>
                <w:webHidden/>
              </w:rPr>
              <w:fldChar w:fldCharType="end"/>
            </w:r>
          </w:hyperlink>
        </w:p>
        <w:p w14:paraId="7EFF8E5E" w14:textId="0CA58C9D" w:rsidR="00107FF3" w:rsidRDefault="00107FF3">
          <w:pPr>
            <w:pStyle w:val="TOC1"/>
            <w:tabs>
              <w:tab w:val="left" w:pos="440"/>
              <w:tab w:val="right" w:leader="dot" w:pos="9016"/>
            </w:tabs>
            <w:rPr>
              <w:rFonts w:asciiTheme="minorHAnsi" w:eastAsiaTheme="minorEastAsia" w:hAnsiTheme="minorHAnsi"/>
              <w:noProof/>
              <w:kern w:val="2"/>
              <w:szCs w:val="24"/>
              <w:lang w:eastAsia="en-GB"/>
              <w14:ligatures w14:val="standardContextual"/>
            </w:rPr>
          </w:pPr>
          <w:hyperlink w:anchor="_Toc184236199" w:history="1">
            <w:r w:rsidRPr="008B6532">
              <w:rPr>
                <w:rStyle w:val="Hyperlink"/>
                <w:noProof/>
              </w:rPr>
              <w:t>8</w:t>
            </w:r>
            <w:r>
              <w:rPr>
                <w:rFonts w:asciiTheme="minorHAnsi" w:eastAsiaTheme="minorEastAsia" w:hAnsiTheme="minorHAnsi"/>
                <w:noProof/>
                <w:kern w:val="2"/>
                <w:szCs w:val="24"/>
                <w:lang w:eastAsia="en-GB"/>
                <w14:ligatures w14:val="standardContextual"/>
              </w:rPr>
              <w:tab/>
            </w:r>
            <w:r w:rsidRPr="008B6532">
              <w:rPr>
                <w:rStyle w:val="Hyperlink"/>
                <w:noProof/>
              </w:rPr>
              <w:t>OPTIONAL EXTRAS</w:t>
            </w:r>
            <w:r>
              <w:rPr>
                <w:noProof/>
                <w:webHidden/>
              </w:rPr>
              <w:tab/>
            </w:r>
            <w:r>
              <w:rPr>
                <w:noProof/>
                <w:webHidden/>
              </w:rPr>
              <w:fldChar w:fldCharType="begin"/>
            </w:r>
            <w:r>
              <w:rPr>
                <w:noProof/>
                <w:webHidden/>
              </w:rPr>
              <w:instrText xml:space="preserve"> PAGEREF _Toc184236199 \h </w:instrText>
            </w:r>
            <w:r>
              <w:rPr>
                <w:noProof/>
                <w:webHidden/>
              </w:rPr>
            </w:r>
            <w:r>
              <w:rPr>
                <w:noProof/>
                <w:webHidden/>
              </w:rPr>
              <w:fldChar w:fldCharType="separate"/>
            </w:r>
            <w:r w:rsidR="00F456EE">
              <w:rPr>
                <w:noProof/>
                <w:webHidden/>
              </w:rPr>
              <w:t>15</w:t>
            </w:r>
            <w:r>
              <w:rPr>
                <w:noProof/>
                <w:webHidden/>
              </w:rPr>
              <w:fldChar w:fldCharType="end"/>
            </w:r>
          </w:hyperlink>
        </w:p>
        <w:p w14:paraId="2D059DAB" w14:textId="43BD004F" w:rsidR="00107FF3" w:rsidRDefault="00107FF3">
          <w:pPr>
            <w:pStyle w:val="TOC2"/>
            <w:tabs>
              <w:tab w:val="left" w:pos="960"/>
              <w:tab w:val="right" w:leader="dot" w:pos="9016"/>
            </w:tabs>
            <w:rPr>
              <w:rFonts w:asciiTheme="minorHAnsi" w:eastAsiaTheme="minorEastAsia" w:hAnsiTheme="minorHAnsi"/>
              <w:noProof/>
              <w:kern w:val="2"/>
              <w:szCs w:val="24"/>
              <w:lang w:eastAsia="en-GB"/>
              <w14:ligatures w14:val="standardContextual"/>
            </w:rPr>
          </w:pPr>
          <w:hyperlink w:anchor="_Toc184236200" w:history="1">
            <w:r w:rsidRPr="008B6532">
              <w:rPr>
                <w:rStyle w:val="Hyperlink"/>
                <w:noProof/>
              </w:rPr>
              <w:t xml:space="preserve">8.1 </w:t>
            </w:r>
            <w:r>
              <w:rPr>
                <w:rFonts w:asciiTheme="minorHAnsi" w:eastAsiaTheme="minorEastAsia" w:hAnsiTheme="minorHAnsi"/>
                <w:noProof/>
                <w:kern w:val="2"/>
                <w:szCs w:val="24"/>
                <w:lang w:eastAsia="en-GB"/>
                <w14:ligatures w14:val="standardContextual"/>
              </w:rPr>
              <w:tab/>
            </w:r>
            <w:r w:rsidRPr="008B6532">
              <w:rPr>
                <w:rStyle w:val="Hyperlink"/>
                <w:noProof/>
              </w:rPr>
              <w:t>RISK ANALYSIS</w:t>
            </w:r>
            <w:r>
              <w:rPr>
                <w:noProof/>
                <w:webHidden/>
              </w:rPr>
              <w:tab/>
            </w:r>
            <w:r>
              <w:rPr>
                <w:noProof/>
                <w:webHidden/>
              </w:rPr>
              <w:fldChar w:fldCharType="begin"/>
            </w:r>
            <w:r>
              <w:rPr>
                <w:noProof/>
                <w:webHidden/>
              </w:rPr>
              <w:instrText xml:space="preserve"> PAGEREF _Toc184236200 \h </w:instrText>
            </w:r>
            <w:r>
              <w:rPr>
                <w:noProof/>
                <w:webHidden/>
              </w:rPr>
            </w:r>
            <w:r>
              <w:rPr>
                <w:noProof/>
                <w:webHidden/>
              </w:rPr>
              <w:fldChar w:fldCharType="separate"/>
            </w:r>
            <w:r w:rsidR="00F456EE">
              <w:rPr>
                <w:noProof/>
                <w:webHidden/>
              </w:rPr>
              <w:t>15</w:t>
            </w:r>
            <w:r>
              <w:rPr>
                <w:noProof/>
                <w:webHidden/>
              </w:rPr>
              <w:fldChar w:fldCharType="end"/>
            </w:r>
          </w:hyperlink>
        </w:p>
        <w:p w14:paraId="4B7E63CA" w14:textId="77777777" w:rsidR="00107FF3" w:rsidRDefault="00000000">
          <w:r>
            <w:rPr>
              <w:b/>
              <w:bCs/>
              <w:noProof/>
            </w:rPr>
            <w:fldChar w:fldCharType="end"/>
          </w:r>
        </w:p>
      </w:sdtContent>
    </w:sdt>
    <w:p w14:paraId="4AC71ED7" w14:textId="77777777" w:rsidR="00055279" w:rsidRPr="00605A1B" w:rsidRDefault="00055279" w:rsidP="000317AC">
      <w:pPr>
        <w:spacing w:after="80" w:line="240" w:lineRule="auto"/>
        <w:rPr>
          <w:rFonts w:ascii="Verdana" w:hAnsi="Verdana"/>
          <w:bCs/>
          <w:color w:val="FF0000"/>
        </w:rPr>
      </w:pPr>
    </w:p>
    <w:p w14:paraId="53F6EB81" w14:textId="77777777" w:rsidR="000317AC" w:rsidRDefault="000317AC" w:rsidP="003F46EF">
      <w:pPr>
        <w:spacing w:after="80" w:line="240" w:lineRule="auto"/>
        <w:ind w:hanging="426"/>
        <w:rPr>
          <w:rFonts w:ascii="Verdana" w:hAnsi="Verdana"/>
          <w:b/>
        </w:rPr>
      </w:pPr>
    </w:p>
    <w:p w14:paraId="42B5A60E" w14:textId="77777777" w:rsidR="006D6736" w:rsidRDefault="006D6736" w:rsidP="003F46EF">
      <w:pPr>
        <w:spacing w:after="80" w:line="240" w:lineRule="auto"/>
        <w:ind w:hanging="426"/>
        <w:rPr>
          <w:rFonts w:ascii="Verdana" w:hAnsi="Verdana"/>
          <w:b/>
        </w:rPr>
      </w:pPr>
    </w:p>
    <w:p w14:paraId="4DB03A08" w14:textId="77777777" w:rsidR="006D6736" w:rsidRDefault="006D6736" w:rsidP="003F46EF">
      <w:pPr>
        <w:spacing w:after="80" w:line="240" w:lineRule="auto"/>
        <w:ind w:hanging="426"/>
        <w:rPr>
          <w:rFonts w:ascii="Verdana" w:hAnsi="Verdana"/>
          <w:b/>
        </w:rPr>
      </w:pPr>
    </w:p>
    <w:p w14:paraId="7CAF21AA" w14:textId="77777777" w:rsidR="006D6736" w:rsidRDefault="006D6736" w:rsidP="003F46EF">
      <w:pPr>
        <w:spacing w:after="80" w:line="240" w:lineRule="auto"/>
        <w:ind w:hanging="426"/>
        <w:rPr>
          <w:rFonts w:ascii="Verdana" w:hAnsi="Verdana"/>
          <w:b/>
        </w:rPr>
      </w:pPr>
    </w:p>
    <w:p w14:paraId="65AB7203" w14:textId="77777777" w:rsidR="006D6736" w:rsidRDefault="006D6736" w:rsidP="003F46EF">
      <w:pPr>
        <w:spacing w:after="80" w:line="240" w:lineRule="auto"/>
        <w:ind w:hanging="426"/>
        <w:rPr>
          <w:rFonts w:ascii="Verdana" w:hAnsi="Verdana"/>
          <w:b/>
        </w:rPr>
      </w:pPr>
    </w:p>
    <w:p w14:paraId="7D41D5A5" w14:textId="77777777" w:rsidR="006D6736" w:rsidRDefault="006D6736" w:rsidP="003F46EF">
      <w:pPr>
        <w:spacing w:after="80" w:line="240" w:lineRule="auto"/>
        <w:ind w:hanging="426"/>
        <w:rPr>
          <w:rFonts w:ascii="Verdana" w:hAnsi="Verdana"/>
          <w:b/>
        </w:rPr>
      </w:pPr>
    </w:p>
    <w:p w14:paraId="61AE251C" w14:textId="77777777" w:rsidR="00F22B78" w:rsidRDefault="00000000" w:rsidP="00107FF3">
      <w:pPr>
        <w:pStyle w:val="Heading1"/>
        <w:numPr>
          <w:ilvl w:val="0"/>
          <w:numId w:val="44"/>
        </w:numPr>
      </w:pPr>
      <w:bookmarkStart w:id="0" w:name="_Toc184236177"/>
      <w:r>
        <w:lastRenderedPageBreak/>
        <w:t>ETHICS</w:t>
      </w:r>
      <w:bookmarkEnd w:id="0"/>
    </w:p>
    <w:p w14:paraId="70D27AE9" w14:textId="77777777" w:rsidR="00F22B78" w:rsidRPr="00F22B78" w:rsidRDefault="00000000" w:rsidP="00F22B78">
      <w:pPr>
        <w:ind w:left="340"/>
      </w:pPr>
      <w:r>
        <w:rPr>
          <w:noProof/>
        </w:rPr>
        <w:drawing>
          <wp:inline distT="0" distB="0" distL="0" distR="0" wp14:anchorId="39D6AF08" wp14:editId="7C05A776">
            <wp:extent cx="5724525" cy="8124825"/>
            <wp:effectExtent l="0" t="0" r="9525" b="9525"/>
            <wp:docPr id="202146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62728"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24525" cy="8124825"/>
                    </a:xfrm>
                    <a:prstGeom prst="rect">
                      <a:avLst/>
                    </a:prstGeom>
                    <a:noFill/>
                    <a:ln>
                      <a:noFill/>
                    </a:ln>
                  </pic:spPr>
                </pic:pic>
              </a:graphicData>
            </a:graphic>
          </wp:inline>
        </w:drawing>
      </w:r>
    </w:p>
    <w:p w14:paraId="55C23162" w14:textId="77777777" w:rsidR="002532EB" w:rsidRPr="006D6736" w:rsidRDefault="00000000" w:rsidP="00A601EF">
      <w:pPr>
        <w:pStyle w:val="Heading1"/>
      </w:pPr>
      <w:bookmarkStart w:id="1" w:name="_Toc184236178"/>
      <w:r>
        <w:lastRenderedPageBreak/>
        <w:t>2</w:t>
      </w:r>
      <w:r>
        <w:tab/>
      </w:r>
      <w:r w:rsidR="00D36054">
        <w:t>RESEARCH QUESTION</w:t>
      </w:r>
      <w:bookmarkEnd w:id="1"/>
    </w:p>
    <w:p w14:paraId="15ED5672" w14:textId="77777777" w:rsidR="00F408F9" w:rsidRDefault="00000000" w:rsidP="00F7324C">
      <w:pPr>
        <w:ind w:left="340"/>
      </w:pPr>
      <w:r w:rsidRPr="00B226BC">
        <w:t>Can Machine Learning algorithms be used to efficiently classify CVs and provide practical skill gap analysis for</w:t>
      </w:r>
      <w:r w:rsidR="006B44FA" w:rsidRPr="00B226BC">
        <w:t xml:space="preserve"> university</w:t>
      </w:r>
      <w:r w:rsidR="005C4352" w:rsidRPr="00B226BC">
        <w:t xml:space="preserve"> </w:t>
      </w:r>
      <w:r w:rsidRPr="00B226BC">
        <w:t>students?</w:t>
      </w:r>
    </w:p>
    <w:p w14:paraId="4D19FEB9" w14:textId="77777777" w:rsidR="00F7324C" w:rsidRDefault="00F7324C" w:rsidP="00F7324C">
      <w:pPr>
        <w:ind w:left="340"/>
      </w:pPr>
    </w:p>
    <w:p w14:paraId="794DD898" w14:textId="77777777" w:rsidR="00E6354A" w:rsidRDefault="00000000" w:rsidP="00E6354A">
      <w:pPr>
        <w:pStyle w:val="Heading1"/>
      </w:pPr>
      <w:bookmarkStart w:id="2" w:name="_Toc184236179"/>
      <w:r>
        <w:t xml:space="preserve">3 </w:t>
      </w:r>
      <w:r>
        <w:tab/>
        <w:t>INTRODUCTION</w:t>
      </w:r>
      <w:bookmarkEnd w:id="2"/>
    </w:p>
    <w:p w14:paraId="237F57F4" w14:textId="490DDEC9" w:rsidR="00A503F2" w:rsidRPr="00A503F2" w:rsidRDefault="00000000" w:rsidP="00414F5A">
      <w:pPr>
        <w:ind w:left="340"/>
      </w:pPr>
      <w:r w:rsidRPr="00A503F2">
        <w:t>The increasing competitiveness of the job market has shown the need for new tools to help students enhance their employability. The research will explore and compare the performance of four prominent machine learning models</w:t>
      </w:r>
      <w:r w:rsidR="00715CCD">
        <w:t xml:space="preserve">, </w:t>
      </w:r>
      <w:r w:rsidRPr="00A503F2">
        <w:rPr>
          <w:b/>
          <w:bCs/>
        </w:rPr>
        <w:t xml:space="preserve">K-Nearest </w:t>
      </w:r>
      <w:proofErr w:type="spellStart"/>
      <w:r w:rsidRPr="00A503F2">
        <w:rPr>
          <w:b/>
          <w:bCs/>
        </w:rPr>
        <w:t>Neighbors</w:t>
      </w:r>
      <w:proofErr w:type="spellEnd"/>
      <w:r w:rsidRPr="00A503F2">
        <w:rPr>
          <w:b/>
          <w:bCs/>
        </w:rPr>
        <w:t xml:space="preserve"> (KNN)</w:t>
      </w:r>
      <w:r w:rsidRPr="00A503F2">
        <w:t xml:space="preserve">, </w:t>
      </w:r>
      <w:r w:rsidRPr="00A503F2">
        <w:rPr>
          <w:b/>
          <w:bCs/>
        </w:rPr>
        <w:t>Support Vector Machines (SVM)</w:t>
      </w:r>
      <w:r w:rsidRPr="00A503F2">
        <w:t xml:space="preserve">, </w:t>
      </w:r>
      <w:r w:rsidRPr="00A503F2">
        <w:rPr>
          <w:b/>
          <w:bCs/>
        </w:rPr>
        <w:t>Naive Bayes</w:t>
      </w:r>
      <w:r w:rsidRPr="00A503F2">
        <w:t xml:space="preserve">, and </w:t>
      </w:r>
      <w:r w:rsidRPr="00A503F2">
        <w:rPr>
          <w:b/>
          <w:bCs/>
        </w:rPr>
        <w:t>Decision Trees</w:t>
      </w:r>
      <w:r w:rsidR="00715CCD">
        <w:t xml:space="preserve">, </w:t>
      </w:r>
      <w:r w:rsidRPr="00A503F2">
        <w:t xml:space="preserve">to determine which model is most suitable for classifying CVs. This project will also develop a machine learning-based system for CV classification and skill gap analysis, aiming to provide students with recommendations to close the gap between their current skills and </w:t>
      </w:r>
      <w:r w:rsidR="00715CCD">
        <w:t xml:space="preserve">the </w:t>
      </w:r>
      <w:r w:rsidRPr="00A503F2">
        <w:t>industry requirements.</w:t>
      </w:r>
    </w:p>
    <w:p w14:paraId="675DF79E" w14:textId="376DC08A" w:rsidR="00A503F2" w:rsidRPr="00A503F2" w:rsidRDefault="00000000" w:rsidP="00A503F2">
      <w:pPr>
        <w:ind w:left="340"/>
      </w:pPr>
      <w:r w:rsidRPr="00A503F2">
        <w:t xml:space="preserve">These models will be evaluated based on key metrics such as </w:t>
      </w:r>
      <w:r w:rsidRPr="00A503F2">
        <w:rPr>
          <w:b/>
          <w:bCs/>
        </w:rPr>
        <w:t>accuracy</w:t>
      </w:r>
      <w:r w:rsidRPr="00A503F2">
        <w:t xml:space="preserve">, </w:t>
      </w:r>
      <w:r w:rsidRPr="00A503F2">
        <w:rPr>
          <w:b/>
          <w:bCs/>
        </w:rPr>
        <w:t>efficiency</w:t>
      </w:r>
      <w:r w:rsidRPr="00A503F2">
        <w:t xml:space="preserve">, and </w:t>
      </w:r>
      <w:r w:rsidRPr="00A503F2">
        <w:rPr>
          <w:b/>
          <w:bCs/>
        </w:rPr>
        <w:t>scalability</w:t>
      </w:r>
      <w:r w:rsidR="00715CCD">
        <w:t>.</w:t>
      </w:r>
    </w:p>
    <w:p w14:paraId="1AF14949" w14:textId="7B530491" w:rsidR="00A503F2" w:rsidRPr="00A503F2" w:rsidRDefault="00000000" w:rsidP="00A503F2">
      <w:pPr>
        <w:ind w:left="340"/>
      </w:pPr>
      <w:r w:rsidRPr="00A503F2">
        <w:rPr>
          <w:b/>
          <w:bCs/>
        </w:rPr>
        <w:t>Aims and Objectives</w:t>
      </w:r>
    </w:p>
    <w:p w14:paraId="359523AD" w14:textId="77777777" w:rsidR="00A503F2" w:rsidRPr="00A503F2" w:rsidRDefault="00000000" w:rsidP="00A503F2">
      <w:pPr>
        <w:numPr>
          <w:ilvl w:val="0"/>
          <w:numId w:val="45"/>
        </w:numPr>
        <w:tabs>
          <w:tab w:val="clear" w:pos="720"/>
          <w:tab w:val="num" w:pos="1060"/>
        </w:tabs>
        <w:ind w:left="1060"/>
      </w:pPr>
      <w:r w:rsidRPr="00A503F2">
        <w:t xml:space="preserve">Develop and evaluate </w:t>
      </w:r>
      <w:r w:rsidRPr="00A503F2">
        <w:rPr>
          <w:b/>
          <w:bCs/>
        </w:rPr>
        <w:t>KNN, SVM, Naive Bayes, and Decision Tree</w:t>
      </w:r>
      <w:r w:rsidRPr="00A503F2">
        <w:t xml:space="preserve"> models for CV classification.</w:t>
      </w:r>
    </w:p>
    <w:p w14:paraId="3586797E" w14:textId="77777777" w:rsidR="00A503F2" w:rsidRPr="00A503F2" w:rsidRDefault="00000000" w:rsidP="00A503F2">
      <w:pPr>
        <w:numPr>
          <w:ilvl w:val="0"/>
          <w:numId w:val="45"/>
        </w:numPr>
        <w:tabs>
          <w:tab w:val="clear" w:pos="720"/>
          <w:tab w:val="num" w:pos="1060"/>
        </w:tabs>
        <w:ind w:left="1060"/>
      </w:pPr>
      <w:r w:rsidRPr="00A503F2">
        <w:t xml:space="preserve">Compare the models based on </w:t>
      </w:r>
      <w:r w:rsidRPr="00A503F2">
        <w:rPr>
          <w:b/>
          <w:bCs/>
        </w:rPr>
        <w:t>accuracy</w:t>
      </w:r>
      <w:r w:rsidRPr="00A503F2">
        <w:t xml:space="preserve">, </w:t>
      </w:r>
      <w:r w:rsidRPr="00A503F2">
        <w:rPr>
          <w:b/>
          <w:bCs/>
        </w:rPr>
        <w:t>efficiency</w:t>
      </w:r>
      <w:r w:rsidRPr="00A503F2">
        <w:t xml:space="preserve">, and </w:t>
      </w:r>
      <w:r w:rsidRPr="00A503F2">
        <w:rPr>
          <w:b/>
          <w:bCs/>
        </w:rPr>
        <w:t>scalability</w:t>
      </w:r>
      <w:r w:rsidRPr="00A503F2">
        <w:t>.</w:t>
      </w:r>
    </w:p>
    <w:p w14:paraId="02EFA1DB" w14:textId="77777777" w:rsidR="00A503F2" w:rsidRPr="00A503F2" w:rsidRDefault="00000000" w:rsidP="00A503F2">
      <w:pPr>
        <w:numPr>
          <w:ilvl w:val="0"/>
          <w:numId w:val="45"/>
        </w:numPr>
        <w:tabs>
          <w:tab w:val="clear" w:pos="720"/>
          <w:tab w:val="num" w:pos="1060"/>
        </w:tabs>
        <w:ind w:left="1060"/>
      </w:pPr>
      <w:r w:rsidRPr="00A503F2">
        <w:t xml:space="preserve">Build a prototype web application using </w:t>
      </w:r>
      <w:r w:rsidRPr="00A503F2">
        <w:rPr>
          <w:b/>
          <w:bCs/>
        </w:rPr>
        <w:t>Flask</w:t>
      </w:r>
      <w:r w:rsidRPr="00A503F2">
        <w:t xml:space="preserve"> that integrates the best-performing model.</w:t>
      </w:r>
    </w:p>
    <w:p w14:paraId="3E21022F" w14:textId="2984EB86" w:rsidR="00E6354A" w:rsidRDefault="005C6434" w:rsidP="00A503F2">
      <w:pPr>
        <w:ind w:left="340"/>
      </w:pPr>
      <w:r>
        <w:t>Finally</w:t>
      </w:r>
      <w:r w:rsidR="00000000" w:rsidRPr="00A503F2">
        <w:t>, this project will deliver a</w:t>
      </w:r>
      <w:r w:rsidR="00715CCD">
        <w:t xml:space="preserve"> comprehensive evaluation of the four models and an</w:t>
      </w:r>
      <w:r w:rsidR="00000000" w:rsidRPr="00A503F2">
        <w:t xml:space="preserve"> intelligent, user-friendly system that automates CV analysis and provides personalised skill-building recommendations, contributing to students' career readiness and success in a competitive job market.</w:t>
      </w:r>
      <w:r w:rsidR="00715CCD">
        <w:t xml:space="preserve"> T</w:t>
      </w:r>
      <w:r w:rsidR="00715CCD" w:rsidRPr="00A503F2">
        <w:t>his research aims to contribute to</w:t>
      </w:r>
      <w:r w:rsidR="00715CCD">
        <w:t xml:space="preserve"> the growing literature around the use of AI in the career services industry</w:t>
      </w:r>
      <w:r w:rsidR="00715CCD" w:rsidRPr="00A503F2">
        <w:t>.</w:t>
      </w:r>
    </w:p>
    <w:p w14:paraId="135DA4B0" w14:textId="77777777" w:rsidR="00A503F2" w:rsidRPr="00F7324C" w:rsidRDefault="00A503F2" w:rsidP="00A503F2"/>
    <w:p w14:paraId="0A83B5BA" w14:textId="77777777" w:rsidR="0088465F" w:rsidRPr="00F87838" w:rsidRDefault="00000000" w:rsidP="00F87838">
      <w:pPr>
        <w:pStyle w:val="Heading1"/>
      </w:pPr>
      <w:bookmarkStart w:id="3" w:name="_Toc184236180"/>
      <w:r>
        <w:t>4</w:t>
      </w:r>
      <w:r>
        <w:tab/>
      </w:r>
      <w:r w:rsidR="002A3B24">
        <w:t>LITERATURE REVIEW</w:t>
      </w:r>
      <w:bookmarkEnd w:id="3"/>
      <w:r w:rsidR="00C46691">
        <w:rPr>
          <w:rFonts w:ascii="Verdana" w:hAnsi="Verdana"/>
          <w:color w:val="FF0000"/>
        </w:rPr>
        <w:t xml:space="preserve"> </w:t>
      </w:r>
    </w:p>
    <w:p w14:paraId="79DF667A" w14:textId="77777777" w:rsidR="00A10A07" w:rsidRPr="00A10A07" w:rsidRDefault="00000000" w:rsidP="0087386B">
      <w:pPr>
        <w:ind w:left="340"/>
        <w:rPr>
          <w:b/>
          <w:bCs/>
        </w:rPr>
      </w:pPr>
      <w:r w:rsidRPr="00A10A07">
        <w:rPr>
          <w:b/>
          <w:bCs/>
        </w:rPr>
        <w:t>The Need for CV Classification</w:t>
      </w:r>
    </w:p>
    <w:p w14:paraId="0A6B4238" w14:textId="2BFA2117" w:rsidR="00A10A07" w:rsidRPr="00A10A07" w:rsidRDefault="00000000" w:rsidP="0087386B">
      <w:pPr>
        <w:ind w:left="340"/>
      </w:pPr>
      <w:r w:rsidRPr="00A10A07">
        <w:t>In the c</w:t>
      </w:r>
      <w:r w:rsidR="00815FDB">
        <w:t>urrent</w:t>
      </w:r>
      <w:r w:rsidRPr="00A10A07">
        <w:t xml:space="preserve"> job market, characterised by intense competition, </w:t>
      </w:r>
      <w:r w:rsidR="00715CCD">
        <w:t xml:space="preserve">both </w:t>
      </w:r>
      <w:r w:rsidRPr="00A10A07">
        <w:t xml:space="preserve">job seekers and employers encounter </w:t>
      </w:r>
      <w:r w:rsidR="00815FDB">
        <w:t>significant</w:t>
      </w:r>
      <w:r w:rsidRPr="00A10A07">
        <w:t xml:space="preserve"> obstacles. Job seekers are tasked with effectively showcasing their qualifications and competencies, while employers frequently find themselves </w:t>
      </w:r>
      <w:r w:rsidR="00815FDB">
        <w:t>overwhelmed</w:t>
      </w:r>
      <w:r w:rsidRPr="00A10A07">
        <w:t xml:space="preserve"> </w:t>
      </w:r>
      <w:r w:rsidR="00715CCD">
        <w:t>by</w:t>
      </w:r>
      <w:r w:rsidRPr="00A10A07">
        <w:t xml:space="preserve"> a vast number of applications for</w:t>
      </w:r>
      <w:r w:rsidR="00815FDB">
        <w:t xml:space="preserve"> even</w:t>
      </w:r>
      <w:r w:rsidRPr="00A10A07">
        <w:t xml:space="preserve"> a single </w:t>
      </w:r>
      <w:r w:rsidR="00815FDB">
        <w:t>position</w:t>
      </w:r>
      <w:r w:rsidRPr="00A10A07">
        <w:t xml:space="preserve">. The process of manually evaluating CVs can be time-consuming, inconsistent, and prone to human error (Bogen &amp; Rieke, 2018). </w:t>
      </w:r>
      <w:r w:rsidR="006611BC">
        <w:t>Consequently, there’s now an urgent</w:t>
      </w:r>
      <w:r w:rsidRPr="00A10A07">
        <w:t xml:space="preserve"> for automated solutions to streamline the hiring process</w:t>
      </w:r>
      <w:r w:rsidR="006611BC">
        <w:t xml:space="preserve">. </w:t>
      </w:r>
      <w:r w:rsidR="006611BC" w:rsidRPr="006611BC">
        <w:t>These systems aim to match the right candidates with suitable opportunities more efficiently</w:t>
      </w:r>
      <w:r w:rsidRPr="00A10A07">
        <w:t>.</w:t>
      </w:r>
    </w:p>
    <w:p w14:paraId="4FD82766" w14:textId="15EF8459" w:rsidR="00A10A07" w:rsidRPr="00A10A07" w:rsidRDefault="006611BC" w:rsidP="0087386B">
      <w:pPr>
        <w:ind w:left="340"/>
      </w:pPr>
      <w:r w:rsidRPr="006611BC">
        <w:lastRenderedPageBreak/>
        <w:t xml:space="preserve">CV classification applies machine learning to address challenges faced in resume screening. It automates the categorisation process by </w:t>
      </w:r>
      <w:r w:rsidRPr="006611BC">
        <w:t>analysing</w:t>
      </w:r>
      <w:r w:rsidRPr="006611BC">
        <w:t xml:space="preserve"> skills, experience, and job roles</w:t>
      </w:r>
      <w:r w:rsidRPr="006611BC">
        <w:t xml:space="preserve"> </w:t>
      </w:r>
      <w:r w:rsidR="00000000" w:rsidRPr="00A10A07">
        <w:t xml:space="preserve">(Aggarwal &amp; Zhai, 2012). </w:t>
      </w:r>
      <w:r>
        <w:t xml:space="preserve">It </w:t>
      </w:r>
      <w:r w:rsidR="00000000" w:rsidRPr="00A10A07">
        <w:t xml:space="preserve">can assist recruiters in quickly discovering candidates that fit specific requirements, saving time spent on initial screening and enhancing total hiring efficiency (Raghavan et al., 2020). </w:t>
      </w:r>
      <w:r>
        <w:t>It can also aid in avoiding missed candidates due to fatigue.</w:t>
      </w:r>
    </w:p>
    <w:p w14:paraId="326C51B7" w14:textId="77777777" w:rsidR="00A10A07" w:rsidRPr="00A10A07" w:rsidRDefault="00000000" w:rsidP="0087386B">
      <w:pPr>
        <w:ind w:left="340"/>
        <w:rPr>
          <w:b/>
          <w:bCs/>
        </w:rPr>
      </w:pPr>
      <w:r w:rsidRPr="00A10A07">
        <w:rPr>
          <w:b/>
          <w:bCs/>
        </w:rPr>
        <w:t>The Need for CV Optimisation</w:t>
      </w:r>
    </w:p>
    <w:p w14:paraId="0087B546" w14:textId="77777777" w:rsidR="00A10A07" w:rsidRPr="00A10A07" w:rsidRDefault="00000000" w:rsidP="0087386B">
      <w:pPr>
        <w:ind w:left="340"/>
      </w:pPr>
      <w:r w:rsidRPr="00A10A07">
        <w:t>Alongside the need for CV classification, there is a growing emphasis on CV optimisation. CV optimisation involves tailoring and enhancing resumes to maximise their impact, ensuring they effectively communicate a candidate's skills, experience, and suitability for a specific job role. As automated systems, such as Applicant Tracking Systems (ATS), have become an integral part of most hiring processes, optimising CVs to pass through these systems has become increasingly important.</w:t>
      </w:r>
    </w:p>
    <w:p w14:paraId="7141DF19" w14:textId="3A86472E" w:rsidR="00A10A07" w:rsidRPr="00A10A07" w:rsidRDefault="00000000" w:rsidP="001209FF">
      <w:pPr>
        <w:ind w:left="340"/>
      </w:pPr>
      <w:r w:rsidRPr="00A10A07">
        <w:t xml:space="preserve">Applicant Tracking Systems often use keyword matching to screen resumes, which means that a well-optimised CV needs to include the right keywords to make it through the initial screening process </w:t>
      </w:r>
      <w:r w:rsidR="001209FF" w:rsidRPr="001209FF">
        <w:t>(Indeed [Indeed Editorial Team], 2024)</w:t>
      </w:r>
      <w:r w:rsidR="001209FF">
        <w:t>.</w:t>
      </w:r>
      <w:r w:rsidRPr="00A10A07">
        <w:rPr>
          <w:color w:val="FF0000"/>
        </w:rPr>
        <w:t xml:space="preserve"> </w:t>
      </w:r>
      <w:r w:rsidRPr="00A10A07">
        <w:t xml:space="preserve">By leveraging feature extraction techniques such as Term Frequency-Inverse Document Frequency (TF-IDF), job seekers can better understand which terms are relevant and should be emphasised in their resumes to align with the job descriptions. Optimising a CV this way increases </w:t>
      </w:r>
      <w:r w:rsidR="006611BC">
        <w:t>makes it more likely to make it to the next stage of recruitment</w:t>
      </w:r>
      <w:r w:rsidRPr="00A10A07">
        <w:t>.</w:t>
      </w:r>
    </w:p>
    <w:p w14:paraId="0718A36B" w14:textId="473A3DA4" w:rsidR="00A10A07" w:rsidRPr="00A10A07" w:rsidRDefault="00DC2F3D" w:rsidP="00B1448B">
      <w:pPr>
        <w:ind w:left="340"/>
      </w:pPr>
      <w:r>
        <w:t>In the future N</w:t>
      </w:r>
      <w:r w:rsidR="00000000" w:rsidRPr="00A10A07">
        <w:t xml:space="preserve">atural </w:t>
      </w:r>
      <w:r>
        <w:t>L</w:t>
      </w:r>
      <w:r w:rsidR="00000000" w:rsidRPr="00A10A07">
        <w:t xml:space="preserve">anguage </w:t>
      </w:r>
      <w:r>
        <w:t>P</w:t>
      </w:r>
      <w:r w:rsidR="00000000" w:rsidRPr="00A10A07">
        <w:t>rocessing tools</w:t>
      </w:r>
      <w:r>
        <w:t>, used together with Large Language Models,</w:t>
      </w:r>
      <w:r w:rsidR="00000000" w:rsidRPr="00A10A07">
        <w:t xml:space="preserve"> </w:t>
      </w:r>
      <w:r>
        <w:t>may be able to</w:t>
      </w:r>
      <w:r w:rsidR="00000000" w:rsidRPr="00A10A07">
        <w:t xml:space="preserve"> provide suggestions on improving phrasing, highlighting achievements, and structuring information effectively. </w:t>
      </w:r>
      <w:r w:rsidR="00B1448B">
        <w:t xml:space="preserve">Before this idea can be brought to life, more work needs to be completed on grasping fundamental text classification and producing reliable and fair datasets. Conjunctively, as discovered by </w:t>
      </w:r>
      <w:proofErr w:type="spellStart"/>
      <w:r w:rsidR="00B1448B" w:rsidRPr="00B1448B">
        <w:t>Zinjad</w:t>
      </w:r>
      <w:proofErr w:type="spellEnd"/>
      <w:r w:rsidR="00B1448B" w:rsidRPr="00B1448B">
        <w:t xml:space="preserve"> et al. (2024)</w:t>
      </w:r>
      <w:r w:rsidR="00B1448B">
        <w:t>, more work needs to be completed regarding mitigating the phenomenon of AI hallucinating.</w:t>
      </w:r>
    </w:p>
    <w:p w14:paraId="5741FD16" w14:textId="77777777" w:rsidR="00A10A07" w:rsidRPr="00A10A07" w:rsidRDefault="00000000" w:rsidP="0087386B">
      <w:pPr>
        <w:ind w:left="340"/>
      </w:pPr>
      <w:r w:rsidRPr="00A10A07">
        <w:t>From an ethical perspective, while CV optimisation provides significant advantages for job seekers, it also raises questions about equity and fairness in the hiring process. Candidates who are more knowledgeable about optimisation techniques or have access to specialised tools may have an advantage over those who do not, potentially exacerbating inequalities in the job market (Bogen &amp; Rieke, 2018). Ensuring that all job seekers have access to resources and guidance for optimising their CVs is crucial to promoting fairness and equal opportunity in the hiring process.</w:t>
      </w:r>
    </w:p>
    <w:p w14:paraId="19971E32" w14:textId="77777777" w:rsidR="00A10A07" w:rsidRPr="00A10A07" w:rsidRDefault="00000000" w:rsidP="0087386B">
      <w:pPr>
        <w:ind w:left="340"/>
        <w:rPr>
          <w:b/>
          <w:bCs/>
        </w:rPr>
      </w:pPr>
      <w:r w:rsidRPr="00A10A07">
        <w:rPr>
          <w:b/>
          <w:bCs/>
        </w:rPr>
        <w:t>The Role of Transparent Machine Learning in Ensuring Equity for All Job Seekers</w:t>
      </w:r>
    </w:p>
    <w:p w14:paraId="556E188A" w14:textId="3AE8FDCB" w:rsidR="00A10A07" w:rsidRPr="00A10A07" w:rsidRDefault="00000000" w:rsidP="00E6354A">
      <w:pPr>
        <w:ind w:left="340"/>
      </w:pPr>
      <w:r>
        <w:t>As discussed by</w:t>
      </w:r>
      <w:r w:rsidR="00E6354A">
        <w:t xml:space="preserve"> </w:t>
      </w:r>
      <w:r w:rsidR="00E6354A" w:rsidRPr="00E6354A">
        <w:t>Wang (2024)</w:t>
      </w:r>
      <w:r>
        <w:t xml:space="preserve">, Machine Learning so far has mainly focused on equality; however, with its increasing impact on societal issues, it is becoming more and more important that we build algorithms focused on equity, accounting as fairness with societal context and historical injustices. </w:t>
      </w:r>
      <w:r w:rsidR="007C1BE7" w:rsidRPr="00A10A07">
        <w:t>To</w:t>
      </w:r>
      <w:r w:rsidRPr="00A10A07">
        <w:t xml:space="preserve"> ensure equity in the recruiting process, machine learning is key, but transparency is also necessary. By making decision-making procedures transparent and accountable, </w:t>
      </w:r>
      <w:r w:rsidR="00B1448B">
        <w:t>responsible</w:t>
      </w:r>
      <w:r w:rsidRPr="00A10A07">
        <w:t xml:space="preserve"> machine learning systems can lessen human biases and enable stakeholders to assess and have faith in the models' results.</w:t>
      </w:r>
    </w:p>
    <w:p w14:paraId="7BB03EB2" w14:textId="77777777" w:rsidR="00A10A07" w:rsidRPr="00A10A07" w:rsidRDefault="00000000" w:rsidP="0087386B">
      <w:pPr>
        <w:ind w:left="340"/>
      </w:pPr>
      <w:r w:rsidRPr="00A10A07">
        <w:lastRenderedPageBreak/>
        <w:t>Machine learning models can unintentionally reflect the biases in the training data</w:t>
      </w:r>
      <w:r w:rsidR="005411D7">
        <w:t xml:space="preserve"> </w:t>
      </w:r>
      <w:r w:rsidR="005411D7" w:rsidRPr="00A10A07">
        <w:t>(Barocas &amp; Selbst, 2016)</w:t>
      </w:r>
      <w:r w:rsidRPr="00A10A07">
        <w:t>, which may lead to discriminatory practices against certain applicants</w:t>
      </w:r>
      <w:r w:rsidR="005411D7">
        <w:t xml:space="preserve">. </w:t>
      </w:r>
      <w:r w:rsidRPr="00A10A07">
        <w:t>Transparency in machine learning involves clearly communicating how models are trained, what data is used, and how decisions are made. This helps identify potential biases and ensure that corrective measures are taken to promote fairness.</w:t>
      </w:r>
    </w:p>
    <w:p w14:paraId="33622754" w14:textId="59FDACC7" w:rsidR="00A10A07" w:rsidRPr="00A10A07" w:rsidRDefault="00000000" w:rsidP="0087386B">
      <w:pPr>
        <w:ind w:left="340"/>
      </w:pPr>
      <w:r w:rsidRPr="00A10A07">
        <w:t>To address these issues, it</w:t>
      </w:r>
      <w:r w:rsidR="006611BC">
        <w:t>’s</w:t>
      </w:r>
      <w:r w:rsidRPr="00A10A07">
        <w:t xml:space="preserve"> essential to develop fair and transparent algorithms that are trained on diverse and representative datasets. Techniques such as bias detection, algorithmic auditing, and providing clear explanations of model outputs can help identify and correct discrepancies, ensuring that machine learning systems are equitable in their decision-making processes (Raghavan et al., 2020). </w:t>
      </w:r>
    </w:p>
    <w:p w14:paraId="578B944F" w14:textId="45247A9C" w:rsidR="00A10A07" w:rsidRPr="00A10A07" w:rsidRDefault="007C1BE7" w:rsidP="0087386B">
      <w:pPr>
        <w:ind w:left="340"/>
      </w:pPr>
      <w:r>
        <w:t>M</w:t>
      </w:r>
      <w:r w:rsidR="00000000" w:rsidRPr="00A10A07">
        <w:t xml:space="preserve">achine learning can </w:t>
      </w:r>
      <w:r w:rsidR="0078370E">
        <w:t xml:space="preserve">also </w:t>
      </w:r>
      <w:r w:rsidR="00000000" w:rsidRPr="00A10A07">
        <w:t xml:space="preserve">help promote equity by offering </w:t>
      </w:r>
      <w:r w:rsidR="0078370E">
        <w:t xml:space="preserve">open-source applications to all </w:t>
      </w:r>
      <w:r w:rsidR="00000000" w:rsidRPr="00A10A07">
        <w:t>job seekers</w:t>
      </w:r>
      <w:r w:rsidR="0078370E">
        <w:t>. These would be used to guide</w:t>
      </w:r>
      <w:r w:rsidR="00000000">
        <w:t xml:space="preserve"> on how they can improve their CVs chances against the ATS of large companies</w:t>
      </w:r>
      <w:r w:rsidR="00000000" w:rsidRPr="00A10A07">
        <w:t>. Text classification and natural language processing (NLP) techniques can be used to analyse resumes and provide individualised feedback, helping job seekers improve their CVs based on specific job requirements. This democratises access to career development resources, giving candidates from diverse backgrounds a fair opportunity to present themselves effectively (Aggarwal &amp; Zhai, 2012).</w:t>
      </w:r>
    </w:p>
    <w:p w14:paraId="20C58FE4" w14:textId="77777777" w:rsidR="00A10A07" w:rsidRPr="00A10A07" w:rsidRDefault="00000000" w:rsidP="0087386B">
      <w:pPr>
        <w:ind w:left="340"/>
        <w:rPr>
          <w:b/>
          <w:bCs/>
        </w:rPr>
      </w:pPr>
      <w:r w:rsidRPr="00A10A07">
        <w:rPr>
          <w:b/>
          <w:bCs/>
        </w:rPr>
        <w:t>Introduction to Text Classification Algorithms and NLP</w:t>
      </w:r>
    </w:p>
    <w:p w14:paraId="562DD49A" w14:textId="77777777" w:rsidR="00A10A07" w:rsidRPr="00A10A07" w:rsidRDefault="00000000" w:rsidP="0087386B">
      <w:pPr>
        <w:ind w:left="340"/>
      </w:pPr>
      <w:r w:rsidRPr="00A10A07">
        <w:t>Text classification is a key component of CV classification and optimisation. It relies on machine learning algorithms to categorise resumes based on their content. Some of the most commonly used algorithms for text classification include Naive Bayes, Support Vector Machines (SVM), Decision Trees, and K-Nearest Neighbors (KNN). Each of these algorithms has unique strengths and weaknesses when applied to text data.</w:t>
      </w:r>
    </w:p>
    <w:p w14:paraId="3741E951" w14:textId="77777777" w:rsidR="00A10A07" w:rsidRPr="00A10A07" w:rsidRDefault="00000000" w:rsidP="0087386B">
      <w:pPr>
        <w:numPr>
          <w:ilvl w:val="0"/>
          <w:numId w:val="42"/>
        </w:numPr>
        <w:tabs>
          <w:tab w:val="clear" w:pos="720"/>
          <w:tab w:val="num" w:pos="1060"/>
        </w:tabs>
        <w:ind w:left="1060"/>
      </w:pPr>
      <w:r w:rsidRPr="00A10A07">
        <w:rPr>
          <w:b/>
          <w:bCs/>
        </w:rPr>
        <w:t>Naive Bayes</w:t>
      </w:r>
      <w:r w:rsidRPr="00A10A07">
        <w:t xml:space="preserve">: This probabilistic classifier is based on Bayes' theorem, assuming independence between features. Despite the strong independence assumption, Naive Bayes performs well in text classification tasks, especially when dealing with high-dimensional </w:t>
      </w:r>
      <w:r w:rsidR="0087386B">
        <w:t xml:space="preserve">data </w:t>
      </w:r>
      <w:r w:rsidRPr="00A10A07">
        <w:t>(McCallum &amp; Nigam, 1998).</w:t>
      </w:r>
    </w:p>
    <w:p w14:paraId="76A0AC4D" w14:textId="77777777" w:rsidR="00A10A07" w:rsidRPr="00A10A07" w:rsidRDefault="00000000" w:rsidP="005411D7">
      <w:pPr>
        <w:numPr>
          <w:ilvl w:val="0"/>
          <w:numId w:val="42"/>
        </w:numPr>
        <w:tabs>
          <w:tab w:val="clear" w:pos="720"/>
          <w:tab w:val="num" w:pos="1060"/>
        </w:tabs>
        <w:ind w:left="1060"/>
      </w:pPr>
      <w:r w:rsidRPr="00A10A07">
        <w:rPr>
          <w:b/>
          <w:bCs/>
        </w:rPr>
        <w:t>Support Vector Machines (SVM)</w:t>
      </w:r>
      <w:r w:rsidRPr="00A10A07">
        <w:t>: SVM is a powerful supervised learning algorithm that works well for high-dimensional text data. It is effective for binary classification tasks (Cortes &amp; Vapnik, 1995).</w:t>
      </w:r>
      <w:r w:rsidR="005411D7">
        <w:t xml:space="preserve"> As </w:t>
      </w:r>
      <w:r w:rsidR="005411D7" w:rsidRPr="005411D7">
        <w:t>Aggarwal and Zhai (2012)</w:t>
      </w:r>
      <w:r w:rsidR="005411D7">
        <w:t xml:space="preserve"> mentioned, SVM classifiers work by "determining the optimal boundaries between classes".</w:t>
      </w:r>
    </w:p>
    <w:p w14:paraId="0CFF0B0C" w14:textId="5A0B3410" w:rsidR="00A10A07" w:rsidRPr="00A10A07" w:rsidRDefault="00000000" w:rsidP="0087386B">
      <w:pPr>
        <w:numPr>
          <w:ilvl w:val="0"/>
          <w:numId w:val="42"/>
        </w:numPr>
        <w:tabs>
          <w:tab w:val="clear" w:pos="720"/>
          <w:tab w:val="num" w:pos="1060"/>
        </w:tabs>
        <w:ind w:left="1060"/>
      </w:pPr>
      <w:r w:rsidRPr="00A10A07">
        <w:rPr>
          <w:b/>
          <w:bCs/>
        </w:rPr>
        <w:t>Decision Trees</w:t>
      </w:r>
      <w:r w:rsidRPr="00A10A07">
        <w:t>: Decision Trees are popular for their easy interpretability and ability to handle both numerical and categorical data</w:t>
      </w:r>
      <w:r w:rsidR="0087386B">
        <w:t xml:space="preserve"> </w:t>
      </w:r>
      <w:r w:rsidRPr="00A10A07">
        <w:t>(Quinlan, 1986).</w:t>
      </w:r>
      <w:r w:rsidR="0078370E">
        <w:t xml:space="preserve"> In a HR setting, this would be useful as it would allow hiring managers to view how the models decided on a candidate. However, they can become increasingly complex as the amount of data increases.</w:t>
      </w:r>
    </w:p>
    <w:p w14:paraId="2F57959D" w14:textId="77777777" w:rsidR="00A10A07" w:rsidRPr="00A10A07" w:rsidRDefault="00000000" w:rsidP="0087386B">
      <w:pPr>
        <w:numPr>
          <w:ilvl w:val="0"/>
          <w:numId w:val="42"/>
        </w:numPr>
        <w:tabs>
          <w:tab w:val="clear" w:pos="720"/>
          <w:tab w:val="num" w:pos="1060"/>
        </w:tabs>
        <w:ind w:left="1060"/>
      </w:pPr>
      <w:r w:rsidRPr="00A10A07">
        <w:rPr>
          <w:b/>
          <w:bCs/>
        </w:rPr>
        <w:t>K-Nearest Neighbors (KNN)</w:t>
      </w:r>
      <w:r w:rsidRPr="00A10A07">
        <w:t xml:space="preserve">: KNN is a non-parametric, instance-based learning algorithm that classifies resumes by finding the 'k' most similar instances in the training data based on a similarity metric such as cosine similarity. It is simple to </w:t>
      </w:r>
      <w:r w:rsidRPr="00A10A07">
        <w:lastRenderedPageBreak/>
        <w:t>implement and effective for smaller datasets, but it can become computationally expensive as the dataset grows (Cover &amp; Hart, 1967).</w:t>
      </w:r>
    </w:p>
    <w:p w14:paraId="4E138219" w14:textId="4EB7DC47" w:rsidR="00A10A07" w:rsidRPr="00A10A07" w:rsidRDefault="00580D69" w:rsidP="0087386B">
      <w:pPr>
        <w:ind w:left="340"/>
      </w:pPr>
      <w:r w:rsidRPr="00580D69">
        <w:t xml:space="preserve">Natural language processing (NLP) is crucial for extracting meaningful features from resumes. Several techniques are commonly used for </w:t>
      </w:r>
      <w:r>
        <w:t>similar</w:t>
      </w:r>
      <w:r w:rsidRPr="00580D69">
        <w:t xml:space="preserve"> purpose</w:t>
      </w:r>
      <w:r>
        <w:t>s</w:t>
      </w:r>
      <w:r w:rsidRPr="00580D69">
        <w:t xml:space="preserve">, including </w:t>
      </w:r>
      <w:r w:rsidRPr="00580D69">
        <w:rPr>
          <w:b/>
          <w:bCs/>
        </w:rPr>
        <w:t>Bag of Words (</w:t>
      </w:r>
      <w:proofErr w:type="spellStart"/>
      <w:r w:rsidRPr="00580D69">
        <w:rPr>
          <w:b/>
          <w:bCs/>
        </w:rPr>
        <w:t>BoW</w:t>
      </w:r>
      <w:proofErr w:type="spellEnd"/>
      <w:r w:rsidRPr="00580D69">
        <w:rPr>
          <w:b/>
          <w:bCs/>
        </w:rPr>
        <w:t>)</w:t>
      </w:r>
      <w:r w:rsidRPr="00580D69">
        <w:t xml:space="preserve">, </w:t>
      </w:r>
      <w:r w:rsidRPr="00580D69">
        <w:rPr>
          <w:b/>
          <w:bCs/>
        </w:rPr>
        <w:t>Term Frequency-Inverse Document Frequency (TF-IDF)</w:t>
      </w:r>
      <w:r w:rsidRPr="00580D69">
        <w:t xml:space="preserve">, and </w:t>
      </w:r>
      <w:r w:rsidRPr="00580D69">
        <w:rPr>
          <w:b/>
          <w:bCs/>
        </w:rPr>
        <w:t>Word Embeddings</w:t>
      </w:r>
      <w:r w:rsidRPr="00580D69">
        <w:t xml:space="preserve">. </w:t>
      </w:r>
      <w:proofErr w:type="spellStart"/>
      <w:r w:rsidR="00000000" w:rsidRPr="00A10A07">
        <w:t>BoW</w:t>
      </w:r>
      <w:proofErr w:type="spellEnd"/>
      <w:r w:rsidR="00000000" w:rsidRPr="00A10A07">
        <w:t xml:space="preserve"> and TF-IDF convert text into numerical representations that machine learning models can use, while word embeddings capture semantic relationships between words, allowing for a deeper understanding of the content (Mikolov et al., 2013).</w:t>
      </w:r>
    </w:p>
    <w:p w14:paraId="5D72DFA8" w14:textId="77777777" w:rsidR="00A10A07" w:rsidRPr="00A10A07" w:rsidRDefault="00000000" w:rsidP="0087386B">
      <w:pPr>
        <w:ind w:left="340"/>
      </w:pPr>
      <w:r w:rsidRPr="00A10A07">
        <w:t xml:space="preserve">By using these algorithms and feature extraction techniques, CV classification systems can </w:t>
      </w:r>
      <w:r w:rsidR="0087386B" w:rsidRPr="00A10A07">
        <w:t>analyse</w:t>
      </w:r>
      <w:r w:rsidRPr="00A10A07">
        <w:t xml:space="preserve"> resumes efficiently and categorise them accurately. However, the development and deployment of these models must be carefully managed to ensure that they do not inadvertently introduce bias or unfair practices. Continuous monitoring, transparency, and the use of diverse datasets are essential to maintain equity in the hiring process.</w:t>
      </w:r>
    </w:p>
    <w:p w14:paraId="1AFB236C" w14:textId="77777777" w:rsidR="00A10A07" w:rsidRPr="00A10A07" w:rsidRDefault="00000000" w:rsidP="0087386B">
      <w:pPr>
        <w:ind w:left="340"/>
        <w:rPr>
          <w:b/>
          <w:bCs/>
        </w:rPr>
      </w:pPr>
      <w:r w:rsidRPr="00A10A07">
        <w:rPr>
          <w:b/>
          <w:bCs/>
        </w:rPr>
        <w:t>Gaps in Literature Regarding a Comparison of Classification Models for CV Classification</w:t>
      </w:r>
    </w:p>
    <w:p w14:paraId="2F8AB596" w14:textId="77777777" w:rsidR="00A10A07" w:rsidRPr="00A10A07" w:rsidRDefault="00000000" w:rsidP="0087386B">
      <w:pPr>
        <w:ind w:left="340"/>
      </w:pPr>
      <w:r w:rsidRPr="00A10A07">
        <w:t xml:space="preserve">Despite the growing interest in CV classification, there are notable gaps in the literature regarding a comprehensive comparison of </w:t>
      </w:r>
      <w:r w:rsidR="00E6354A">
        <w:t xml:space="preserve">the </w:t>
      </w:r>
      <w:r w:rsidRPr="00A10A07">
        <w:t xml:space="preserve">different </w:t>
      </w:r>
      <w:r w:rsidR="00E6354A">
        <w:t xml:space="preserve">traditional </w:t>
      </w:r>
      <w:r w:rsidRPr="00A10A07">
        <w:t>classification models, s</w:t>
      </w:r>
      <w:r w:rsidR="0087386B">
        <w:t>uch as</w:t>
      </w:r>
      <w:r w:rsidRPr="00A10A07">
        <w:t xml:space="preserve"> Naive Bayes, Support Vector Machines (SVM), Decision Trees, and K-Nearest Neighbors (KNN), in the context of CV classification. This section discusses the existing gaps in comparing these models across three critical dimensions: accuracy, efficiency, and scalability, and their overall use in a production setting.</w:t>
      </w:r>
    </w:p>
    <w:p w14:paraId="7764FCAD" w14:textId="77777777" w:rsidR="00A10A07" w:rsidRPr="00A10A07" w:rsidRDefault="00000000" w:rsidP="0087386B">
      <w:pPr>
        <w:ind w:left="340"/>
      </w:pPr>
      <w:r w:rsidRPr="00A10A07">
        <w:rPr>
          <w:b/>
          <w:bCs/>
        </w:rPr>
        <w:t>Accuracy</w:t>
      </w:r>
      <w:r w:rsidRPr="00A10A07">
        <w:t>: Accuracy is crucial when evaluating classification models, especially in a real-world application like CV classification, where incorrect classifications could lead to overlooked qualified candidates. Current literature provides fragmented insights into the accuracy of different models, but no comprehensive study systematically compares Naive Bayes, SVM, Decision Trees, and KNN for CV classification. Each model has strengths and weaknesses in different scenarios. For example, SVM is known for its high accuracy in text classification tasks, but its effectiveness depends on the careful tuning of hyperparameters (Cortes &amp; Vapnik, 1995). Decision Trees, on the other hand, are more interpretable but tend to overfit when faced with high-dimensional data</w:t>
      </w:r>
      <w:r w:rsidR="0087386B">
        <w:t xml:space="preserve"> </w:t>
      </w:r>
      <w:r w:rsidR="0087386B" w:rsidRPr="00A10A07">
        <w:t>(Quinlan, 1986)</w:t>
      </w:r>
      <w:r w:rsidRPr="00A10A07">
        <w:t>, which c</w:t>
      </w:r>
      <w:r w:rsidR="0087386B">
        <w:t>an</w:t>
      </w:r>
      <w:r w:rsidRPr="00A10A07">
        <w:t xml:space="preserve"> affect their accuracy in CV classification</w:t>
      </w:r>
      <w:r w:rsidR="0087386B">
        <w:t xml:space="preserve">. </w:t>
      </w:r>
      <w:r w:rsidRPr="00A10A07">
        <w:t>A systematic comparison of these models on the same dataset would provide valuable insights into their relative performance in the context of CV classification.</w:t>
      </w:r>
    </w:p>
    <w:p w14:paraId="783E7A19" w14:textId="77777777" w:rsidR="00A10A07" w:rsidRPr="00A10A07" w:rsidRDefault="00000000" w:rsidP="0087386B">
      <w:pPr>
        <w:ind w:left="340"/>
      </w:pPr>
      <w:r w:rsidRPr="00A10A07">
        <w:rPr>
          <w:b/>
          <w:bCs/>
        </w:rPr>
        <w:t>Efficiency</w:t>
      </w:r>
      <w:r w:rsidRPr="00A10A07">
        <w:t xml:space="preserve">: Efficiency is another critical area where gaps exist in the literature. Efficiency refers to the time and computational resources required to train and apply these models. In a production setting, especially when dealing with a high volume of CVs, the model's efficiency becomes a key factor. Naive Bayes is typically efficient because of its simplicity, while SVM can be computationally expensive, mainly when the dataset is large (McCallum &amp; Nigam, 1998; Cortes &amp; Vapnik, 1995). KNN is an instance-based learner, which means that it can become computationally expensive during the prediction phase, especially for large datasets (Cover &amp; Hart, 1967). A detailed comparison of these </w:t>
      </w:r>
      <w:r w:rsidRPr="00A10A07">
        <w:lastRenderedPageBreak/>
        <w:t>models in terms of training and prediction time would help determine which model is best suited for a production environment where efficiency is crucial.</w:t>
      </w:r>
    </w:p>
    <w:p w14:paraId="0FDEF7AA" w14:textId="77777777" w:rsidR="00A10A07" w:rsidRPr="00A10A07" w:rsidRDefault="00000000" w:rsidP="0087386B">
      <w:pPr>
        <w:ind w:left="340"/>
      </w:pPr>
      <w:r w:rsidRPr="00A10A07">
        <w:rPr>
          <w:b/>
          <w:bCs/>
        </w:rPr>
        <w:t>Scalability</w:t>
      </w:r>
      <w:r w:rsidRPr="00A10A07">
        <w:t>: Scalability refers to the ability of a model to handle increasing volumes of data without a significant drop in performance. In the context of CV classification, scalability is important because organisations may receive thousands of applications for a single position. When applied to CV classification, the literature needs a detailed comparison of the scalability of Naive Bayes, SVM, Decision Trees, and KNN. Decision Trees, for example, can become vast and complex as the dataset grows, which makes them harder to manage and interpret (Quinlan, 1986). SVMs can also struggle with scalability due to their reliance on support vectors, which may increase as the dataset grows (Cortes &amp; Vapnik, 1995). KNN, being a memory-based algorithm, faces significant scalability issues as all training data must be stored and compared during classification. A comparative analysis of these models' scalability in handling large CV datasets would benefit anyone aiming to implement these models in real-world hiring processes or the wider career services industry.</w:t>
      </w:r>
    </w:p>
    <w:p w14:paraId="77CFDB7E" w14:textId="77777777" w:rsidR="00A10A07" w:rsidRPr="00A10A07" w:rsidRDefault="00000000" w:rsidP="0087386B">
      <w:pPr>
        <w:ind w:left="340"/>
      </w:pPr>
      <w:r w:rsidRPr="00A10A07">
        <w:rPr>
          <w:b/>
          <w:bCs/>
        </w:rPr>
        <w:t>Use in a Production Setting</w:t>
      </w:r>
      <w:r w:rsidRPr="00A10A07">
        <w:t>: The use of these models in a production setting involves not only accuracy, efficiency, and scalability but also considerations such as interpretability and ease of integration. Decision Trees are often preferred in production settings for their interpretability</w:t>
      </w:r>
      <w:r w:rsidR="003F2E57">
        <w:t xml:space="preserve"> (Quinlan, 1986)</w:t>
      </w:r>
      <w:r w:rsidRPr="00A10A07">
        <w:t>, which allows hiring managers to understand why a particular CV was classified in a certain way</w:t>
      </w:r>
      <w:r w:rsidR="003F2E57">
        <w:t xml:space="preserve">. </w:t>
      </w:r>
      <w:r w:rsidRPr="00A10A07">
        <w:t>However, SVMs, while accurate, are often seen as black-box models, which makes them less transparent (Rudin, 2019). Due to its simplicity, Naive Bayes can be easily integrated into production systems, but its strong independence assumption may limit its applicability for complex CV data (McCallum &amp; Nigam, 1998). KNN, while simple, may be impractical for production due to its inefficiency with large datasets. A thorough investigation into how each of these models performs in a production setting for CV classification would help bridge the current gap in the literature.</w:t>
      </w:r>
    </w:p>
    <w:p w14:paraId="7C246D73" w14:textId="77777777" w:rsidR="00A10A07" w:rsidRPr="00A10A07" w:rsidRDefault="00000000" w:rsidP="0087386B">
      <w:pPr>
        <w:ind w:left="340"/>
        <w:rPr>
          <w:b/>
          <w:bCs/>
        </w:rPr>
      </w:pPr>
      <w:r w:rsidRPr="00A10A07">
        <w:rPr>
          <w:b/>
          <w:bCs/>
        </w:rPr>
        <w:t>Conclusion</w:t>
      </w:r>
    </w:p>
    <w:p w14:paraId="1C87DE93" w14:textId="24AAAFDA" w:rsidR="00A10A07" w:rsidRPr="00A10A07" w:rsidRDefault="00000000" w:rsidP="0087386B">
      <w:pPr>
        <w:ind w:left="340"/>
      </w:pPr>
      <w:r w:rsidRPr="00A10A07">
        <w:t xml:space="preserve">In conclusion, CV classification and optimisation are crucial in addressing the challenges of today's job market, where job seekers need to present themselves effectively, and employers must efficiently screen </w:t>
      </w:r>
      <w:r w:rsidR="00AB1018">
        <w:t xml:space="preserve">many </w:t>
      </w:r>
      <w:r w:rsidRPr="00A10A07">
        <w:t>applications. Machine learning</w:t>
      </w:r>
      <w:r w:rsidR="00FE1B5C">
        <w:t xml:space="preserve"> models</w:t>
      </w:r>
      <w:r w:rsidRPr="00A10A07">
        <w:t>, particularly responsible</w:t>
      </w:r>
      <w:r w:rsidR="00FE1B5C">
        <w:t xml:space="preserve"> ones</w:t>
      </w:r>
      <w:r w:rsidRPr="00A10A07">
        <w:t>, provide an opportunity to streamline the hiring process</w:t>
      </w:r>
      <w:r w:rsidR="00AB1018">
        <w:t xml:space="preserve">. Effectively, </w:t>
      </w:r>
      <w:r w:rsidRPr="00A10A07">
        <w:t>minimis</w:t>
      </w:r>
      <w:r w:rsidR="00AB1018">
        <w:t>ing</w:t>
      </w:r>
      <w:r w:rsidRPr="00A10A07">
        <w:t xml:space="preserve"> human biases, and ensu</w:t>
      </w:r>
      <w:r w:rsidR="00AB1018">
        <w:t>ring</w:t>
      </w:r>
      <w:r w:rsidRPr="00A10A07">
        <w:t xml:space="preserve"> that the right candidates are identified for the right roles. </w:t>
      </w:r>
    </w:p>
    <w:p w14:paraId="022B1255" w14:textId="60B30446" w:rsidR="00AB1018" w:rsidRDefault="00000000" w:rsidP="00AB1018">
      <w:pPr>
        <w:ind w:left="340"/>
      </w:pPr>
      <w:r w:rsidRPr="00A10A07">
        <w:t>While machine learning models such as Naive Bayes, SVM, Decision Trees, and KNN have demonstrated their potential for CV classification, there remain significant gaps in comparing these models comprehensively across critical dimensions</w:t>
      </w:r>
      <w:r w:rsidR="00AB1018">
        <w:t xml:space="preserve"> in the context of CV classification</w:t>
      </w:r>
      <w:r w:rsidRPr="00A10A07">
        <w:t xml:space="preserve">. This project </w:t>
      </w:r>
      <w:r w:rsidR="007C1BE7">
        <w:t>will</w:t>
      </w:r>
      <w:r w:rsidRPr="00A10A07">
        <w:t xml:space="preserve"> contribute to the current knowledge base by systematically comparing these models in the context of CV classification. By analysing their strengths, weaknesses, and practical use cases, this research will provide valuable insights for both researchers and practitioners, guiding the implementation of effective, fair, and scalable CV classification systems for real-world hiring processes.</w:t>
      </w:r>
    </w:p>
    <w:p w14:paraId="480AEE12" w14:textId="77777777" w:rsidR="00AB1018" w:rsidRPr="00F7324C" w:rsidRDefault="00AB1018" w:rsidP="00AB1018">
      <w:pPr>
        <w:ind w:left="340"/>
      </w:pPr>
    </w:p>
    <w:p w14:paraId="66880058" w14:textId="77777777" w:rsidR="006B44FA" w:rsidRPr="00A601EF" w:rsidRDefault="00000000" w:rsidP="00A601EF">
      <w:pPr>
        <w:pStyle w:val="Heading1"/>
        <w:rPr>
          <w:rFonts w:asciiTheme="majorHAnsi" w:hAnsiTheme="majorHAnsi"/>
        </w:rPr>
      </w:pPr>
      <w:bookmarkStart w:id="4" w:name="_Toc184236181"/>
      <w:r>
        <w:lastRenderedPageBreak/>
        <w:t>5</w:t>
      </w:r>
      <w:r w:rsidRPr="00B226BC">
        <w:tab/>
        <w:t>RESEARCH METHODS</w:t>
      </w:r>
      <w:bookmarkEnd w:id="4"/>
    </w:p>
    <w:p w14:paraId="0A822C21" w14:textId="77777777" w:rsidR="00BE518F" w:rsidRPr="00055279" w:rsidRDefault="00000000" w:rsidP="00BE518F">
      <w:pPr>
        <w:ind w:left="340"/>
      </w:pPr>
      <w:r w:rsidRPr="00F74E05">
        <w:t xml:space="preserve">This project will employ a combination of </w:t>
      </w:r>
      <w:r w:rsidRPr="00F74E05">
        <w:rPr>
          <w:b/>
          <w:bCs/>
        </w:rPr>
        <w:t>Experimental Research</w:t>
      </w:r>
      <w:r w:rsidR="000B72B8">
        <w:t xml:space="preserve"> and</w:t>
      </w:r>
      <w:r w:rsidRPr="00F74E05">
        <w:t xml:space="preserve"> </w:t>
      </w:r>
      <w:r w:rsidRPr="00F74E05">
        <w:rPr>
          <w:b/>
          <w:bCs/>
        </w:rPr>
        <w:t>Simulation and Application Development</w:t>
      </w:r>
      <w:r w:rsidRPr="00F74E05">
        <w:t xml:space="preserve"> to address the research question effectively. This approach ensures a comprehensive evaluation of machine learning algorithms and a practical demonstration through a user-centric web application.</w:t>
      </w:r>
    </w:p>
    <w:p w14:paraId="3EE3A0A4" w14:textId="77777777" w:rsidR="005F5F5F" w:rsidRPr="00055279" w:rsidRDefault="00000000" w:rsidP="00A601EF">
      <w:pPr>
        <w:pStyle w:val="Heading2"/>
      </w:pPr>
      <w:bookmarkStart w:id="5" w:name="_Toc184236182"/>
      <w:r>
        <w:t>5</w:t>
      </w:r>
      <w:r w:rsidRPr="00055279">
        <w:t xml:space="preserve">.1 </w:t>
      </w:r>
      <w:r w:rsidR="00055279">
        <w:tab/>
      </w:r>
      <w:r w:rsidRPr="00055279">
        <w:t>Research Methods and Tools</w:t>
      </w:r>
      <w:bookmarkEnd w:id="5"/>
    </w:p>
    <w:p w14:paraId="3D968553" w14:textId="77777777" w:rsidR="00F74E05" w:rsidRPr="00F74E05" w:rsidRDefault="00000000" w:rsidP="00BE518F">
      <w:pPr>
        <w:pStyle w:val="Heading3"/>
      </w:pPr>
      <w:bookmarkStart w:id="6" w:name="_Toc184236183"/>
      <w:r>
        <w:t xml:space="preserve">5.1.1 </w:t>
      </w:r>
      <w:r>
        <w:tab/>
      </w:r>
      <w:r w:rsidRPr="00F74E05">
        <w:t>Experimental Research</w:t>
      </w:r>
      <w:bookmarkEnd w:id="6"/>
    </w:p>
    <w:p w14:paraId="2768987C" w14:textId="72AE889D" w:rsidR="00580D69" w:rsidRDefault="00000000" w:rsidP="00BE518F">
      <w:pPr>
        <w:ind w:left="340"/>
      </w:pPr>
      <w:r w:rsidRPr="00F74E05">
        <w:rPr>
          <w:b/>
          <w:bCs/>
        </w:rPr>
        <w:t>Purpose</w:t>
      </w:r>
      <w:r w:rsidRPr="00F74E05">
        <w:t xml:space="preserve">: </w:t>
      </w:r>
      <w:r w:rsidR="00580D69" w:rsidRPr="00580D69">
        <w:t>The purpose of the experimental research is to evaluate and compare different machine learning algorithms. Specifically, this research will focus on KNN, SVM, Naive Bayes, and Decision Trees for CV classification.</w:t>
      </w:r>
    </w:p>
    <w:p w14:paraId="6B91E8B1" w14:textId="02A803DD" w:rsidR="00F74E05" w:rsidRPr="00F74E05" w:rsidRDefault="00000000" w:rsidP="00BE518F">
      <w:pPr>
        <w:ind w:left="340"/>
      </w:pPr>
      <w:r w:rsidRPr="00F74E05">
        <w:rPr>
          <w:b/>
          <w:bCs/>
        </w:rPr>
        <w:t>Reason for Selection</w:t>
      </w:r>
      <w:r w:rsidRPr="00F74E05">
        <w:t>: Experimental research aims to empirically determine which machine learning models best classify CV</w:t>
      </w:r>
      <w:r w:rsidR="00580D69">
        <w:t>s</w:t>
      </w:r>
      <w:r w:rsidRPr="00F74E05">
        <w:t>. By experimenting with various algorithms, this research aims to successfully evaluate accuracy, efficiency, scalability, and overall performance.</w:t>
      </w:r>
    </w:p>
    <w:p w14:paraId="5798C0CA" w14:textId="77777777" w:rsidR="00F74E05" w:rsidRPr="00F74E05" w:rsidRDefault="00000000" w:rsidP="00BE518F">
      <w:pPr>
        <w:ind w:left="340"/>
      </w:pPr>
      <w:r w:rsidRPr="00F74E05">
        <w:rPr>
          <w:b/>
          <w:bCs/>
        </w:rPr>
        <w:t>Deployment</w:t>
      </w:r>
      <w:r w:rsidRPr="00F74E05">
        <w:t>:</w:t>
      </w:r>
    </w:p>
    <w:p w14:paraId="1A28F434" w14:textId="77777777" w:rsidR="00F74E05" w:rsidRPr="00F74E05" w:rsidRDefault="00000000" w:rsidP="00BE518F">
      <w:pPr>
        <w:pStyle w:val="ListParagraph"/>
        <w:numPr>
          <w:ilvl w:val="0"/>
          <w:numId w:val="26"/>
        </w:numPr>
        <w:ind w:left="1060"/>
      </w:pPr>
      <w:r w:rsidRPr="00F74E05">
        <w:rPr>
          <w:b/>
          <w:bCs/>
        </w:rPr>
        <w:t>Model Training and Evaluation</w:t>
      </w:r>
      <w:r w:rsidRPr="00F74E05">
        <w:t xml:space="preserve">: The models will be implemented using </w:t>
      </w:r>
      <w:r w:rsidRPr="00F74E05">
        <w:rPr>
          <w:b/>
          <w:bCs/>
        </w:rPr>
        <w:t>Scikit-Learn</w:t>
      </w:r>
      <w:r w:rsidRPr="00F74E05">
        <w:t xml:space="preserve">. The dataset will be split into training and test sets, with </w:t>
      </w:r>
      <w:r w:rsidRPr="00F74E05">
        <w:rPr>
          <w:b/>
          <w:bCs/>
        </w:rPr>
        <w:t>cross-validation</w:t>
      </w:r>
      <w:r w:rsidRPr="00F74E05">
        <w:t xml:space="preserve"> performed to assess each model’s baseline performance.</w:t>
      </w:r>
    </w:p>
    <w:p w14:paraId="302D3B2B" w14:textId="5B8D123E" w:rsidR="00F74E05" w:rsidRPr="00F74E05" w:rsidRDefault="00000000" w:rsidP="00BE518F">
      <w:pPr>
        <w:pStyle w:val="ListParagraph"/>
        <w:numPr>
          <w:ilvl w:val="0"/>
          <w:numId w:val="26"/>
        </w:numPr>
        <w:ind w:left="1060"/>
      </w:pPr>
      <w:r w:rsidRPr="00F74E05">
        <w:rPr>
          <w:b/>
          <w:bCs/>
        </w:rPr>
        <w:t>Hyperparameter Tuning</w:t>
      </w:r>
      <w:r w:rsidRPr="00F74E05">
        <w:t xml:space="preserve">: </w:t>
      </w:r>
      <w:r w:rsidR="00580D69" w:rsidRPr="00580D69">
        <w:t xml:space="preserve">Hyperparameter tuning will be performed using </w:t>
      </w:r>
      <w:r w:rsidR="00580D69" w:rsidRPr="00580D69">
        <w:rPr>
          <w:b/>
          <w:bCs/>
        </w:rPr>
        <w:t>Grid Search</w:t>
      </w:r>
      <w:r w:rsidR="00580D69" w:rsidRPr="00580D69">
        <w:t>. This method ensures that each algorithm achieves its best possible performance by exhaustively searching the parameter space.</w:t>
      </w:r>
    </w:p>
    <w:p w14:paraId="5243B703" w14:textId="35965012" w:rsidR="00F74E05" w:rsidRPr="00F74E05" w:rsidRDefault="00000000" w:rsidP="00BE518F">
      <w:pPr>
        <w:pStyle w:val="ListParagraph"/>
        <w:numPr>
          <w:ilvl w:val="0"/>
          <w:numId w:val="26"/>
        </w:numPr>
        <w:ind w:left="1060"/>
      </w:pPr>
      <w:r w:rsidRPr="00F74E05">
        <w:rPr>
          <w:b/>
          <w:bCs/>
        </w:rPr>
        <w:t>Scalability Testing</w:t>
      </w:r>
      <w:r w:rsidRPr="00F74E05">
        <w:t xml:space="preserve">: </w:t>
      </w:r>
      <w:r w:rsidR="00580D69" w:rsidRPr="00580D69">
        <w:t>To assess scalability, each model will be tested across several metrics. Training time, prediction time, and memory usage will be evaluated on different subsets of the dataset—ranging from 20% to 100%.</w:t>
      </w:r>
      <w:r w:rsidR="00580D69">
        <w:t xml:space="preserve"> </w:t>
      </w:r>
      <w:r w:rsidRPr="00F74E05">
        <w:t xml:space="preserve">Tools such as the </w:t>
      </w:r>
      <w:r w:rsidRPr="00F74E05">
        <w:rPr>
          <w:b/>
          <w:bCs/>
        </w:rPr>
        <w:t>time</w:t>
      </w:r>
      <w:r w:rsidRPr="00F74E05">
        <w:t xml:space="preserve"> library and </w:t>
      </w:r>
      <w:r w:rsidRPr="00F74E05">
        <w:rPr>
          <w:b/>
          <w:bCs/>
        </w:rPr>
        <w:t>memory_profiler</w:t>
      </w:r>
      <w:r w:rsidRPr="00F74E05">
        <w:t xml:space="preserve"> will be used, and the results will be visualised using </w:t>
      </w:r>
      <w:r w:rsidRPr="00F74E05">
        <w:rPr>
          <w:b/>
          <w:bCs/>
        </w:rPr>
        <w:t>Matplotlib</w:t>
      </w:r>
      <w:r w:rsidRPr="00F74E05">
        <w:t xml:space="preserve"> for clear comparative analysis.</w:t>
      </w:r>
    </w:p>
    <w:p w14:paraId="0AD0D87E" w14:textId="77777777" w:rsidR="00F74E05" w:rsidRPr="00F74E05" w:rsidRDefault="00000000" w:rsidP="00BE518F">
      <w:pPr>
        <w:pStyle w:val="Heading3"/>
      </w:pPr>
      <w:bookmarkStart w:id="7" w:name="_Toc184236184"/>
      <w:r>
        <w:t xml:space="preserve">5.1.2 </w:t>
      </w:r>
      <w:r>
        <w:tab/>
      </w:r>
      <w:r w:rsidRPr="00F74E05">
        <w:t>Simulation and Application Development</w:t>
      </w:r>
      <w:bookmarkEnd w:id="7"/>
    </w:p>
    <w:p w14:paraId="090E0A8E" w14:textId="303177C6" w:rsidR="00F74E05" w:rsidRPr="00F74E05" w:rsidRDefault="00000000" w:rsidP="00BE518F">
      <w:pPr>
        <w:ind w:left="340"/>
      </w:pPr>
      <w:r w:rsidRPr="00F74E05">
        <w:rPr>
          <w:b/>
          <w:bCs/>
        </w:rPr>
        <w:t>Purpose</w:t>
      </w:r>
      <w:r w:rsidRPr="00F74E05">
        <w:t xml:space="preserve">: </w:t>
      </w:r>
      <w:r w:rsidR="00580D69" w:rsidRPr="00580D69">
        <w:t>The purpose is to develop a web-based application simulating real-world scenarios. In this application, students upload their CVs, which the machine learning model then analyses to classify and conduct a skill gap analysis</w:t>
      </w:r>
      <w:r w:rsidRPr="00F74E05">
        <w:t>.</w:t>
      </w:r>
    </w:p>
    <w:p w14:paraId="7AB7A693" w14:textId="77777777" w:rsidR="00F74E05" w:rsidRPr="00F74E05" w:rsidRDefault="00000000" w:rsidP="00BE518F">
      <w:pPr>
        <w:ind w:left="340"/>
      </w:pPr>
      <w:r w:rsidRPr="00F74E05">
        <w:rPr>
          <w:b/>
          <w:bCs/>
        </w:rPr>
        <w:t>Reason for Selection</w:t>
      </w:r>
      <w:r w:rsidRPr="00F74E05">
        <w:t>: Simulation and application development bridge the gap between theoretical research and practical usage. By developing a web application, the project demonstrates how machine learning can be used in a real-life scenario to support students' career development. Integrating the selected models into a functional system also validates their usefulness and feasibility.</w:t>
      </w:r>
    </w:p>
    <w:p w14:paraId="727E500F" w14:textId="77777777" w:rsidR="00F74E05" w:rsidRPr="00F74E05" w:rsidRDefault="00000000" w:rsidP="00BE518F">
      <w:pPr>
        <w:ind w:left="340"/>
      </w:pPr>
      <w:r w:rsidRPr="00F74E05">
        <w:rPr>
          <w:b/>
          <w:bCs/>
        </w:rPr>
        <w:t>Deployment</w:t>
      </w:r>
      <w:r w:rsidRPr="00F74E05">
        <w:t>:</w:t>
      </w:r>
    </w:p>
    <w:p w14:paraId="72D2369F" w14:textId="77777777" w:rsidR="00F74E05" w:rsidRPr="00F74E05" w:rsidRDefault="00000000" w:rsidP="00BE518F">
      <w:pPr>
        <w:pStyle w:val="ListParagraph"/>
        <w:numPr>
          <w:ilvl w:val="0"/>
          <w:numId w:val="27"/>
        </w:numPr>
        <w:ind w:left="1060"/>
      </w:pPr>
      <w:r w:rsidRPr="00F74E05">
        <w:rPr>
          <w:b/>
          <w:bCs/>
        </w:rPr>
        <w:t>Web Application Back-end</w:t>
      </w:r>
      <w:r w:rsidRPr="00F74E05">
        <w:t xml:space="preserve">: </w:t>
      </w:r>
      <w:r w:rsidRPr="00F74E05">
        <w:rPr>
          <w:b/>
          <w:bCs/>
        </w:rPr>
        <w:t>Flask</w:t>
      </w:r>
      <w:r w:rsidRPr="00F74E05">
        <w:t xml:space="preserve"> will be used to build the back-end for the application, enabling smooth integration of the machine learning models.</w:t>
      </w:r>
    </w:p>
    <w:p w14:paraId="0586769D" w14:textId="77777777" w:rsidR="00F74E05" w:rsidRPr="00F74E05" w:rsidRDefault="00000000" w:rsidP="00BE518F">
      <w:pPr>
        <w:pStyle w:val="ListParagraph"/>
        <w:numPr>
          <w:ilvl w:val="0"/>
          <w:numId w:val="27"/>
        </w:numPr>
        <w:ind w:left="1060"/>
      </w:pPr>
      <w:r w:rsidRPr="00F74E05">
        <w:rPr>
          <w:b/>
          <w:bCs/>
        </w:rPr>
        <w:t>Front-end Development</w:t>
      </w:r>
      <w:r w:rsidRPr="00F74E05">
        <w:t xml:space="preserve">: A simple </w:t>
      </w:r>
      <w:r w:rsidRPr="00F74E05">
        <w:rPr>
          <w:b/>
          <w:bCs/>
        </w:rPr>
        <w:t>HTML, CSS, and JavaScript</w:t>
      </w:r>
      <w:r w:rsidRPr="00F74E05">
        <w:t xml:space="preserve"> interface will allow students to upload their CVs, making the tool accessible and easy to use.</w:t>
      </w:r>
    </w:p>
    <w:p w14:paraId="12811A76" w14:textId="791B59E5" w:rsidR="00F74E05" w:rsidRPr="00F74E05" w:rsidRDefault="00000000" w:rsidP="00BE518F">
      <w:pPr>
        <w:pStyle w:val="ListParagraph"/>
        <w:numPr>
          <w:ilvl w:val="0"/>
          <w:numId w:val="27"/>
        </w:numPr>
        <w:ind w:left="1060"/>
      </w:pPr>
      <w:r w:rsidRPr="00F74E05">
        <w:rPr>
          <w:b/>
          <w:bCs/>
        </w:rPr>
        <w:lastRenderedPageBreak/>
        <w:t>Feature Implementation</w:t>
      </w:r>
      <w:r w:rsidRPr="00F74E05">
        <w:t xml:space="preserve">: </w:t>
      </w:r>
      <w:r w:rsidR="00580D69" w:rsidRPr="00580D69">
        <w:t>Once users upload their CVs, the application will classify them into a job category. This categori</w:t>
      </w:r>
      <w:r w:rsidR="00AA545B">
        <w:t>s</w:t>
      </w:r>
      <w:r w:rsidR="00580D69" w:rsidRPr="00580D69">
        <w:t>ation is powered by the best-performing machine learning model.</w:t>
      </w:r>
      <w:r w:rsidR="00580D69">
        <w:t xml:space="preserve"> </w:t>
      </w:r>
      <w:r w:rsidRPr="00F74E05">
        <w:t>Based on the job category, a skill gap analysis will be performed, providing tailored recommendations for career improvement.</w:t>
      </w:r>
    </w:p>
    <w:p w14:paraId="7DE0E7E5" w14:textId="77777777" w:rsidR="00F74E05" w:rsidRPr="00F74E05" w:rsidRDefault="00000000" w:rsidP="00BE518F">
      <w:pPr>
        <w:ind w:left="340"/>
      </w:pPr>
      <w:r w:rsidRPr="00F74E05">
        <w:rPr>
          <w:b/>
          <w:bCs/>
        </w:rPr>
        <w:t>Simulation of Real-World Use</w:t>
      </w:r>
      <w:r w:rsidRPr="00F74E05">
        <w:t>: The application will simulate a real-world environment where users can interact with the system, giving a clear picture of how machine learning-based CV analysis could assist students in improving their employability.</w:t>
      </w:r>
    </w:p>
    <w:p w14:paraId="382D43E3" w14:textId="77777777" w:rsidR="00F74E05" w:rsidRPr="00F74E05" w:rsidRDefault="00000000" w:rsidP="00BE518F">
      <w:pPr>
        <w:pStyle w:val="Heading3"/>
      </w:pPr>
      <w:bookmarkStart w:id="8" w:name="_Toc184236185"/>
      <w:r>
        <w:t>5.1.</w:t>
      </w:r>
      <w:r w:rsidR="000B72B8">
        <w:t>3</w:t>
      </w:r>
      <w:r>
        <w:t xml:space="preserve"> </w:t>
      </w:r>
      <w:r>
        <w:tab/>
      </w:r>
      <w:r w:rsidRPr="00F74E05">
        <w:t>Summary</w:t>
      </w:r>
      <w:bookmarkEnd w:id="8"/>
    </w:p>
    <w:p w14:paraId="3B923382" w14:textId="77777777" w:rsidR="00F74E05" w:rsidRPr="00F74E05" w:rsidRDefault="00000000" w:rsidP="00BE518F">
      <w:pPr>
        <w:pStyle w:val="ListParagraph"/>
        <w:numPr>
          <w:ilvl w:val="0"/>
          <w:numId w:val="29"/>
        </w:numPr>
        <w:ind w:left="1040"/>
      </w:pPr>
      <w:r w:rsidRPr="00F74E05">
        <w:rPr>
          <w:b/>
          <w:bCs/>
        </w:rPr>
        <w:t>Experimental research</w:t>
      </w:r>
      <w:r w:rsidRPr="00F74E05">
        <w:t xml:space="preserve"> will be used to evaluate and compare the performance of machine learning algorithms for CV classification and skill gap analysis. The experiments will include hyperparameter tuning and scalability testing to determine the best model for the task.</w:t>
      </w:r>
    </w:p>
    <w:p w14:paraId="72CEC61C" w14:textId="77777777" w:rsidR="00F74E05" w:rsidRPr="00F74E05" w:rsidRDefault="00000000" w:rsidP="00BE518F">
      <w:pPr>
        <w:pStyle w:val="ListParagraph"/>
        <w:numPr>
          <w:ilvl w:val="0"/>
          <w:numId w:val="29"/>
        </w:numPr>
        <w:ind w:left="1040"/>
      </w:pPr>
      <w:r w:rsidRPr="00F74E05">
        <w:rPr>
          <w:b/>
          <w:bCs/>
        </w:rPr>
        <w:t>Simulation and Application Development</w:t>
      </w:r>
      <w:r w:rsidRPr="00F74E05">
        <w:t xml:space="preserve"> involves building a web-based application using Flask. This application integrates the trained models to allow students to upload and analyse their CVs in a simulated real-world environment. This ensures practical applicability and proof-of-concept for automated CV analysis.</w:t>
      </w:r>
    </w:p>
    <w:p w14:paraId="01CFB156" w14:textId="77777777" w:rsidR="006B44FA" w:rsidRPr="00055279" w:rsidRDefault="00000000" w:rsidP="00A601EF">
      <w:pPr>
        <w:pStyle w:val="Heading2"/>
      </w:pPr>
      <w:bookmarkStart w:id="9" w:name="_Toc184236186"/>
      <w:r>
        <w:t>5</w:t>
      </w:r>
      <w:r w:rsidRPr="00055279">
        <w:t xml:space="preserve">.2 </w:t>
      </w:r>
      <w:r w:rsidR="00055279">
        <w:tab/>
      </w:r>
      <w:r w:rsidRPr="00055279">
        <w:t>Standard Practices</w:t>
      </w:r>
      <w:bookmarkEnd w:id="9"/>
    </w:p>
    <w:p w14:paraId="17D2E465" w14:textId="77777777" w:rsidR="006B44FA" w:rsidRPr="00055279" w:rsidRDefault="00000000" w:rsidP="00A601EF">
      <w:pPr>
        <w:pStyle w:val="Heading3"/>
      </w:pPr>
      <w:bookmarkStart w:id="10" w:name="_Toc184236187"/>
      <w:r>
        <w:t xml:space="preserve">5.2.1 </w:t>
      </w:r>
      <w:r>
        <w:tab/>
      </w:r>
      <w:r w:rsidRPr="00055279">
        <w:t>Software Development Approach</w:t>
      </w:r>
      <w:bookmarkEnd w:id="10"/>
    </w:p>
    <w:p w14:paraId="1090C5DB" w14:textId="77777777" w:rsidR="006B44FA" w:rsidRPr="00055279" w:rsidRDefault="00000000" w:rsidP="007A7CD9">
      <w:pPr>
        <w:ind w:left="340"/>
      </w:pPr>
      <w:r w:rsidRPr="00055279">
        <w:rPr>
          <w:b/>
          <w:bCs/>
        </w:rPr>
        <w:t>Agile Methodology</w:t>
      </w:r>
      <w:r w:rsidRPr="00055279">
        <w:t>: The project will follow an Agile approach with iterative development cycles and regular reviews</w:t>
      </w:r>
      <w:r w:rsidR="003B377D">
        <w:t>.</w:t>
      </w:r>
    </w:p>
    <w:p w14:paraId="1D030E82" w14:textId="77777777" w:rsidR="006B44FA" w:rsidRPr="00055279" w:rsidRDefault="00000000" w:rsidP="007A7CD9">
      <w:pPr>
        <w:ind w:left="340"/>
      </w:pPr>
      <w:r w:rsidRPr="00055279">
        <w:rPr>
          <w:b/>
          <w:bCs/>
        </w:rPr>
        <w:t>Justification</w:t>
      </w:r>
      <w:r w:rsidRPr="00055279">
        <w:t>:</w:t>
      </w:r>
      <w:r w:rsidRPr="007A7CD9">
        <w:t xml:space="preserve"> Agile</w:t>
      </w:r>
      <w:r w:rsidRPr="00055279">
        <w:t xml:space="preserve"> is a flexible methodology that allows continuous refinement of features and feedback-driven improvements. Iterative cycles ensure that the models and features are tested and adjusted regularly, making Agile suitable for a research-focused project.</w:t>
      </w:r>
      <w:r w:rsidR="003B377D">
        <w:t xml:space="preserve"> The methodology promotes continuous attention to technical excellence and good design </w:t>
      </w:r>
      <w:r w:rsidR="003B377D" w:rsidRPr="003B377D">
        <w:t>(Beck et al., 2001)</w:t>
      </w:r>
      <w:r w:rsidR="003B377D">
        <w:t>, which matches perfectly with this project.</w:t>
      </w:r>
    </w:p>
    <w:p w14:paraId="195045F1" w14:textId="77777777" w:rsidR="006B44FA" w:rsidRPr="00A601EF" w:rsidRDefault="00000000" w:rsidP="00A601EF">
      <w:pPr>
        <w:pStyle w:val="Heading3"/>
      </w:pPr>
      <w:bookmarkStart w:id="11" w:name="_Toc184236188"/>
      <w:r>
        <w:t xml:space="preserve">5.2.2 </w:t>
      </w:r>
      <w:r>
        <w:tab/>
      </w:r>
      <w:r w:rsidRPr="00A601EF">
        <w:t>Technology Stack</w:t>
      </w:r>
      <w:bookmarkEnd w:id="11"/>
    </w:p>
    <w:p w14:paraId="3797ECEE" w14:textId="77777777" w:rsidR="006B44FA" w:rsidRPr="00055279" w:rsidRDefault="00000000" w:rsidP="007A7CD9">
      <w:pPr>
        <w:ind w:left="340"/>
      </w:pPr>
      <w:r w:rsidRPr="00055279">
        <w:rPr>
          <w:b/>
          <w:bCs/>
        </w:rPr>
        <w:t>Machine Learning</w:t>
      </w:r>
      <w:r w:rsidRPr="00055279">
        <w:t xml:space="preserve">: </w:t>
      </w:r>
      <w:r w:rsidRPr="00055279">
        <w:rPr>
          <w:b/>
          <w:bCs/>
        </w:rPr>
        <w:t>Scikit-Learn</w:t>
      </w:r>
      <w:r w:rsidRPr="00055279">
        <w:t xml:space="preserve"> for implementing</w:t>
      </w:r>
      <w:r w:rsidR="00A601EF">
        <w:t xml:space="preserve"> the</w:t>
      </w:r>
      <w:r w:rsidRPr="00055279">
        <w:t xml:space="preserve"> models </w:t>
      </w:r>
      <w:r w:rsidR="00A601EF">
        <w:t>(</w:t>
      </w:r>
      <w:r w:rsidRPr="00055279">
        <w:t>KNN, SVM, Naive Bayes, and Decision Trees</w:t>
      </w:r>
      <w:r w:rsidR="00A601EF">
        <w:t>)</w:t>
      </w:r>
      <w:r w:rsidRPr="00055279">
        <w:t>.</w:t>
      </w:r>
    </w:p>
    <w:p w14:paraId="5A693566" w14:textId="77777777" w:rsidR="006B44FA" w:rsidRPr="00055279" w:rsidRDefault="00000000" w:rsidP="007A7CD9">
      <w:pPr>
        <w:ind w:left="340"/>
      </w:pPr>
      <w:r w:rsidRPr="00055279">
        <w:rPr>
          <w:b/>
          <w:bCs/>
        </w:rPr>
        <w:t>NLP</w:t>
      </w:r>
      <w:r w:rsidRPr="00055279">
        <w:t xml:space="preserve">: </w:t>
      </w:r>
      <w:r w:rsidRPr="00055279">
        <w:rPr>
          <w:b/>
          <w:bCs/>
        </w:rPr>
        <w:t>spaCy</w:t>
      </w:r>
      <w:r w:rsidRPr="00055279">
        <w:t xml:space="preserve"> for pre-processing and extracting relevant information from CVs.</w:t>
      </w:r>
    </w:p>
    <w:p w14:paraId="11325E6D" w14:textId="77777777" w:rsidR="006B44FA" w:rsidRPr="00055279" w:rsidRDefault="00000000" w:rsidP="007A7CD9">
      <w:pPr>
        <w:ind w:left="340"/>
      </w:pPr>
      <w:r w:rsidRPr="00055279">
        <w:rPr>
          <w:b/>
          <w:bCs/>
        </w:rPr>
        <w:t>Web Development</w:t>
      </w:r>
      <w:r w:rsidRPr="00055279">
        <w:t xml:space="preserve">: </w:t>
      </w:r>
      <w:r w:rsidRPr="00055279">
        <w:rPr>
          <w:b/>
          <w:bCs/>
        </w:rPr>
        <w:t>Flask</w:t>
      </w:r>
      <w:r w:rsidRPr="00055279">
        <w:t xml:space="preserve"> for back</w:t>
      </w:r>
      <w:r w:rsidR="009E4E75">
        <w:t>-</w:t>
      </w:r>
      <w:r w:rsidRPr="00055279">
        <w:t xml:space="preserve">end development and simple </w:t>
      </w:r>
      <w:r w:rsidRPr="009E4E75">
        <w:rPr>
          <w:b/>
          <w:bCs/>
        </w:rPr>
        <w:t>JavaScript</w:t>
      </w:r>
      <w:r w:rsidRPr="00055279">
        <w:t xml:space="preserve">, </w:t>
      </w:r>
      <w:r w:rsidRPr="009E4E75">
        <w:rPr>
          <w:b/>
          <w:bCs/>
        </w:rPr>
        <w:t>CSS</w:t>
      </w:r>
      <w:r w:rsidRPr="00055279">
        <w:t xml:space="preserve">, and </w:t>
      </w:r>
      <w:r w:rsidRPr="009E4E75">
        <w:rPr>
          <w:b/>
          <w:bCs/>
        </w:rPr>
        <w:t>HTML</w:t>
      </w:r>
      <w:r w:rsidRPr="00055279">
        <w:t xml:space="preserve"> for front-end implementation.</w:t>
      </w:r>
    </w:p>
    <w:p w14:paraId="545D434E" w14:textId="77777777" w:rsidR="006B44FA" w:rsidRPr="00055279" w:rsidRDefault="00000000" w:rsidP="007A7CD9">
      <w:pPr>
        <w:ind w:left="340"/>
      </w:pPr>
      <w:r w:rsidRPr="00055279">
        <w:rPr>
          <w:b/>
          <w:bCs/>
        </w:rPr>
        <w:t>Data Storage</w:t>
      </w:r>
      <w:r w:rsidRPr="00055279">
        <w:t xml:space="preserve">: </w:t>
      </w:r>
      <w:r w:rsidRPr="00055279">
        <w:rPr>
          <w:b/>
          <w:bCs/>
        </w:rPr>
        <w:t>SQLite</w:t>
      </w:r>
      <w:r w:rsidRPr="00055279">
        <w:t xml:space="preserve"> as the database solution to store job categories, skills, and user data</w:t>
      </w:r>
      <w:r w:rsidR="00FE2606">
        <w:t>.</w:t>
      </w:r>
    </w:p>
    <w:p w14:paraId="18EBDAA9" w14:textId="77777777" w:rsidR="006B44FA" w:rsidRPr="00055279" w:rsidRDefault="00000000" w:rsidP="00681B43">
      <w:pPr>
        <w:pStyle w:val="Heading2"/>
      </w:pPr>
      <w:bookmarkStart w:id="12" w:name="_Toc184236189"/>
      <w:r>
        <w:t>5.</w:t>
      </w:r>
      <w:r w:rsidR="00A601EF">
        <w:t>3</w:t>
      </w:r>
      <w:r>
        <w:t xml:space="preserve"> </w:t>
      </w:r>
      <w:r>
        <w:tab/>
      </w:r>
      <w:r w:rsidRPr="00055279">
        <w:t>Project Plan</w:t>
      </w:r>
      <w:bookmarkEnd w:id="12"/>
    </w:p>
    <w:p w14:paraId="2B303846" w14:textId="77777777" w:rsidR="006B44FA" w:rsidRPr="00055279" w:rsidRDefault="00000000" w:rsidP="007A7CD9">
      <w:pPr>
        <w:ind w:left="340"/>
      </w:pPr>
      <w:r w:rsidRPr="00055279">
        <w:t xml:space="preserve">The project plan is structured into timeboxes </w:t>
      </w:r>
      <w:r w:rsidR="00C9483E">
        <w:t xml:space="preserve">of two weeks </w:t>
      </w:r>
      <w:r w:rsidRPr="00055279">
        <w:t>with defined tasks and deliverables for each stage:</w:t>
      </w:r>
    </w:p>
    <w:tbl>
      <w:tblPr>
        <w:tblStyle w:val="TableGrid"/>
        <w:tblW w:w="0" w:type="auto"/>
        <w:tblLook w:val="04A0" w:firstRow="1" w:lastRow="0" w:firstColumn="1" w:lastColumn="0" w:noHBand="0" w:noVBand="1"/>
      </w:tblPr>
      <w:tblGrid>
        <w:gridCol w:w="1282"/>
        <w:gridCol w:w="4115"/>
        <w:gridCol w:w="3619"/>
      </w:tblGrid>
      <w:tr w:rsidR="009F4799" w14:paraId="07F09AAE" w14:textId="77777777" w:rsidTr="00F5231E">
        <w:tc>
          <w:tcPr>
            <w:tcW w:w="0" w:type="auto"/>
            <w:shd w:val="clear" w:color="auto" w:fill="F2F2F2" w:themeFill="background1" w:themeFillShade="F2"/>
            <w:hideMark/>
          </w:tcPr>
          <w:p w14:paraId="73EB95B7" w14:textId="77777777" w:rsidR="00F74E05" w:rsidRPr="00F74E05" w:rsidRDefault="00000000" w:rsidP="00F74E05">
            <w:pPr>
              <w:jc w:val="center"/>
              <w:rPr>
                <w:b/>
                <w:bCs/>
              </w:rPr>
            </w:pPr>
            <w:r w:rsidRPr="00F74E05">
              <w:rPr>
                <w:b/>
                <w:bCs/>
              </w:rPr>
              <w:t>Week</w:t>
            </w:r>
          </w:p>
        </w:tc>
        <w:tc>
          <w:tcPr>
            <w:tcW w:w="0" w:type="auto"/>
            <w:shd w:val="clear" w:color="auto" w:fill="F2F2F2" w:themeFill="background1" w:themeFillShade="F2"/>
            <w:hideMark/>
          </w:tcPr>
          <w:p w14:paraId="2FDB87D7" w14:textId="77777777" w:rsidR="00F74E05" w:rsidRPr="00F74E05" w:rsidRDefault="00000000" w:rsidP="00F74E05">
            <w:pPr>
              <w:jc w:val="center"/>
              <w:rPr>
                <w:b/>
                <w:bCs/>
              </w:rPr>
            </w:pPr>
            <w:r w:rsidRPr="00F74E05">
              <w:rPr>
                <w:b/>
                <w:bCs/>
              </w:rPr>
              <w:t>Tasks</w:t>
            </w:r>
          </w:p>
        </w:tc>
        <w:tc>
          <w:tcPr>
            <w:tcW w:w="0" w:type="auto"/>
            <w:shd w:val="clear" w:color="auto" w:fill="F2F2F2" w:themeFill="background1" w:themeFillShade="F2"/>
            <w:hideMark/>
          </w:tcPr>
          <w:p w14:paraId="13F70E69" w14:textId="77777777" w:rsidR="00F74E05" w:rsidRPr="00F74E05" w:rsidRDefault="00000000" w:rsidP="00F74E05">
            <w:pPr>
              <w:jc w:val="center"/>
              <w:rPr>
                <w:b/>
                <w:bCs/>
              </w:rPr>
            </w:pPr>
            <w:r w:rsidRPr="00F74E05">
              <w:rPr>
                <w:b/>
                <w:bCs/>
              </w:rPr>
              <w:t>Deliverables</w:t>
            </w:r>
          </w:p>
        </w:tc>
      </w:tr>
      <w:tr w:rsidR="009F4799" w14:paraId="027CBDCA" w14:textId="77777777" w:rsidTr="00F74E05">
        <w:tc>
          <w:tcPr>
            <w:tcW w:w="0" w:type="auto"/>
            <w:vAlign w:val="center"/>
            <w:hideMark/>
          </w:tcPr>
          <w:p w14:paraId="346AB218" w14:textId="77777777" w:rsidR="00F74E05" w:rsidRPr="00F74E05" w:rsidRDefault="00000000" w:rsidP="00F74E05">
            <w:pPr>
              <w:jc w:val="center"/>
            </w:pPr>
            <w:r>
              <w:lastRenderedPageBreak/>
              <w:t>Project Proposal</w:t>
            </w:r>
          </w:p>
        </w:tc>
        <w:tc>
          <w:tcPr>
            <w:tcW w:w="0" w:type="auto"/>
            <w:hideMark/>
          </w:tcPr>
          <w:p w14:paraId="7C3F14FD" w14:textId="77777777" w:rsidR="00F74E05" w:rsidRPr="00F74E05" w:rsidRDefault="00000000" w:rsidP="00F74E05">
            <w:r w:rsidRPr="00F74E05">
              <w:t>- Conduct literature review to refine understanding of CV classification and skill gap analysis.</w:t>
            </w:r>
          </w:p>
        </w:tc>
        <w:tc>
          <w:tcPr>
            <w:tcW w:w="0" w:type="auto"/>
            <w:hideMark/>
          </w:tcPr>
          <w:p w14:paraId="1B1518B0" w14:textId="77777777" w:rsidR="00F74E05" w:rsidRDefault="00000000" w:rsidP="00F74E05">
            <w:r w:rsidRPr="00F74E05">
              <w:t>- Comprehensive literature review summary.</w:t>
            </w:r>
          </w:p>
          <w:p w14:paraId="1360C546" w14:textId="77777777" w:rsidR="00F74E05" w:rsidRPr="00F74E05" w:rsidRDefault="00000000" w:rsidP="00F74E05">
            <w:r w:rsidRPr="00F74E05">
              <w:t>- Identified datasets and tools for the project.</w:t>
            </w:r>
          </w:p>
        </w:tc>
      </w:tr>
      <w:tr w:rsidR="009F4799" w14:paraId="1FA0942E" w14:textId="77777777" w:rsidTr="00F74E05">
        <w:tc>
          <w:tcPr>
            <w:tcW w:w="0" w:type="auto"/>
            <w:vMerge w:val="restart"/>
            <w:shd w:val="clear" w:color="auto" w:fill="F2F2F2" w:themeFill="background1" w:themeFillShade="F2"/>
            <w:vAlign w:val="center"/>
            <w:hideMark/>
          </w:tcPr>
          <w:p w14:paraId="06899A12" w14:textId="77777777" w:rsidR="00F74E05" w:rsidRPr="00F74E05" w:rsidRDefault="00000000" w:rsidP="00F74E05">
            <w:pPr>
              <w:jc w:val="center"/>
            </w:pPr>
            <w:r>
              <w:t>1-2</w:t>
            </w:r>
          </w:p>
        </w:tc>
        <w:tc>
          <w:tcPr>
            <w:tcW w:w="0" w:type="auto"/>
            <w:shd w:val="clear" w:color="auto" w:fill="F2F2F2" w:themeFill="background1" w:themeFillShade="F2"/>
            <w:hideMark/>
          </w:tcPr>
          <w:p w14:paraId="67E8540B" w14:textId="77777777" w:rsidR="00F74E05" w:rsidRPr="00F74E05" w:rsidRDefault="00000000" w:rsidP="00F74E05">
            <w:r w:rsidRPr="00F74E05">
              <w:t>- Collect and pre-process data (e.g., clean and tokenise Kaggle Resume Dataset).</w:t>
            </w:r>
          </w:p>
        </w:tc>
        <w:tc>
          <w:tcPr>
            <w:tcW w:w="0" w:type="auto"/>
            <w:shd w:val="clear" w:color="auto" w:fill="F2F2F2" w:themeFill="background1" w:themeFillShade="F2"/>
            <w:hideMark/>
          </w:tcPr>
          <w:p w14:paraId="56ED20F9" w14:textId="77777777" w:rsidR="00F74E05" w:rsidRDefault="00000000" w:rsidP="00F74E05">
            <w:r w:rsidRPr="00F74E05">
              <w:t>- Pre</w:t>
            </w:r>
            <w:r>
              <w:t>-</w:t>
            </w:r>
            <w:r w:rsidRPr="00F74E05">
              <w:t>processed dataset ready for use.</w:t>
            </w:r>
          </w:p>
          <w:p w14:paraId="6216CC18" w14:textId="77777777" w:rsidR="00F74E05" w:rsidRPr="00F74E05" w:rsidRDefault="00000000" w:rsidP="00F74E05">
            <w:r w:rsidRPr="00F74E05">
              <w:t>- Data pre-processing scripts.</w:t>
            </w:r>
          </w:p>
        </w:tc>
      </w:tr>
      <w:tr w:rsidR="009F4799" w14:paraId="7E43531D" w14:textId="77777777" w:rsidTr="00F74E05">
        <w:tc>
          <w:tcPr>
            <w:tcW w:w="0" w:type="auto"/>
            <w:vMerge/>
            <w:shd w:val="clear" w:color="auto" w:fill="F2F2F2" w:themeFill="background1" w:themeFillShade="F2"/>
            <w:vAlign w:val="center"/>
            <w:hideMark/>
          </w:tcPr>
          <w:p w14:paraId="6E616BEB" w14:textId="77777777" w:rsidR="00F74E05" w:rsidRPr="00F74E05" w:rsidRDefault="00F74E05" w:rsidP="00F74E05">
            <w:pPr>
              <w:jc w:val="center"/>
            </w:pPr>
          </w:p>
        </w:tc>
        <w:tc>
          <w:tcPr>
            <w:tcW w:w="0" w:type="auto"/>
            <w:shd w:val="clear" w:color="auto" w:fill="F2F2F2" w:themeFill="background1" w:themeFillShade="F2"/>
            <w:hideMark/>
          </w:tcPr>
          <w:p w14:paraId="2A7613F4" w14:textId="77777777" w:rsidR="00F74E05" w:rsidRPr="00F74E05" w:rsidRDefault="00000000" w:rsidP="00F74E05">
            <w:r w:rsidRPr="00F74E05">
              <w:t>- Set up project environment and dependencies.</w:t>
            </w:r>
          </w:p>
        </w:tc>
        <w:tc>
          <w:tcPr>
            <w:tcW w:w="0" w:type="auto"/>
            <w:shd w:val="clear" w:color="auto" w:fill="F2F2F2" w:themeFill="background1" w:themeFillShade="F2"/>
            <w:hideMark/>
          </w:tcPr>
          <w:p w14:paraId="0EE83B9B" w14:textId="77777777" w:rsidR="00F74E05" w:rsidRPr="00F74E05" w:rsidRDefault="00000000" w:rsidP="00F74E05">
            <w:r w:rsidRPr="00F74E05">
              <w:t>- Functional development environment (Python, Flask, etc.).</w:t>
            </w:r>
          </w:p>
        </w:tc>
      </w:tr>
      <w:tr w:rsidR="009F4799" w14:paraId="49857A40" w14:textId="77777777" w:rsidTr="00F74E05">
        <w:tc>
          <w:tcPr>
            <w:tcW w:w="0" w:type="auto"/>
            <w:vMerge w:val="restart"/>
            <w:vAlign w:val="center"/>
            <w:hideMark/>
          </w:tcPr>
          <w:p w14:paraId="77D88D5F" w14:textId="77777777" w:rsidR="00F74E05" w:rsidRPr="00F74E05" w:rsidRDefault="00000000" w:rsidP="00F74E05">
            <w:pPr>
              <w:jc w:val="center"/>
            </w:pPr>
            <w:r w:rsidRPr="00F74E05">
              <w:t>3-4</w:t>
            </w:r>
          </w:p>
        </w:tc>
        <w:tc>
          <w:tcPr>
            <w:tcW w:w="0" w:type="auto"/>
            <w:hideMark/>
          </w:tcPr>
          <w:p w14:paraId="49B46FDF" w14:textId="77777777" w:rsidR="00F74E05" w:rsidRPr="00F74E05" w:rsidRDefault="00000000" w:rsidP="00F74E05">
            <w:r w:rsidRPr="00F74E05">
              <w:t>- Implement and test initial machine learning models (KNN, SVM, Naive Bayes, Decision Tree).</w:t>
            </w:r>
          </w:p>
        </w:tc>
        <w:tc>
          <w:tcPr>
            <w:tcW w:w="0" w:type="auto"/>
            <w:hideMark/>
          </w:tcPr>
          <w:p w14:paraId="2A348951" w14:textId="77777777" w:rsidR="00F74E05" w:rsidRDefault="00000000" w:rsidP="00F74E05">
            <w:r w:rsidRPr="00F74E05">
              <w:t>- Trained and tested models with default parameters.</w:t>
            </w:r>
          </w:p>
          <w:p w14:paraId="3C84B0F5" w14:textId="77777777" w:rsidR="00F74E05" w:rsidRPr="00F74E05" w:rsidRDefault="00000000" w:rsidP="00F74E05">
            <w:r w:rsidRPr="00F74E05">
              <w:t>- Initial performance metrics.</w:t>
            </w:r>
          </w:p>
        </w:tc>
      </w:tr>
      <w:tr w:rsidR="009F4799" w14:paraId="003BDD36" w14:textId="77777777" w:rsidTr="00F74E05">
        <w:tc>
          <w:tcPr>
            <w:tcW w:w="0" w:type="auto"/>
            <w:vMerge/>
            <w:vAlign w:val="center"/>
            <w:hideMark/>
          </w:tcPr>
          <w:p w14:paraId="20AFBB86" w14:textId="77777777" w:rsidR="00F74E05" w:rsidRPr="00F74E05" w:rsidRDefault="00F74E05" w:rsidP="00F74E05">
            <w:pPr>
              <w:jc w:val="center"/>
            </w:pPr>
          </w:p>
        </w:tc>
        <w:tc>
          <w:tcPr>
            <w:tcW w:w="0" w:type="auto"/>
            <w:hideMark/>
          </w:tcPr>
          <w:p w14:paraId="10B9C818" w14:textId="77777777" w:rsidR="00F74E05" w:rsidRPr="00F74E05" w:rsidRDefault="00000000" w:rsidP="00F74E05">
            <w:r w:rsidRPr="00F74E05">
              <w:t>- Perform initial performance evaluation using cross-validation.</w:t>
            </w:r>
          </w:p>
        </w:tc>
        <w:tc>
          <w:tcPr>
            <w:tcW w:w="0" w:type="auto"/>
            <w:hideMark/>
          </w:tcPr>
          <w:p w14:paraId="423DEDFA" w14:textId="77777777" w:rsidR="00F74E05" w:rsidRDefault="00000000" w:rsidP="00F74E05">
            <w:r w:rsidRPr="00F74E05">
              <w:t>- Cross-validation results for all models.</w:t>
            </w:r>
          </w:p>
          <w:p w14:paraId="5CDF5E92" w14:textId="77777777" w:rsidR="00F74E05" w:rsidRPr="00F74E05" w:rsidRDefault="00000000" w:rsidP="00F74E05">
            <w:r w:rsidRPr="00F74E05">
              <w:t>- Identified strengths and weaknesses of each model.</w:t>
            </w:r>
          </w:p>
        </w:tc>
      </w:tr>
      <w:tr w:rsidR="009F4799" w14:paraId="4AAF6387" w14:textId="77777777" w:rsidTr="00F74E05">
        <w:tc>
          <w:tcPr>
            <w:tcW w:w="0" w:type="auto"/>
            <w:vMerge/>
            <w:vAlign w:val="center"/>
            <w:hideMark/>
          </w:tcPr>
          <w:p w14:paraId="13A20FC0" w14:textId="77777777" w:rsidR="00F74E05" w:rsidRPr="00F74E05" w:rsidRDefault="00F74E05" w:rsidP="00F74E05">
            <w:pPr>
              <w:jc w:val="center"/>
            </w:pPr>
          </w:p>
        </w:tc>
        <w:tc>
          <w:tcPr>
            <w:tcW w:w="0" w:type="auto"/>
            <w:hideMark/>
          </w:tcPr>
          <w:p w14:paraId="4B42F5E5" w14:textId="77777777" w:rsidR="00F74E05" w:rsidRPr="00F74E05" w:rsidRDefault="00000000" w:rsidP="00F74E05">
            <w:r w:rsidRPr="00F74E05">
              <w:t>- Develop a basic Flask web application for uploading CVs and displaying results.</w:t>
            </w:r>
          </w:p>
        </w:tc>
        <w:tc>
          <w:tcPr>
            <w:tcW w:w="0" w:type="auto"/>
            <w:hideMark/>
          </w:tcPr>
          <w:p w14:paraId="62E01C6D" w14:textId="77777777" w:rsidR="00F74E05" w:rsidRPr="00F74E05" w:rsidRDefault="00000000" w:rsidP="00F74E05">
            <w:r w:rsidRPr="00F74E05">
              <w:t>- Functional prototype of the web application for primary CV classification.</w:t>
            </w:r>
          </w:p>
        </w:tc>
      </w:tr>
      <w:tr w:rsidR="009F4799" w14:paraId="6A1E1596" w14:textId="77777777" w:rsidTr="00F74E05">
        <w:tc>
          <w:tcPr>
            <w:tcW w:w="0" w:type="auto"/>
            <w:vMerge w:val="restart"/>
            <w:shd w:val="clear" w:color="auto" w:fill="F2F2F2" w:themeFill="background1" w:themeFillShade="F2"/>
            <w:vAlign w:val="center"/>
            <w:hideMark/>
          </w:tcPr>
          <w:p w14:paraId="458A1B64" w14:textId="77777777" w:rsidR="00F74E05" w:rsidRPr="00F74E05" w:rsidRDefault="00000000" w:rsidP="00F74E05">
            <w:pPr>
              <w:jc w:val="center"/>
            </w:pPr>
            <w:r w:rsidRPr="00F74E05">
              <w:t>5-6</w:t>
            </w:r>
          </w:p>
        </w:tc>
        <w:tc>
          <w:tcPr>
            <w:tcW w:w="0" w:type="auto"/>
            <w:shd w:val="clear" w:color="auto" w:fill="F2F2F2" w:themeFill="background1" w:themeFillShade="F2"/>
            <w:hideMark/>
          </w:tcPr>
          <w:p w14:paraId="5E49B400" w14:textId="77777777" w:rsidR="00F74E05" w:rsidRPr="00F74E05" w:rsidRDefault="00000000" w:rsidP="00F74E05">
            <w:r w:rsidRPr="00F74E05">
              <w:t>- Conduct hyperparameter tuning using Grid Search for each model.</w:t>
            </w:r>
          </w:p>
        </w:tc>
        <w:tc>
          <w:tcPr>
            <w:tcW w:w="0" w:type="auto"/>
            <w:shd w:val="clear" w:color="auto" w:fill="F2F2F2" w:themeFill="background1" w:themeFillShade="F2"/>
            <w:hideMark/>
          </w:tcPr>
          <w:p w14:paraId="4C8B5AB0" w14:textId="77777777" w:rsidR="00F74E05" w:rsidRDefault="00000000" w:rsidP="00F74E05">
            <w:r w:rsidRPr="00F74E05">
              <w:t>- Optimised hyperparameters for each model.</w:t>
            </w:r>
          </w:p>
          <w:p w14:paraId="1922E0FD" w14:textId="77777777" w:rsidR="00F74E05" w:rsidRPr="00F74E05" w:rsidRDefault="00000000" w:rsidP="00F74E05">
            <w:r w:rsidRPr="00F74E05">
              <w:t>- Improved performance metrics.</w:t>
            </w:r>
          </w:p>
        </w:tc>
      </w:tr>
      <w:tr w:rsidR="009F4799" w14:paraId="5684A896" w14:textId="77777777" w:rsidTr="00F74E05">
        <w:tc>
          <w:tcPr>
            <w:tcW w:w="0" w:type="auto"/>
            <w:vMerge/>
            <w:shd w:val="clear" w:color="auto" w:fill="F2F2F2" w:themeFill="background1" w:themeFillShade="F2"/>
            <w:vAlign w:val="center"/>
            <w:hideMark/>
          </w:tcPr>
          <w:p w14:paraId="1F2F06DE" w14:textId="77777777" w:rsidR="00F74E05" w:rsidRPr="00F74E05" w:rsidRDefault="00F74E05" w:rsidP="00F74E05">
            <w:pPr>
              <w:jc w:val="center"/>
            </w:pPr>
          </w:p>
        </w:tc>
        <w:tc>
          <w:tcPr>
            <w:tcW w:w="0" w:type="auto"/>
            <w:shd w:val="clear" w:color="auto" w:fill="F2F2F2" w:themeFill="background1" w:themeFillShade="F2"/>
            <w:hideMark/>
          </w:tcPr>
          <w:p w14:paraId="6A273149" w14:textId="77777777" w:rsidR="00F74E05" w:rsidRPr="00F74E05" w:rsidRDefault="00000000" w:rsidP="00F74E05">
            <w:r w:rsidRPr="00F74E05">
              <w:t>- Conduct scalability testing to assess training time, prediction time, and memory usage.</w:t>
            </w:r>
          </w:p>
        </w:tc>
        <w:tc>
          <w:tcPr>
            <w:tcW w:w="0" w:type="auto"/>
            <w:shd w:val="clear" w:color="auto" w:fill="F2F2F2" w:themeFill="background1" w:themeFillShade="F2"/>
            <w:hideMark/>
          </w:tcPr>
          <w:p w14:paraId="7C9AB806" w14:textId="77777777" w:rsidR="00F74E05" w:rsidRDefault="00000000" w:rsidP="00F74E05">
            <w:r w:rsidRPr="00F74E05">
              <w:t>- Scalability test results for each model.</w:t>
            </w:r>
          </w:p>
          <w:p w14:paraId="5692BDB5" w14:textId="77777777" w:rsidR="00F74E05" w:rsidRPr="00F74E05" w:rsidRDefault="00000000" w:rsidP="00F74E05">
            <w:r w:rsidRPr="00F74E05">
              <w:t>- Visualisations of training and prediction times.</w:t>
            </w:r>
          </w:p>
        </w:tc>
      </w:tr>
      <w:tr w:rsidR="009F4799" w14:paraId="114B8250" w14:textId="77777777" w:rsidTr="00F74E05">
        <w:tc>
          <w:tcPr>
            <w:tcW w:w="0" w:type="auto"/>
            <w:vMerge/>
            <w:shd w:val="clear" w:color="auto" w:fill="F2F2F2" w:themeFill="background1" w:themeFillShade="F2"/>
            <w:vAlign w:val="center"/>
            <w:hideMark/>
          </w:tcPr>
          <w:p w14:paraId="3A44688C" w14:textId="77777777" w:rsidR="00F74E05" w:rsidRPr="00F74E05" w:rsidRDefault="00F74E05" w:rsidP="00F74E05">
            <w:pPr>
              <w:jc w:val="center"/>
            </w:pPr>
          </w:p>
        </w:tc>
        <w:tc>
          <w:tcPr>
            <w:tcW w:w="0" w:type="auto"/>
            <w:shd w:val="clear" w:color="auto" w:fill="F2F2F2" w:themeFill="background1" w:themeFillShade="F2"/>
            <w:hideMark/>
          </w:tcPr>
          <w:p w14:paraId="6D6B8578" w14:textId="77777777" w:rsidR="00F74E05" w:rsidRPr="00F74E05" w:rsidRDefault="00000000" w:rsidP="00F74E05">
            <w:r w:rsidRPr="00F74E05">
              <w:t>- Expand the web application to include skill extraction and gap analysis functionality.</w:t>
            </w:r>
          </w:p>
        </w:tc>
        <w:tc>
          <w:tcPr>
            <w:tcW w:w="0" w:type="auto"/>
            <w:shd w:val="clear" w:color="auto" w:fill="F2F2F2" w:themeFill="background1" w:themeFillShade="F2"/>
            <w:hideMark/>
          </w:tcPr>
          <w:p w14:paraId="50EC38CA" w14:textId="77777777" w:rsidR="00F74E05" w:rsidRPr="00F74E05" w:rsidRDefault="00000000" w:rsidP="00F74E05">
            <w:r w:rsidRPr="00F74E05">
              <w:t>- Enhanced web application with skill extraction and gap analysis.</w:t>
            </w:r>
          </w:p>
        </w:tc>
      </w:tr>
      <w:tr w:rsidR="009F4799" w14:paraId="28A3DF01" w14:textId="77777777" w:rsidTr="00F74E05">
        <w:tc>
          <w:tcPr>
            <w:tcW w:w="0" w:type="auto"/>
            <w:vMerge w:val="restart"/>
            <w:vAlign w:val="center"/>
            <w:hideMark/>
          </w:tcPr>
          <w:p w14:paraId="18D3043E" w14:textId="77777777" w:rsidR="00F74E05" w:rsidRPr="00F74E05" w:rsidRDefault="00000000" w:rsidP="00F74E05">
            <w:pPr>
              <w:jc w:val="center"/>
            </w:pPr>
            <w:r w:rsidRPr="00F74E05">
              <w:t>7-8</w:t>
            </w:r>
          </w:p>
        </w:tc>
        <w:tc>
          <w:tcPr>
            <w:tcW w:w="0" w:type="auto"/>
            <w:hideMark/>
          </w:tcPr>
          <w:p w14:paraId="72567571" w14:textId="77777777" w:rsidR="00F74E05" w:rsidRPr="00F74E05" w:rsidRDefault="00000000" w:rsidP="00F74E05">
            <w:r w:rsidRPr="00F74E05">
              <w:t>- Compare all models based on accuracy, scalability, and efficiency.</w:t>
            </w:r>
          </w:p>
        </w:tc>
        <w:tc>
          <w:tcPr>
            <w:tcW w:w="0" w:type="auto"/>
            <w:hideMark/>
          </w:tcPr>
          <w:p w14:paraId="79E475B8" w14:textId="77777777" w:rsidR="00F74E05" w:rsidRDefault="00000000" w:rsidP="00F74E05">
            <w:r w:rsidRPr="00F74E05">
              <w:t>- Comprehensive comparison report for all machine learning models.</w:t>
            </w:r>
          </w:p>
          <w:p w14:paraId="4C8515D8" w14:textId="77777777" w:rsidR="00F74E05" w:rsidRPr="00F74E05" w:rsidRDefault="00000000" w:rsidP="00F74E05">
            <w:r w:rsidRPr="00F74E05">
              <w:t>- Selection of best model.</w:t>
            </w:r>
          </w:p>
        </w:tc>
      </w:tr>
      <w:tr w:rsidR="009F4799" w14:paraId="6BA7713C" w14:textId="77777777" w:rsidTr="00F74E05">
        <w:tc>
          <w:tcPr>
            <w:tcW w:w="0" w:type="auto"/>
            <w:vMerge/>
            <w:vAlign w:val="center"/>
            <w:hideMark/>
          </w:tcPr>
          <w:p w14:paraId="31AEF38B" w14:textId="77777777" w:rsidR="00F74E05" w:rsidRPr="00F74E05" w:rsidRDefault="00F74E05" w:rsidP="00F74E05">
            <w:pPr>
              <w:jc w:val="center"/>
            </w:pPr>
          </w:p>
        </w:tc>
        <w:tc>
          <w:tcPr>
            <w:tcW w:w="0" w:type="auto"/>
            <w:hideMark/>
          </w:tcPr>
          <w:p w14:paraId="1FC1EE98" w14:textId="77777777" w:rsidR="00F74E05" w:rsidRPr="00F74E05" w:rsidRDefault="00000000" w:rsidP="00F74E05">
            <w:r w:rsidRPr="00F74E05">
              <w:t>- Integrate the best-performing model into the web application.</w:t>
            </w:r>
          </w:p>
        </w:tc>
        <w:tc>
          <w:tcPr>
            <w:tcW w:w="0" w:type="auto"/>
            <w:hideMark/>
          </w:tcPr>
          <w:p w14:paraId="6DEB018D" w14:textId="77777777" w:rsidR="00F74E05" w:rsidRPr="00F74E05" w:rsidRDefault="00000000" w:rsidP="00F74E05">
            <w:r w:rsidRPr="00F74E05">
              <w:t>- Finalised classification and skill gap analysis module in the web application.</w:t>
            </w:r>
          </w:p>
        </w:tc>
      </w:tr>
      <w:tr w:rsidR="009F4799" w14:paraId="47B459E2" w14:textId="77777777" w:rsidTr="00F74E05">
        <w:tc>
          <w:tcPr>
            <w:tcW w:w="0" w:type="auto"/>
            <w:vMerge w:val="restart"/>
            <w:shd w:val="clear" w:color="auto" w:fill="F2F2F2" w:themeFill="background1" w:themeFillShade="F2"/>
            <w:vAlign w:val="center"/>
            <w:hideMark/>
          </w:tcPr>
          <w:p w14:paraId="014AEFFC" w14:textId="77777777" w:rsidR="00F74E05" w:rsidRPr="00F74E05" w:rsidRDefault="00000000" w:rsidP="00F74E05">
            <w:pPr>
              <w:jc w:val="center"/>
            </w:pPr>
            <w:r w:rsidRPr="00F74E05">
              <w:t>9-10</w:t>
            </w:r>
          </w:p>
        </w:tc>
        <w:tc>
          <w:tcPr>
            <w:tcW w:w="0" w:type="auto"/>
            <w:shd w:val="clear" w:color="auto" w:fill="F2F2F2" w:themeFill="background1" w:themeFillShade="F2"/>
            <w:hideMark/>
          </w:tcPr>
          <w:p w14:paraId="32E54FF1" w14:textId="77777777" w:rsidR="00F74E05" w:rsidRPr="00F74E05" w:rsidRDefault="00000000" w:rsidP="00F74E05">
            <w:r w:rsidRPr="00F74E05">
              <w:t>- Finalise the web application and prepare documentation.</w:t>
            </w:r>
          </w:p>
        </w:tc>
        <w:tc>
          <w:tcPr>
            <w:tcW w:w="0" w:type="auto"/>
            <w:shd w:val="clear" w:color="auto" w:fill="F2F2F2" w:themeFill="background1" w:themeFillShade="F2"/>
            <w:hideMark/>
          </w:tcPr>
          <w:p w14:paraId="2238AFA3" w14:textId="77777777" w:rsidR="00F74E05" w:rsidRDefault="00000000" w:rsidP="00F74E05">
            <w:r w:rsidRPr="00F74E05">
              <w:t>- Fully functional web application.</w:t>
            </w:r>
          </w:p>
          <w:p w14:paraId="73B6D272" w14:textId="77777777" w:rsidR="00F74E05" w:rsidRPr="00F74E05" w:rsidRDefault="00000000" w:rsidP="00F74E05">
            <w:r w:rsidRPr="00F74E05">
              <w:t>- User manual and technical documentation.</w:t>
            </w:r>
          </w:p>
        </w:tc>
      </w:tr>
      <w:tr w:rsidR="009F4799" w14:paraId="19B10D45" w14:textId="77777777" w:rsidTr="00F74E05">
        <w:tc>
          <w:tcPr>
            <w:tcW w:w="0" w:type="auto"/>
            <w:vMerge/>
            <w:shd w:val="clear" w:color="auto" w:fill="F2F2F2" w:themeFill="background1" w:themeFillShade="F2"/>
            <w:vAlign w:val="center"/>
            <w:hideMark/>
          </w:tcPr>
          <w:p w14:paraId="6CE91C13" w14:textId="77777777" w:rsidR="00F74E05" w:rsidRPr="00F74E05" w:rsidRDefault="00F74E05" w:rsidP="00F74E05">
            <w:pPr>
              <w:jc w:val="center"/>
            </w:pPr>
          </w:p>
        </w:tc>
        <w:tc>
          <w:tcPr>
            <w:tcW w:w="0" w:type="auto"/>
            <w:shd w:val="clear" w:color="auto" w:fill="F2F2F2" w:themeFill="background1" w:themeFillShade="F2"/>
            <w:hideMark/>
          </w:tcPr>
          <w:p w14:paraId="45E6F119" w14:textId="77777777" w:rsidR="00F74E05" w:rsidRPr="00F74E05" w:rsidRDefault="00000000" w:rsidP="00F74E05">
            <w:r w:rsidRPr="00F74E05">
              <w:t>- Write up results, analysis, and discussion for the dissertation.</w:t>
            </w:r>
          </w:p>
        </w:tc>
        <w:tc>
          <w:tcPr>
            <w:tcW w:w="0" w:type="auto"/>
            <w:shd w:val="clear" w:color="auto" w:fill="F2F2F2" w:themeFill="background1" w:themeFillShade="F2"/>
            <w:hideMark/>
          </w:tcPr>
          <w:p w14:paraId="47BC3103" w14:textId="77777777" w:rsidR="00F74E05" w:rsidRPr="00F74E05" w:rsidRDefault="00000000" w:rsidP="00F74E05">
            <w:r w:rsidRPr="00F74E05">
              <w:t>- Completed dissertation document with results and analysis.</w:t>
            </w:r>
          </w:p>
        </w:tc>
      </w:tr>
      <w:tr w:rsidR="009F4799" w14:paraId="7FEB0EB7" w14:textId="77777777" w:rsidTr="00F74E05">
        <w:tc>
          <w:tcPr>
            <w:tcW w:w="0" w:type="auto"/>
            <w:vMerge/>
            <w:shd w:val="clear" w:color="auto" w:fill="F2F2F2" w:themeFill="background1" w:themeFillShade="F2"/>
            <w:vAlign w:val="center"/>
            <w:hideMark/>
          </w:tcPr>
          <w:p w14:paraId="3856C6FD" w14:textId="77777777" w:rsidR="00F74E05" w:rsidRPr="00F74E05" w:rsidRDefault="00F74E05" w:rsidP="00F74E05">
            <w:pPr>
              <w:jc w:val="center"/>
            </w:pPr>
          </w:p>
        </w:tc>
        <w:tc>
          <w:tcPr>
            <w:tcW w:w="0" w:type="auto"/>
            <w:shd w:val="clear" w:color="auto" w:fill="F2F2F2" w:themeFill="background1" w:themeFillShade="F2"/>
            <w:hideMark/>
          </w:tcPr>
          <w:p w14:paraId="741CB737" w14:textId="77777777" w:rsidR="00F74E05" w:rsidRPr="00F74E05" w:rsidRDefault="00000000" w:rsidP="00F74E05">
            <w:r w:rsidRPr="00F74E05">
              <w:t>- Submit the completed project.</w:t>
            </w:r>
          </w:p>
        </w:tc>
        <w:tc>
          <w:tcPr>
            <w:tcW w:w="0" w:type="auto"/>
            <w:shd w:val="clear" w:color="auto" w:fill="F2F2F2" w:themeFill="background1" w:themeFillShade="F2"/>
            <w:hideMark/>
          </w:tcPr>
          <w:p w14:paraId="0CADBAFC" w14:textId="77777777" w:rsidR="00F74E05" w:rsidRPr="00F74E05" w:rsidRDefault="00000000" w:rsidP="00F74E05">
            <w:r w:rsidRPr="00F74E05">
              <w:t>- Submission of the dissertation and project deliverables.</w:t>
            </w:r>
          </w:p>
        </w:tc>
      </w:tr>
    </w:tbl>
    <w:p w14:paraId="77A07305" w14:textId="77777777" w:rsidR="005F5F5F" w:rsidRPr="00055279" w:rsidRDefault="005F5F5F" w:rsidP="00A601EF">
      <w:pPr>
        <w:rPr>
          <w:b/>
          <w:bCs/>
        </w:rPr>
      </w:pPr>
    </w:p>
    <w:p w14:paraId="6169806C" w14:textId="77777777" w:rsidR="006B44FA" w:rsidRPr="00055279" w:rsidRDefault="00000000" w:rsidP="00681B43">
      <w:pPr>
        <w:pStyle w:val="Heading2"/>
      </w:pPr>
      <w:bookmarkStart w:id="13" w:name="_Toc184236190"/>
      <w:r>
        <w:t>5.</w:t>
      </w:r>
      <w:r w:rsidR="00681B43">
        <w:t>4</w:t>
      </w:r>
      <w:r>
        <w:t xml:space="preserve"> </w:t>
      </w:r>
      <w:r>
        <w:tab/>
      </w:r>
      <w:r w:rsidRPr="00681B43">
        <w:t>Conclusion</w:t>
      </w:r>
      <w:bookmarkEnd w:id="13"/>
    </w:p>
    <w:p w14:paraId="27E7BA4B" w14:textId="3223C0D7" w:rsidR="00F5231E" w:rsidRDefault="00580D69" w:rsidP="00F5231E">
      <w:pPr>
        <w:ind w:left="340"/>
      </w:pPr>
      <w:r w:rsidRPr="00580D69">
        <w:t xml:space="preserve">This project combines </w:t>
      </w:r>
      <w:r>
        <w:t>E</w:t>
      </w:r>
      <w:r w:rsidRPr="00580D69">
        <w:t xml:space="preserve">xperimental </w:t>
      </w:r>
      <w:r>
        <w:t>R</w:t>
      </w:r>
      <w:r w:rsidRPr="00580D69">
        <w:t>esearch</w:t>
      </w:r>
      <w:r>
        <w:t xml:space="preserve"> and</w:t>
      </w:r>
      <w:r w:rsidRPr="00580D69">
        <w:t xml:space="preserve"> </w:t>
      </w:r>
      <w:r>
        <w:t>S</w:t>
      </w:r>
      <w:r w:rsidRPr="00580D69">
        <w:t>imulation</w:t>
      </w:r>
      <w:r>
        <w:t xml:space="preserve"> and</w:t>
      </w:r>
      <w:r w:rsidRPr="00580D69">
        <w:t xml:space="preserve"> </w:t>
      </w:r>
      <w:r>
        <w:t>A</w:t>
      </w:r>
      <w:r w:rsidRPr="00580D69">
        <w:t xml:space="preserve">pplication </w:t>
      </w:r>
      <w:r>
        <w:t>D</w:t>
      </w:r>
      <w:r w:rsidRPr="00580D69">
        <w:t xml:space="preserve">evelopment. By integrating these approaches with standard software development practices, </w:t>
      </w:r>
      <w:r w:rsidR="005C6434">
        <w:t xml:space="preserve">it aims </w:t>
      </w:r>
      <w:r w:rsidRPr="00580D69">
        <w:t xml:space="preserve">to </w:t>
      </w:r>
      <w:r w:rsidR="005C6434">
        <w:t xml:space="preserve">fully </w:t>
      </w:r>
      <w:r w:rsidRPr="00580D69">
        <w:t>address the research question and deliver a practical</w:t>
      </w:r>
      <w:r w:rsidR="00AB1018">
        <w:t xml:space="preserve"> solution.</w:t>
      </w:r>
    </w:p>
    <w:p w14:paraId="5967D9CB" w14:textId="77777777" w:rsidR="00580D69" w:rsidRPr="001E7521" w:rsidRDefault="00580D69" w:rsidP="00F5231E">
      <w:pPr>
        <w:ind w:left="340"/>
      </w:pPr>
    </w:p>
    <w:p w14:paraId="7FE29EBE" w14:textId="77777777" w:rsidR="00D11A64" w:rsidRPr="00D11A64" w:rsidRDefault="00000000" w:rsidP="00A601EF">
      <w:pPr>
        <w:pStyle w:val="Heading1"/>
      </w:pPr>
      <w:bookmarkStart w:id="14" w:name="_Toc184236191"/>
      <w:r>
        <w:t>6</w:t>
      </w:r>
      <w:r w:rsidRPr="0088465F">
        <w:tab/>
        <w:t>TECHNICAL ASPECTS</w:t>
      </w:r>
      <w:bookmarkEnd w:id="14"/>
    </w:p>
    <w:p w14:paraId="33F0D483" w14:textId="77777777" w:rsidR="00D11A64" w:rsidRPr="00D11A64" w:rsidRDefault="00000000" w:rsidP="001E7521">
      <w:pPr>
        <w:ind w:left="340"/>
      </w:pPr>
      <w:r w:rsidRPr="00D11A64">
        <w:t>The project will develop a web-based application that uses machine learning to classify CVs and provide skill gap analysis. It will also develop a comparative analysis of the four algorithms used in CV classification as a basis for future research. The following technical aspects outline the artefact, including the hardware and software used, data sources, and implementation details.</w:t>
      </w:r>
    </w:p>
    <w:p w14:paraId="3915783D" w14:textId="77777777" w:rsidR="00D11A64" w:rsidRPr="00D11A64" w:rsidRDefault="00000000" w:rsidP="00D37CFC">
      <w:pPr>
        <w:pStyle w:val="Heading2"/>
      </w:pPr>
      <w:bookmarkStart w:id="15" w:name="_Toc184236192"/>
      <w:r>
        <w:t xml:space="preserve">6.1 </w:t>
      </w:r>
      <w:r>
        <w:tab/>
      </w:r>
      <w:r w:rsidRPr="00D11A64">
        <w:t>Artefact Overview</w:t>
      </w:r>
      <w:bookmarkEnd w:id="15"/>
    </w:p>
    <w:p w14:paraId="07B27D0D" w14:textId="77777777" w:rsidR="003A0C61" w:rsidRPr="003A0C61" w:rsidRDefault="00000000" w:rsidP="00D37CFC">
      <w:pPr>
        <w:ind w:left="340"/>
        <w:rPr>
          <w:b/>
          <w:bCs/>
        </w:rPr>
      </w:pPr>
      <w:r w:rsidRPr="003A0C61">
        <w:rPr>
          <w:b/>
          <w:bCs/>
        </w:rPr>
        <w:t>Analysis of the Four Machine Learning Models:</w:t>
      </w:r>
    </w:p>
    <w:p w14:paraId="65741ABC" w14:textId="77777777" w:rsidR="003A0C61" w:rsidRPr="003A0C61" w:rsidRDefault="00000000" w:rsidP="00D37CFC">
      <w:pPr>
        <w:pStyle w:val="ListParagraph"/>
        <w:numPr>
          <w:ilvl w:val="0"/>
          <w:numId w:val="33"/>
        </w:numPr>
        <w:ind w:left="1040"/>
      </w:pPr>
      <w:r w:rsidRPr="003A0C61">
        <w:t>The first artefact is an analysis of the four machine learning models: K-Nearest Neighbors (KNN), Support Vector Machine (SVM), Naive Bayes, and Decision Tree.</w:t>
      </w:r>
    </w:p>
    <w:p w14:paraId="32329549" w14:textId="77777777" w:rsidR="003A0C61" w:rsidRPr="003A0C61" w:rsidRDefault="00000000" w:rsidP="00D37CFC">
      <w:pPr>
        <w:pStyle w:val="ListParagraph"/>
        <w:numPr>
          <w:ilvl w:val="0"/>
          <w:numId w:val="33"/>
        </w:numPr>
        <w:ind w:left="1040"/>
      </w:pPr>
      <w:r w:rsidRPr="003A0C61">
        <w:t>This analysis will evaluate each model based on performance metrics such as accuracy, scalability, training time, prediction time, and memory usage.</w:t>
      </w:r>
    </w:p>
    <w:p w14:paraId="5995D614" w14:textId="77777777" w:rsidR="003A0C61" w:rsidRPr="003A0C61" w:rsidRDefault="00000000" w:rsidP="00D37CFC">
      <w:pPr>
        <w:pStyle w:val="ListParagraph"/>
        <w:numPr>
          <w:ilvl w:val="0"/>
          <w:numId w:val="33"/>
        </w:numPr>
        <w:ind w:left="1040"/>
      </w:pPr>
      <w:r w:rsidRPr="003A0C61">
        <w:t>This analysis aims to determine the most suitable model for CV classification and skill gap analysis. It will also help provide insight into each model's strengths and weaknesses and their practical applicability to the problem at hand.</w:t>
      </w:r>
    </w:p>
    <w:p w14:paraId="64429ED2" w14:textId="77777777" w:rsidR="003A0C61" w:rsidRPr="003A0C61" w:rsidRDefault="00000000" w:rsidP="00D37CFC">
      <w:pPr>
        <w:ind w:left="340"/>
        <w:rPr>
          <w:b/>
          <w:bCs/>
        </w:rPr>
      </w:pPr>
      <w:r w:rsidRPr="003A0C61">
        <w:rPr>
          <w:b/>
          <w:bCs/>
        </w:rPr>
        <w:t>Web Application for Real-World Simulation:</w:t>
      </w:r>
    </w:p>
    <w:p w14:paraId="6AD3CB28" w14:textId="77777777" w:rsidR="003A0C61" w:rsidRPr="003A0C61" w:rsidRDefault="00000000" w:rsidP="00D37CFC">
      <w:pPr>
        <w:pStyle w:val="ListParagraph"/>
        <w:numPr>
          <w:ilvl w:val="0"/>
          <w:numId w:val="32"/>
        </w:numPr>
        <w:ind w:left="1040"/>
      </w:pPr>
      <w:r w:rsidRPr="003A0C61">
        <w:t>The second artefact is a web-based application built using Flask. This application will simulate a real-world scenario where university students can upload their CVs for analysis.</w:t>
      </w:r>
    </w:p>
    <w:p w14:paraId="14DFB27E" w14:textId="2BDCEC57" w:rsidR="00580D69" w:rsidRDefault="00580D69" w:rsidP="00D37CFC">
      <w:pPr>
        <w:pStyle w:val="ListParagraph"/>
        <w:numPr>
          <w:ilvl w:val="0"/>
          <w:numId w:val="32"/>
        </w:numPr>
        <w:ind w:left="1040"/>
      </w:pPr>
      <w:r w:rsidRPr="00580D69">
        <w:t>The application will classify the CV into an appropriate job category. It will then conduct a skill gap analysis, providing personali</w:t>
      </w:r>
      <w:r w:rsidR="00AA545B">
        <w:t>s</w:t>
      </w:r>
      <w:r w:rsidRPr="00580D69">
        <w:t>ed recommendations to improve the CV and enhance employability</w:t>
      </w:r>
      <w:r>
        <w:t>.</w:t>
      </w:r>
    </w:p>
    <w:p w14:paraId="747C8C02" w14:textId="6573570E" w:rsidR="003A0C61" w:rsidRPr="003A0C61" w:rsidRDefault="00000000" w:rsidP="00D37CFC">
      <w:pPr>
        <w:pStyle w:val="ListParagraph"/>
        <w:numPr>
          <w:ilvl w:val="0"/>
          <w:numId w:val="32"/>
        </w:numPr>
        <w:ind w:left="1040"/>
      </w:pPr>
      <w:r w:rsidRPr="003A0C61">
        <w:t>The broader job categories will be split into the top 10 common jobs within each category, allowing users to explore a more holistic view of possible career paths.</w:t>
      </w:r>
    </w:p>
    <w:p w14:paraId="69142FBF" w14:textId="1AB87CF0" w:rsidR="003A0C61" w:rsidRPr="003A0C61" w:rsidRDefault="00000000" w:rsidP="00D37CFC">
      <w:pPr>
        <w:pStyle w:val="ListParagraph"/>
        <w:numPr>
          <w:ilvl w:val="0"/>
          <w:numId w:val="32"/>
        </w:numPr>
        <w:ind w:left="1040"/>
      </w:pPr>
      <w:r w:rsidRPr="003A0C61">
        <w:t xml:space="preserve">This web application serves as a proof-of-concept, demonstrating the practical feasibility of using machine learning to provide career support. </w:t>
      </w:r>
    </w:p>
    <w:p w14:paraId="46789884" w14:textId="77777777" w:rsidR="003A0C61" w:rsidRDefault="00000000" w:rsidP="00D37CFC">
      <w:pPr>
        <w:ind w:left="680"/>
      </w:pPr>
      <w:r w:rsidRPr="003A0C61">
        <w:t>Together, these artefacts will provide both a deep theoretical understanding of the different machine learning models and a practical demonstration of how the models can be applied to improve CV quality and support career development.</w:t>
      </w:r>
    </w:p>
    <w:p w14:paraId="1B7FC989" w14:textId="77777777" w:rsidR="00D11A64" w:rsidRPr="00D11A64" w:rsidRDefault="00000000" w:rsidP="00A601EF">
      <w:pPr>
        <w:pStyle w:val="Heading2"/>
      </w:pPr>
      <w:bookmarkStart w:id="16" w:name="_Toc184236193"/>
      <w:r>
        <w:t>6.</w:t>
      </w:r>
      <w:r w:rsidR="00D37CFC">
        <w:t>2</w:t>
      </w:r>
      <w:r>
        <w:t xml:space="preserve"> </w:t>
      </w:r>
      <w:r>
        <w:tab/>
      </w:r>
      <w:r w:rsidRPr="00D11A64">
        <w:t>Hardware Requirements</w:t>
      </w:r>
      <w:bookmarkEnd w:id="16"/>
    </w:p>
    <w:p w14:paraId="10634E7C" w14:textId="77777777" w:rsidR="00D11A64" w:rsidRPr="00D11A64" w:rsidRDefault="00000000" w:rsidP="00A601EF">
      <w:pPr>
        <w:pStyle w:val="ListParagraph"/>
        <w:numPr>
          <w:ilvl w:val="0"/>
          <w:numId w:val="17"/>
        </w:numPr>
      </w:pPr>
      <w:r w:rsidRPr="00A601EF">
        <w:rPr>
          <w:b/>
          <w:bCs/>
        </w:rPr>
        <w:t>Development Machine</w:t>
      </w:r>
      <w:r w:rsidRPr="00D11A64">
        <w:t>: The development will be conducted on a desktop computer with the following specifications:</w:t>
      </w:r>
    </w:p>
    <w:p w14:paraId="4CC6A9FC" w14:textId="77777777" w:rsidR="00D11A64" w:rsidRPr="00D11A64" w:rsidRDefault="00000000" w:rsidP="00A601EF">
      <w:pPr>
        <w:pStyle w:val="ListParagraph"/>
        <w:numPr>
          <w:ilvl w:val="1"/>
          <w:numId w:val="17"/>
        </w:numPr>
      </w:pPr>
      <w:r w:rsidRPr="00A601EF">
        <w:rPr>
          <w:b/>
          <w:bCs/>
        </w:rPr>
        <w:t>Processor</w:t>
      </w:r>
      <w:r w:rsidRPr="00D11A64">
        <w:t>: AMD Ryzen 5 5600x</w:t>
      </w:r>
    </w:p>
    <w:p w14:paraId="7C741890" w14:textId="77777777" w:rsidR="00D11A64" w:rsidRPr="00D11A64" w:rsidRDefault="00000000" w:rsidP="00A601EF">
      <w:pPr>
        <w:pStyle w:val="ListParagraph"/>
        <w:numPr>
          <w:ilvl w:val="1"/>
          <w:numId w:val="17"/>
        </w:numPr>
      </w:pPr>
      <w:r w:rsidRPr="00A601EF">
        <w:rPr>
          <w:b/>
          <w:bCs/>
        </w:rPr>
        <w:t>RAM</w:t>
      </w:r>
      <w:r w:rsidRPr="00D11A64">
        <w:t>: 32 GB DDR4</w:t>
      </w:r>
    </w:p>
    <w:p w14:paraId="0CDF3B5C" w14:textId="77777777" w:rsidR="00D11A64" w:rsidRPr="00D11A64" w:rsidRDefault="00000000" w:rsidP="00A601EF">
      <w:pPr>
        <w:pStyle w:val="ListParagraph"/>
        <w:numPr>
          <w:ilvl w:val="1"/>
          <w:numId w:val="17"/>
        </w:numPr>
      </w:pPr>
      <w:r w:rsidRPr="00A601EF">
        <w:rPr>
          <w:b/>
          <w:bCs/>
        </w:rPr>
        <w:t>Storage</w:t>
      </w:r>
      <w:r w:rsidRPr="00D11A64">
        <w:t>: 2 TB M.2 SSD</w:t>
      </w:r>
    </w:p>
    <w:p w14:paraId="6AF4F363" w14:textId="7349F765" w:rsidR="00D11A64" w:rsidRPr="00D11A64" w:rsidRDefault="00000000" w:rsidP="00A601EF">
      <w:pPr>
        <w:pStyle w:val="ListParagraph"/>
        <w:numPr>
          <w:ilvl w:val="1"/>
          <w:numId w:val="17"/>
        </w:numPr>
      </w:pPr>
      <w:r w:rsidRPr="00A601EF">
        <w:rPr>
          <w:b/>
          <w:bCs/>
        </w:rPr>
        <w:t>Operating System</w:t>
      </w:r>
      <w:r w:rsidRPr="00D11A64">
        <w:t>: Windows 11</w:t>
      </w:r>
    </w:p>
    <w:p w14:paraId="522A1B4B" w14:textId="77777777" w:rsidR="00D11A64" w:rsidRPr="00D11A64" w:rsidRDefault="00000000" w:rsidP="00A601EF">
      <w:pPr>
        <w:pStyle w:val="ListParagraph"/>
        <w:numPr>
          <w:ilvl w:val="1"/>
          <w:numId w:val="17"/>
        </w:numPr>
      </w:pPr>
      <w:r w:rsidRPr="00A601EF">
        <w:rPr>
          <w:b/>
          <w:bCs/>
        </w:rPr>
        <w:t>Graphics Card</w:t>
      </w:r>
      <w:r w:rsidRPr="00D11A64">
        <w:t>: Nvidia GTX 3070ti</w:t>
      </w:r>
    </w:p>
    <w:p w14:paraId="3465EFAD" w14:textId="77777777" w:rsidR="00D11A64" w:rsidRPr="00D11A64" w:rsidRDefault="00000000" w:rsidP="00A601EF">
      <w:pPr>
        <w:pStyle w:val="ListParagraph"/>
        <w:numPr>
          <w:ilvl w:val="0"/>
          <w:numId w:val="17"/>
        </w:numPr>
      </w:pPr>
      <w:r w:rsidRPr="00A601EF">
        <w:rPr>
          <w:b/>
          <w:bCs/>
        </w:rPr>
        <w:t>Deployment Server</w:t>
      </w:r>
      <w:r w:rsidRPr="00D11A64">
        <w:t>: The application will be hosted on the development machine to avoid server costs.</w:t>
      </w:r>
    </w:p>
    <w:p w14:paraId="45A89B1C" w14:textId="77777777" w:rsidR="00D11A64" w:rsidRPr="00D11A64" w:rsidRDefault="00000000" w:rsidP="00A601EF">
      <w:pPr>
        <w:pStyle w:val="Heading2"/>
      </w:pPr>
      <w:bookmarkStart w:id="17" w:name="_Toc184236194"/>
      <w:r>
        <w:lastRenderedPageBreak/>
        <w:t>6.</w:t>
      </w:r>
      <w:r w:rsidR="00D37CFC">
        <w:t>3</w:t>
      </w:r>
      <w:r>
        <w:t xml:space="preserve"> </w:t>
      </w:r>
      <w:r>
        <w:tab/>
      </w:r>
      <w:r w:rsidRPr="00D11A64">
        <w:t>Software Stack</w:t>
      </w:r>
      <w:bookmarkEnd w:id="17"/>
    </w:p>
    <w:p w14:paraId="70536426" w14:textId="77777777" w:rsidR="003A0C61" w:rsidRPr="003A0C61" w:rsidRDefault="00000000" w:rsidP="003A0C61">
      <w:pPr>
        <w:pStyle w:val="ListParagraph"/>
        <w:numPr>
          <w:ilvl w:val="0"/>
          <w:numId w:val="39"/>
        </w:numPr>
        <w:rPr>
          <w:b/>
          <w:bCs/>
        </w:rPr>
      </w:pPr>
      <w:r w:rsidRPr="003A0C61">
        <w:rPr>
          <w:b/>
          <w:bCs/>
        </w:rPr>
        <w:t>Back-end: Flask</w:t>
      </w:r>
    </w:p>
    <w:p w14:paraId="4A3603FC" w14:textId="77777777" w:rsidR="003A0C61" w:rsidRPr="003A0C61" w:rsidRDefault="00000000" w:rsidP="003A0C61">
      <w:pPr>
        <w:pStyle w:val="ListParagraph"/>
        <w:numPr>
          <w:ilvl w:val="1"/>
          <w:numId w:val="39"/>
        </w:numPr>
      </w:pPr>
      <w:r w:rsidRPr="00AB1018">
        <w:rPr>
          <w:b/>
          <w:bCs/>
        </w:rPr>
        <w:t>Justification:</w:t>
      </w:r>
      <w:r w:rsidRPr="003A0C61">
        <w:t xml:space="preserve"> Flask </w:t>
      </w:r>
      <w:r w:rsidR="00BE518F" w:rsidRPr="00055279">
        <w:t>is a</w:t>
      </w:r>
      <w:r w:rsidR="00BE518F">
        <w:t>n incredibly flexible and</w:t>
      </w:r>
      <w:r w:rsidR="00BE518F" w:rsidRPr="00055279">
        <w:t xml:space="preserve"> lightweight Python web framework</w:t>
      </w:r>
      <w:r w:rsidR="00BE518F">
        <w:t>.</w:t>
      </w:r>
      <w:r w:rsidR="00BE518F" w:rsidRPr="00055279">
        <w:t xml:space="preserve"> </w:t>
      </w:r>
      <w:r w:rsidR="00BE518F">
        <w:t>I</w:t>
      </w:r>
      <w:r w:rsidR="00BE518F" w:rsidRPr="00055279">
        <w:t>t</w:t>
      </w:r>
      <w:r w:rsidR="00BE518F">
        <w:t>s flexibility makes it</w:t>
      </w:r>
      <w:r w:rsidR="00BE518F" w:rsidRPr="00055279">
        <w:t xml:space="preserve"> well-suited for developing web applications that require integration with machine learning models. Flask allows seamless integration of Scikit-Learn models and is highly customisable. It is ideal for creating a proof-of-concept system with minimal setup time</w:t>
      </w:r>
      <w:r w:rsidR="00BE518F">
        <w:t xml:space="preserve"> </w:t>
      </w:r>
      <w:r w:rsidR="00BE518F" w:rsidRPr="004F0FBC">
        <w:t>(Copperwaite &amp; Leifer, 2015)</w:t>
      </w:r>
      <w:r w:rsidR="00BE518F">
        <w:t>.</w:t>
      </w:r>
    </w:p>
    <w:p w14:paraId="1543AFE5" w14:textId="77777777" w:rsidR="003A0C61" w:rsidRPr="003A0C61" w:rsidRDefault="00000000" w:rsidP="003A0C61">
      <w:pPr>
        <w:pStyle w:val="ListParagraph"/>
        <w:numPr>
          <w:ilvl w:val="0"/>
          <w:numId w:val="39"/>
        </w:numPr>
        <w:rPr>
          <w:b/>
          <w:bCs/>
        </w:rPr>
      </w:pPr>
      <w:r w:rsidRPr="003A0C61">
        <w:rPr>
          <w:b/>
          <w:bCs/>
        </w:rPr>
        <w:t>Front-end: HTML, CSS, and JavaScript</w:t>
      </w:r>
    </w:p>
    <w:p w14:paraId="60BF9365" w14:textId="3A564597" w:rsidR="003A0C61" w:rsidRPr="003A0C61" w:rsidRDefault="00000000" w:rsidP="003A0C61">
      <w:pPr>
        <w:pStyle w:val="ListParagraph"/>
        <w:numPr>
          <w:ilvl w:val="1"/>
          <w:numId w:val="39"/>
        </w:numPr>
      </w:pPr>
      <w:r w:rsidRPr="00AB1018">
        <w:rPr>
          <w:b/>
          <w:bCs/>
        </w:rPr>
        <w:t>Justification:</w:t>
      </w:r>
      <w:r w:rsidRPr="003A0C61">
        <w:t xml:space="preserve"> HTML, CSS, and JavaScript are standard technologies for front-end development. The</w:t>
      </w:r>
      <w:r w:rsidR="00AB1018">
        <w:t xml:space="preserve"> base languages</w:t>
      </w:r>
      <w:r w:rsidRPr="003A0C61">
        <w:t xml:space="preserve"> </w:t>
      </w:r>
      <w:r w:rsidR="00AB1018">
        <w:t xml:space="preserve">are an easy </w:t>
      </w:r>
      <w:r w:rsidRPr="003A0C61">
        <w:t>way to create</w:t>
      </w:r>
      <w:r w:rsidR="00AB1018">
        <w:t xml:space="preserve"> simple</w:t>
      </w:r>
      <w:r w:rsidRPr="003A0C61">
        <w:t xml:space="preserve"> user interfaces for web applications. Using these technologies keeps the front-end development simple, allowing more focus on implementing machine learning functionalities.</w:t>
      </w:r>
    </w:p>
    <w:p w14:paraId="3086742A" w14:textId="77777777" w:rsidR="003A0C61" w:rsidRPr="003A0C61" w:rsidRDefault="00000000" w:rsidP="003A0C61">
      <w:pPr>
        <w:pStyle w:val="ListParagraph"/>
        <w:numPr>
          <w:ilvl w:val="0"/>
          <w:numId w:val="39"/>
        </w:numPr>
        <w:rPr>
          <w:b/>
          <w:bCs/>
        </w:rPr>
      </w:pPr>
      <w:r w:rsidRPr="003A0C61">
        <w:rPr>
          <w:b/>
          <w:bCs/>
        </w:rPr>
        <w:t>Database: SQLite</w:t>
      </w:r>
    </w:p>
    <w:p w14:paraId="31234D5E" w14:textId="77777777" w:rsidR="003A0C61" w:rsidRPr="003A0C61" w:rsidRDefault="00000000" w:rsidP="003A0C61">
      <w:pPr>
        <w:pStyle w:val="ListParagraph"/>
        <w:numPr>
          <w:ilvl w:val="1"/>
          <w:numId w:val="39"/>
        </w:numPr>
      </w:pPr>
      <w:r w:rsidRPr="00AB1018">
        <w:rPr>
          <w:b/>
          <w:bCs/>
        </w:rPr>
        <w:t>Justification:</w:t>
      </w:r>
      <w:r w:rsidRPr="003A0C61">
        <w:t xml:space="preserve"> SQLite is a lightweight and serverless SQL database that is ideal for small to moderate data storage needs. Given that this project is an academic proof-of-concept with limited data storage requirements, SQLite offers an easy-to-implement solution that eliminates the overhead of setting up a more complex database system.</w:t>
      </w:r>
    </w:p>
    <w:p w14:paraId="325BEE62" w14:textId="77777777" w:rsidR="003A0C61" w:rsidRPr="003A0C61" w:rsidRDefault="00000000" w:rsidP="003A0C61">
      <w:pPr>
        <w:pStyle w:val="ListParagraph"/>
        <w:numPr>
          <w:ilvl w:val="0"/>
          <w:numId w:val="39"/>
        </w:numPr>
        <w:rPr>
          <w:b/>
          <w:bCs/>
        </w:rPr>
      </w:pPr>
      <w:r w:rsidRPr="003A0C61">
        <w:rPr>
          <w:b/>
          <w:bCs/>
        </w:rPr>
        <w:t>Machine Learning and NLP: Scikit-Learn and spaCy</w:t>
      </w:r>
    </w:p>
    <w:p w14:paraId="0BD4FA46" w14:textId="77777777" w:rsidR="003A0C61" w:rsidRPr="003A0C61" w:rsidRDefault="00000000" w:rsidP="003A0C61">
      <w:pPr>
        <w:pStyle w:val="ListParagraph"/>
        <w:numPr>
          <w:ilvl w:val="1"/>
          <w:numId w:val="39"/>
        </w:numPr>
      </w:pPr>
      <w:r w:rsidRPr="003A0C61">
        <w:t>Scikit-Learn:</w:t>
      </w:r>
    </w:p>
    <w:p w14:paraId="04920CA6" w14:textId="77777777" w:rsidR="003A0C61" w:rsidRPr="003A0C61" w:rsidRDefault="00000000" w:rsidP="00BE518F">
      <w:pPr>
        <w:pStyle w:val="ListParagraph"/>
        <w:numPr>
          <w:ilvl w:val="2"/>
          <w:numId w:val="39"/>
        </w:numPr>
      </w:pPr>
      <w:r w:rsidRPr="00AB1018">
        <w:rPr>
          <w:b/>
          <w:bCs/>
        </w:rPr>
        <w:t>Justification:</w:t>
      </w:r>
      <w:r w:rsidRPr="003A0C61">
        <w:t xml:space="preserve"> Scikit-Learn </w:t>
      </w:r>
      <w:r w:rsidR="00BE518F" w:rsidRPr="00055279">
        <w:t>is a comprehensive library for machine learning in Python that supports a wide range of models, pre-processing, and evaluation tools. It has proven to be one of the most efficient and well-maintained libraries for implementing classic machine learning models like KNN, SVM, Naive Bayes, and Decision Trees. Its consistency and flexibility make it ideal for experimentation</w:t>
      </w:r>
      <w:r w:rsidR="00BE518F">
        <w:t xml:space="preserve"> </w:t>
      </w:r>
      <w:r w:rsidR="00BE518F" w:rsidRPr="00FE2606">
        <w:t>(Pedregosa et al., 2011)</w:t>
      </w:r>
      <w:r w:rsidR="00BE518F">
        <w:t>.</w:t>
      </w:r>
    </w:p>
    <w:p w14:paraId="71FBFF23" w14:textId="77777777" w:rsidR="003A0C61" w:rsidRPr="003A0C61" w:rsidRDefault="00000000" w:rsidP="003A0C61">
      <w:pPr>
        <w:pStyle w:val="ListParagraph"/>
        <w:numPr>
          <w:ilvl w:val="1"/>
          <w:numId w:val="39"/>
        </w:numPr>
      </w:pPr>
      <w:r w:rsidRPr="003A0C61">
        <w:t>spaCy:</w:t>
      </w:r>
    </w:p>
    <w:p w14:paraId="6B77E2D0" w14:textId="77777777" w:rsidR="00BE518F" w:rsidRPr="00055279" w:rsidRDefault="00000000" w:rsidP="00BE518F">
      <w:pPr>
        <w:pStyle w:val="ListParagraph"/>
        <w:numPr>
          <w:ilvl w:val="2"/>
          <w:numId w:val="39"/>
        </w:numPr>
      </w:pPr>
      <w:r w:rsidRPr="00AB1018">
        <w:rPr>
          <w:b/>
          <w:bCs/>
        </w:rPr>
        <w:t>Justification:</w:t>
      </w:r>
      <w:r w:rsidRPr="003A0C61">
        <w:t xml:space="preserve"> </w:t>
      </w:r>
      <w:r w:rsidRPr="00AB1018">
        <w:t>spaCy</w:t>
      </w:r>
      <w:r w:rsidRPr="00055279">
        <w:t xml:space="preserve"> is an industrial-strength NLP library in Python that provides state-of-the-art models for tokenisation, named entity recognition (NER), and other NLP tasks. It is highly efficient and optimised for processing large volumes of text, making it suitable for parsing and pre-processing CV data.</w:t>
      </w:r>
      <w:r>
        <w:t xml:space="preserve"> spaCy was selected due to its unique ideology of being for production use, meaning it is positioned well to help answer the research question </w:t>
      </w:r>
      <w:r w:rsidRPr="00CC240B">
        <w:t>(Honnibal &amp; Montani, 2017)</w:t>
      </w:r>
      <w:r>
        <w:t xml:space="preserve">. </w:t>
      </w:r>
    </w:p>
    <w:p w14:paraId="71454490" w14:textId="77777777" w:rsidR="003A0C61" w:rsidRDefault="00000000" w:rsidP="00BE518F">
      <w:pPr>
        <w:pStyle w:val="ListParagraph"/>
        <w:numPr>
          <w:ilvl w:val="1"/>
          <w:numId w:val="39"/>
        </w:numPr>
      </w:pPr>
      <w:r>
        <w:t>TF-IDF Vectorizer:</w:t>
      </w:r>
    </w:p>
    <w:p w14:paraId="09644406" w14:textId="77777777" w:rsidR="00BE518F" w:rsidRPr="003A0C61" w:rsidRDefault="00000000" w:rsidP="00BE518F">
      <w:pPr>
        <w:pStyle w:val="ListParagraph"/>
        <w:numPr>
          <w:ilvl w:val="2"/>
          <w:numId w:val="39"/>
        </w:numPr>
      </w:pPr>
      <w:r w:rsidRPr="00AB1018">
        <w:rPr>
          <w:b/>
          <w:bCs/>
        </w:rPr>
        <w:t>Justification:</w:t>
      </w:r>
      <w:r>
        <w:t xml:space="preserve"> </w:t>
      </w:r>
      <w:r w:rsidRPr="00055279">
        <w:t>TF-IDF (Term Frequency-Inverse Document Frequency) is a feature extraction method commonly used for text data. It helps identify the most significant words in a document relative to a corpus. TF-IDF balances text representation and efficiency for classic machine learning algorithms</w:t>
      </w:r>
      <w:r>
        <w:t xml:space="preserve"> </w:t>
      </w:r>
      <w:r w:rsidRPr="006F47AE">
        <w:t>(Ramos, 2003)</w:t>
      </w:r>
      <w:r>
        <w:t>.</w:t>
      </w:r>
    </w:p>
    <w:p w14:paraId="66924975" w14:textId="77777777" w:rsidR="003A0C61" w:rsidRPr="003A0C61" w:rsidRDefault="00000000" w:rsidP="003A0C61">
      <w:pPr>
        <w:pStyle w:val="ListParagraph"/>
        <w:numPr>
          <w:ilvl w:val="0"/>
          <w:numId w:val="39"/>
        </w:numPr>
        <w:rPr>
          <w:b/>
          <w:bCs/>
        </w:rPr>
      </w:pPr>
      <w:r w:rsidRPr="003A0C61">
        <w:rPr>
          <w:b/>
          <w:bCs/>
        </w:rPr>
        <w:t>IDE: Visual Studio Code (VSCode) with Jupyter Notebook Extension</w:t>
      </w:r>
    </w:p>
    <w:p w14:paraId="1518FEF3" w14:textId="1174F5A3" w:rsidR="003A0C61" w:rsidRDefault="00000000" w:rsidP="00AB1018">
      <w:pPr>
        <w:pStyle w:val="ListParagraph"/>
        <w:numPr>
          <w:ilvl w:val="1"/>
          <w:numId w:val="39"/>
        </w:numPr>
      </w:pPr>
      <w:r w:rsidRPr="00AB1018">
        <w:rPr>
          <w:b/>
          <w:bCs/>
        </w:rPr>
        <w:lastRenderedPageBreak/>
        <w:t>Justification:</w:t>
      </w:r>
      <w:r w:rsidRPr="003A0C61">
        <w:t xml:space="preserve"> VSCode is a powerful and versatile code editor that supports multiple programming languages and offers extensions for different purposes. The Jupyter Notebook extension allows</w:t>
      </w:r>
      <w:r w:rsidR="00BE518F">
        <w:t xml:space="preserve"> it to use the features of Jupyter Notebooks within the familiar IDE</w:t>
      </w:r>
      <w:r w:rsidRPr="003A0C61">
        <w:t xml:space="preserve">. </w:t>
      </w:r>
    </w:p>
    <w:p w14:paraId="7AF963E6" w14:textId="403A9BBA" w:rsidR="00BE518F" w:rsidRDefault="00AB1018" w:rsidP="001E7521">
      <w:pPr>
        <w:pStyle w:val="ListParagraph"/>
        <w:numPr>
          <w:ilvl w:val="1"/>
          <w:numId w:val="39"/>
        </w:numPr>
      </w:pPr>
      <w:r w:rsidRPr="00AB1018">
        <w:rPr>
          <w:b/>
          <w:bCs/>
        </w:rPr>
        <w:t>Justification:</w:t>
      </w:r>
      <w:r>
        <w:t xml:space="preserve"> </w:t>
      </w:r>
      <w:r w:rsidR="00000000" w:rsidRPr="00AB1018">
        <w:t>Jupyter Notebook</w:t>
      </w:r>
      <w:r w:rsidR="00000000" w:rsidRPr="00055279">
        <w:t xml:space="preserve"> is an open-source web application that facilitates creating and sharing documents containing live code, equations, visualisations, and narrative text.</w:t>
      </w:r>
      <w:r w:rsidR="00000000">
        <w:t xml:space="preserve"> The code can be organised into cells, which can be individually run, and the output is stored as part of the document </w:t>
      </w:r>
      <w:r w:rsidR="00000000" w:rsidRPr="006D6736">
        <w:t>(Kluyver et al., 2016)</w:t>
      </w:r>
      <w:r w:rsidR="00000000" w:rsidRPr="00055279">
        <w:t xml:space="preserve">. </w:t>
      </w:r>
    </w:p>
    <w:p w14:paraId="4C7A7487" w14:textId="77777777" w:rsidR="00E6354A" w:rsidRPr="003A0C61" w:rsidRDefault="00000000" w:rsidP="00E6354A">
      <w:pPr>
        <w:pStyle w:val="ListParagraph"/>
        <w:numPr>
          <w:ilvl w:val="0"/>
          <w:numId w:val="39"/>
        </w:numPr>
      </w:pPr>
      <w:r>
        <w:rPr>
          <w:b/>
          <w:bCs/>
        </w:rPr>
        <w:t>Version Control: Git</w:t>
      </w:r>
    </w:p>
    <w:p w14:paraId="10D53032" w14:textId="77777777" w:rsidR="00D11A64" w:rsidRPr="00D11A64" w:rsidRDefault="00000000" w:rsidP="00A601EF">
      <w:pPr>
        <w:pStyle w:val="Heading2"/>
      </w:pPr>
      <w:bookmarkStart w:id="18" w:name="_Toc184236195"/>
      <w:r>
        <w:t>6.</w:t>
      </w:r>
      <w:r w:rsidR="00F22B78">
        <w:t>4</w:t>
      </w:r>
      <w:r>
        <w:t xml:space="preserve"> </w:t>
      </w:r>
      <w:r>
        <w:tab/>
      </w:r>
      <w:r w:rsidRPr="00D11A64">
        <w:t>Data Source</w:t>
      </w:r>
      <w:bookmarkEnd w:id="18"/>
    </w:p>
    <w:p w14:paraId="5DA696C6" w14:textId="77777777" w:rsidR="00D11A64" w:rsidRPr="00D11A64" w:rsidRDefault="00000000" w:rsidP="00A601EF">
      <w:pPr>
        <w:pStyle w:val="ListParagraph"/>
        <w:numPr>
          <w:ilvl w:val="0"/>
          <w:numId w:val="19"/>
        </w:numPr>
      </w:pPr>
      <w:r w:rsidRPr="00D11A64">
        <w:t xml:space="preserve">The primary dataset for training and testing the machine learning models is the </w:t>
      </w:r>
      <w:r w:rsidRPr="00A601EF">
        <w:rPr>
          <w:b/>
          <w:bCs/>
        </w:rPr>
        <w:t>Kaggle "Resume Dataset</w:t>
      </w:r>
      <w:r w:rsidRPr="00D11A64">
        <w:t xml:space="preserve">". This dataset contains resumes in text format, categorised by job category. It will be pre-processed using </w:t>
      </w:r>
      <w:r w:rsidRPr="00A601EF">
        <w:rPr>
          <w:b/>
          <w:bCs/>
        </w:rPr>
        <w:t>spaCy</w:t>
      </w:r>
      <w:r w:rsidRPr="00D11A64">
        <w:t xml:space="preserve"> and </w:t>
      </w:r>
      <w:r w:rsidRPr="00A601EF">
        <w:rPr>
          <w:b/>
          <w:bCs/>
        </w:rPr>
        <w:t>TF-IDF</w:t>
      </w:r>
      <w:r w:rsidRPr="00D11A64">
        <w:t>.</w:t>
      </w:r>
    </w:p>
    <w:p w14:paraId="5AF31500" w14:textId="77777777" w:rsidR="00D11A64" w:rsidRPr="00D11A64" w:rsidRDefault="00000000" w:rsidP="00A601EF">
      <w:pPr>
        <w:pStyle w:val="ListParagraph"/>
        <w:numPr>
          <w:ilvl w:val="0"/>
          <w:numId w:val="19"/>
        </w:numPr>
      </w:pPr>
      <w:r w:rsidRPr="00A601EF">
        <w:rPr>
          <w:b/>
          <w:bCs/>
        </w:rPr>
        <w:t>Data Format</w:t>
      </w:r>
      <w:r w:rsidRPr="00D11A64">
        <w:t>: The dataset consists of text data in CSV format, with columns representing the resume content as a string and the following job categories:</w:t>
      </w:r>
    </w:p>
    <w:p w14:paraId="3A79907E" w14:textId="77777777" w:rsidR="00D11A64" w:rsidRPr="00D11A64" w:rsidRDefault="00000000" w:rsidP="00A601EF">
      <w:pPr>
        <w:pStyle w:val="ListParagraph"/>
        <w:numPr>
          <w:ilvl w:val="1"/>
          <w:numId w:val="19"/>
        </w:numPr>
      </w:pPr>
      <w:r w:rsidRPr="00D11A64">
        <w:t>HR, Designer, Information-Technology, Teacher, Advocate, Business-Development, Healthcare, Fitness, Agriculture, BPO, Sales, Consultant, Digital-Media, Automobile, Chef, Finance, Apparel, Engineering, Accountant, Construction, Public-Relations, Banking, Arts, Aviation</w:t>
      </w:r>
    </w:p>
    <w:p w14:paraId="64A91666" w14:textId="77777777" w:rsidR="00D11A64" w:rsidRPr="00A601EF" w:rsidRDefault="00000000" w:rsidP="00F20481">
      <w:pPr>
        <w:pStyle w:val="ListParagraph"/>
        <w:numPr>
          <w:ilvl w:val="0"/>
          <w:numId w:val="19"/>
        </w:numPr>
      </w:pPr>
      <w:r w:rsidRPr="00F20481">
        <w:rPr>
          <w:b/>
          <w:bCs/>
        </w:rPr>
        <w:t>Acknowledgement</w:t>
      </w:r>
      <w:r w:rsidRPr="00A601EF">
        <w:t>: My supervisor has approved the use of the Kaggle Resume Dataset, and appropriate ethical considerations will be addressed in the ethics application.</w:t>
      </w:r>
    </w:p>
    <w:p w14:paraId="45CD4516" w14:textId="77777777" w:rsidR="00D11A64" w:rsidRPr="00D11A64" w:rsidRDefault="00000000" w:rsidP="00A601EF">
      <w:pPr>
        <w:pStyle w:val="ListParagraph"/>
        <w:numPr>
          <w:ilvl w:val="0"/>
          <w:numId w:val="19"/>
        </w:numPr>
      </w:pPr>
      <w:r w:rsidRPr="00D11A64">
        <w:t>The Link to the dataset is: https://www.kaggle.com/datasets/snehaanbhawal/resume-dataset</w:t>
      </w:r>
    </w:p>
    <w:p w14:paraId="6EE02465" w14:textId="77777777" w:rsidR="00D11A64" w:rsidRPr="00D11A64" w:rsidRDefault="00000000" w:rsidP="00A601EF">
      <w:pPr>
        <w:pStyle w:val="Heading2"/>
      </w:pPr>
      <w:bookmarkStart w:id="19" w:name="_Toc184236196"/>
      <w:r>
        <w:t>6</w:t>
      </w:r>
      <w:r w:rsidR="00F22B78">
        <w:t>.5</w:t>
      </w:r>
      <w:r>
        <w:t xml:space="preserve"> </w:t>
      </w:r>
      <w:r>
        <w:tab/>
      </w:r>
      <w:r w:rsidRPr="00D11A64">
        <w:t>Software Versions</w:t>
      </w:r>
      <w:bookmarkEnd w:id="19"/>
    </w:p>
    <w:p w14:paraId="27E13ADE" w14:textId="77777777" w:rsidR="00D11A64" w:rsidRPr="00D11A64" w:rsidRDefault="00000000" w:rsidP="00A601EF">
      <w:pPr>
        <w:pStyle w:val="ListParagraph"/>
        <w:numPr>
          <w:ilvl w:val="0"/>
          <w:numId w:val="20"/>
        </w:numPr>
      </w:pPr>
      <w:r w:rsidRPr="00A601EF">
        <w:rPr>
          <w:b/>
          <w:bCs/>
        </w:rPr>
        <w:t>Python</w:t>
      </w:r>
      <w:r w:rsidRPr="00D11A64">
        <w:t>: 3.9 or higher</w:t>
      </w:r>
    </w:p>
    <w:p w14:paraId="069C1A03" w14:textId="77777777" w:rsidR="00D11A64" w:rsidRPr="00D11A64" w:rsidRDefault="00000000" w:rsidP="00A601EF">
      <w:pPr>
        <w:pStyle w:val="ListParagraph"/>
        <w:numPr>
          <w:ilvl w:val="0"/>
          <w:numId w:val="20"/>
        </w:numPr>
      </w:pPr>
      <w:r w:rsidRPr="00A601EF">
        <w:rPr>
          <w:b/>
          <w:bCs/>
        </w:rPr>
        <w:t>Flask</w:t>
      </w:r>
      <w:r w:rsidRPr="00D11A64">
        <w:t>: 2.0</w:t>
      </w:r>
    </w:p>
    <w:p w14:paraId="2D9EA3E2" w14:textId="77777777" w:rsidR="00D11A64" w:rsidRPr="00D11A64" w:rsidRDefault="00000000" w:rsidP="00A601EF">
      <w:pPr>
        <w:pStyle w:val="ListParagraph"/>
        <w:numPr>
          <w:ilvl w:val="0"/>
          <w:numId w:val="20"/>
        </w:numPr>
      </w:pPr>
      <w:r w:rsidRPr="00A601EF">
        <w:rPr>
          <w:b/>
          <w:bCs/>
        </w:rPr>
        <w:t>Scikit-Learn</w:t>
      </w:r>
      <w:r w:rsidRPr="00D11A64">
        <w:t>: 0.24</w:t>
      </w:r>
    </w:p>
    <w:p w14:paraId="3A01D0D2" w14:textId="77777777" w:rsidR="00D11A64" w:rsidRPr="00D11A64" w:rsidRDefault="00000000" w:rsidP="00A601EF">
      <w:pPr>
        <w:pStyle w:val="ListParagraph"/>
        <w:numPr>
          <w:ilvl w:val="0"/>
          <w:numId w:val="20"/>
        </w:numPr>
      </w:pPr>
      <w:r w:rsidRPr="00A601EF">
        <w:rPr>
          <w:b/>
          <w:bCs/>
        </w:rPr>
        <w:t>spaCy</w:t>
      </w:r>
      <w:r w:rsidRPr="00D11A64">
        <w:t>: 3.0</w:t>
      </w:r>
    </w:p>
    <w:p w14:paraId="72B4D935" w14:textId="77777777" w:rsidR="00D11A64" w:rsidRPr="00D11A64" w:rsidRDefault="00000000" w:rsidP="00A601EF">
      <w:pPr>
        <w:pStyle w:val="ListParagraph"/>
        <w:numPr>
          <w:ilvl w:val="0"/>
          <w:numId w:val="20"/>
        </w:numPr>
      </w:pPr>
      <w:r w:rsidRPr="00A601EF">
        <w:rPr>
          <w:b/>
          <w:bCs/>
        </w:rPr>
        <w:t>SQLite</w:t>
      </w:r>
      <w:r w:rsidRPr="00D11A64">
        <w:t>: 3.32</w:t>
      </w:r>
    </w:p>
    <w:p w14:paraId="1EFDCD0D" w14:textId="77777777" w:rsidR="00D11A64" w:rsidRPr="00D11A64" w:rsidRDefault="00000000" w:rsidP="00A601EF">
      <w:pPr>
        <w:pStyle w:val="ListParagraph"/>
        <w:numPr>
          <w:ilvl w:val="0"/>
          <w:numId w:val="20"/>
        </w:numPr>
      </w:pPr>
      <w:r w:rsidRPr="00A601EF">
        <w:rPr>
          <w:b/>
          <w:bCs/>
        </w:rPr>
        <w:t>VSCode</w:t>
      </w:r>
      <w:r w:rsidRPr="00D11A64">
        <w:t>: Latest version with Jupyter Notebook extension</w:t>
      </w:r>
    </w:p>
    <w:p w14:paraId="09B03CE0" w14:textId="77777777" w:rsidR="00D11A64" w:rsidRPr="00D11A64" w:rsidRDefault="00000000" w:rsidP="00A601EF">
      <w:pPr>
        <w:pStyle w:val="Heading2"/>
      </w:pPr>
      <w:bookmarkStart w:id="20" w:name="_Toc184236197"/>
      <w:r>
        <w:t>6</w:t>
      </w:r>
      <w:r w:rsidR="00F22B78">
        <w:t>.6</w:t>
      </w:r>
      <w:r>
        <w:t xml:space="preserve"> </w:t>
      </w:r>
      <w:r>
        <w:tab/>
      </w:r>
      <w:r w:rsidRPr="00D11A64">
        <w:t>Deployment and Access</w:t>
      </w:r>
      <w:bookmarkEnd w:id="20"/>
    </w:p>
    <w:p w14:paraId="491C05FC" w14:textId="77777777" w:rsidR="00D11A64" w:rsidRPr="00D11A64" w:rsidRDefault="00000000" w:rsidP="007A7CD9">
      <w:pPr>
        <w:ind w:left="340"/>
      </w:pPr>
      <w:r w:rsidRPr="00D11A64">
        <w:t>The web application will be hosted on the development machine. Users can access the application using a secondary 2021 MacBook Air for user testing.</w:t>
      </w:r>
    </w:p>
    <w:p w14:paraId="531E7F9E" w14:textId="77777777" w:rsidR="008A287D" w:rsidRDefault="008A287D" w:rsidP="008E1B26">
      <w:pPr>
        <w:spacing w:after="80" w:line="240" w:lineRule="auto"/>
        <w:rPr>
          <w:rFonts w:ascii="Verdana" w:hAnsi="Verdana"/>
          <w:color w:val="FF0000"/>
        </w:rPr>
      </w:pPr>
    </w:p>
    <w:p w14:paraId="5412BFE4" w14:textId="77777777" w:rsidR="002611CB" w:rsidRPr="00FC469B" w:rsidRDefault="00000000" w:rsidP="00A601EF">
      <w:pPr>
        <w:pStyle w:val="Heading1"/>
      </w:pPr>
      <w:bookmarkStart w:id="21" w:name="_Toc184236198"/>
      <w:r>
        <w:t>7</w:t>
      </w:r>
      <w:r w:rsidRPr="00FC469B">
        <w:tab/>
        <w:t>ACKNOWLEDGEMENTS</w:t>
      </w:r>
      <w:bookmarkEnd w:id="21"/>
    </w:p>
    <w:p w14:paraId="6E587274" w14:textId="77777777" w:rsidR="002B57C4" w:rsidRDefault="00000000" w:rsidP="007C7BD3">
      <w:pPr>
        <w:rPr>
          <w:color w:val="FF0000"/>
        </w:rPr>
      </w:pPr>
      <w:r>
        <w:tab/>
      </w:r>
      <w:r w:rsidR="007C7BD3" w:rsidRPr="007C7BD3">
        <w:t>Not Applicable</w:t>
      </w:r>
      <w:r w:rsidR="00C91EF4" w:rsidRPr="007C7BD3">
        <w:t xml:space="preserve"> </w:t>
      </w:r>
    </w:p>
    <w:p w14:paraId="522BCA2B" w14:textId="77777777" w:rsidR="00C9244B" w:rsidRDefault="00C9244B" w:rsidP="007C7BD3">
      <w:pPr>
        <w:spacing w:after="80" w:line="240" w:lineRule="auto"/>
        <w:rPr>
          <w:rFonts w:ascii="Verdana" w:hAnsi="Verdana" w:cs="Courier New"/>
        </w:rPr>
      </w:pPr>
    </w:p>
    <w:p w14:paraId="74F7C18A" w14:textId="77777777" w:rsidR="000A2E07" w:rsidRDefault="00000000" w:rsidP="007C7BD3">
      <w:pPr>
        <w:pStyle w:val="Heading1"/>
      </w:pPr>
      <w:bookmarkStart w:id="22" w:name="_Toc184236199"/>
      <w:r>
        <w:lastRenderedPageBreak/>
        <w:t>8</w:t>
      </w:r>
      <w:r w:rsidRPr="0093322D">
        <w:tab/>
        <w:t>OPTIONAL EXTRAS</w:t>
      </w:r>
      <w:bookmarkEnd w:id="22"/>
    </w:p>
    <w:p w14:paraId="5FC8B6E1" w14:textId="77777777" w:rsidR="000C5ED4" w:rsidRDefault="00000000" w:rsidP="00A601EF">
      <w:pPr>
        <w:pStyle w:val="Heading2"/>
        <w:rPr>
          <w:color w:val="FF0000"/>
        </w:rPr>
      </w:pPr>
      <w:bookmarkStart w:id="23" w:name="_Toc184236200"/>
      <w:r>
        <w:t>8</w:t>
      </w:r>
      <w:r w:rsidR="00150709" w:rsidRPr="0093322D">
        <w:t xml:space="preserve">.1 </w:t>
      </w:r>
      <w:r w:rsidR="00A601EF">
        <w:tab/>
      </w:r>
      <w:r w:rsidR="000A5A60" w:rsidRPr="0093322D">
        <w:t>RISK ANALYSIS</w:t>
      </w:r>
      <w:bookmarkEnd w:id="23"/>
    </w:p>
    <w:p w14:paraId="321CB75F" w14:textId="77777777" w:rsidR="00150709" w:rsidRDefault="00150709" w:rsidP="00150709">
      <w:pPr>
        <w:spacing w:after="80" w:line="240" w:lineRule="auto"/>
        <w:rPr>
          <w:rFonts w:ascii="Verdana" w:hAnsi="Verdana" w:cs="Courier New"/>
          <w:b/>
          <w:bCs/>
          <w:color w:val="FF0000"/>
        </w:rPr>
      </w:pPr>
    </w:p>
    <w:tbl>
      <w:tblPr>
        <w:tblStyle w:val="TableGrid"/>
        <w:tblW w:w="0" w:type="auto"/>
        <w:tblLook w:val="04A0" w:firstRow="1" w:lastRow="0" w:firstColumn="1" w:lastColumn="0" w:noHBand="0" w:noVBand="1"/>
      </w:tblPr>
      <w:tblGrid>
        <w:gridCol w:w="2253"/>
        <w:gridCol w:w="2870"/>
        <w:gridCol w:w="3893"/>
      </w:tblGrid>
      <w:tr w:rsidR="009F4799" w14:paraId="623BB0E6" w14:textId="77777777" w:rsidTr="007C7BD3">
        <w:tc>
          <w:tcPr>
            <w:tcW w:w="0" w:type="auto"/>
            <w:shd w:val="clear" w:color="auto" w:fill="F2F2F2" w:themeFill="background1" w:themeFillShade="F2"/>
            <w:hideMark/>
          </w:tcPr>
          <w:p w14:paraId="12B384FE" w14:textId="77777777" w:rsidR="007C7BD3" w:rsidRPr="007C7BD3" w:rsidRDefault="00000000" w:rsidP="007C7BD3">
            <w:pPr>
              <w:jc w:val="center"/>
              <w:rPr>
                <w:b/>
                <w:bCs/>
              </w:rPr>
            </w:pPr>
            <w:r w:rsidRPr="007C7BD3">
              <w:rPr>
                <w:b/>
                <w:bCs/>
              </w:rPr>
              <w:t>Risk</w:t>
            </w:r>
          </w:p>
        </w:tc>
        <w:tc>
          <w:tcPr>
            <w:tcW w:w="0" w:type="auto"/>
            <w:shd w:val="clear" w:color="auto" w:fill="F2F2F2" w:themeFill="background1" w:themeFillShade="F2"/>
            <w:hideMark/>
          </w:tcPr>
          <w:p w14:paraId="0C01B0B6" w14:textId="77777777" w:rsidR="007C7BD3" w:rsidRPr="007C7BD3" w:rsidRDefault="00000000" w:rsidP="007C7BD3">
            <w:pPr>
              <w:jc w:val="center"/>
              <w:rPr>
                <w:b/>
                <w:bCs/>
              </w:rPr>
            </w:pPr>
            <w:r w:rsidRPr="007C7BD3">
              <w:rPr>
                <w:b/>
                <w:bCs/>
              </w:rPr>
              <w:t>Impact (1-5)</w:t>
            </w:r>
          </w:p>
        </w:tc>
        <w:tc>
          <w:tcPr>
            <w:tcW w:w="0" w:type="auto"/>
            <w:shd w:val="clear" w:color="auto" w:fill="F2F2F2" w:themeFill="background1" w:themeFillShade="F2"/>
            <w:hideMark/>
          </w:tcPr>
          <w:p w14:paraId="37E4DE94" w14:textId="77777777" w:rsidR="007C7BD3" w:rsidRPr="007C7BD3" w:rsidRDefault="00000000" w:rsidP="007C7BD3">
            <w:pPr>
              <w:jc w:val="center"/>
              <w:rPr>
                <w:b/>
                <w:bCs/>
              </w:rPr>
            </w:pPr>
            <w:r w:rsidRPr="007C7BD3">
              <w:rPr>
                <w:b/>
                <w:bCs/>
              </w:rPr>
              <w:t>Mitigation</w:t>
            </w:r>
          </w:p>
        </w:tc>
      </w:tr>
      <w:tr w:rsidR="009F4799" w14:paraId="026B6B7B" w14:textId="77777777" w:rsidTr="007C7BD3">
        <w:tc>
          <w:tcPr>
            <w:tcW w:w="0" w:type="auto"/>
            <w:hideMark/>
          </w:tcPr>
          <w:p w14:paraId="26FE5F4B" w14:textId="77777777" w:rsidR="007C7BD3" w:rsidRPr="007C7BD3" w:rsidRDefault="00000000" w:rsidP="007C7BD3">
            <w:r w:rsidRPr="007C7BD3">
              <w:t>Difficulty in Acquiring Necessary Machine Learning Libraries</w:t>
            </w:r>
          </w:p>
        </w:tc>
        <w:tc>
          <w:tcPr>
            <w:tcW w:w="0" w:type="auto"/>
            <w:hideMark/>
          </w:tcPr>
          <w:p w14:paraId="079A7DC4" w14:textId="77777777" w:rsidR="007C7BD3" w:rsidRPr="007C7BD3" w:rsidRDefault="00000000" w:rsidP="007C7BD3">
            <w:r w:rsidRPr="007C7BD3">
              <w:t>4 - Major delays in implementing and testing models.</w:t>
            </w:r>
          </w:p>
        </w:tc>
        <w:tc>
          <w:tcPr>
            <w:tcW w:w="0" w:type="auto"/>
            <w:hideMark/>
          </w:tcPr>
          <w:p w14:paraId="4CD7808C" w14:textId="77777777" w:rsidR="007C7BD3" w:rsidRPr="007C7BD3" w:rsidRDefault="00000000" w:rsidP="007C7BD3">
            <w:r w:rsidRPr="007C7BD3">
              <w:t>Use alternative libraries or open-source versions; adjust project scope to work with available resources.</w:t>
            </w:r>
          </w:p>
        </w:tc>
      </w:tr>
      <w:tr w:rsidR="009F4799" w14:paraId="635AB24E" w14:textId="77777777" w:rsidTr="007C7BD3">
        <w:tc>
          <w:tcPr>
            <w:tcW w:w="0" w:type="auto"/>
            <w:shd w:val="clear" w:color="auto" w:fill="F2F2F2" w:themeFill="background1" w:themeFillShade="F2"/>
            <w:hideMark/>
          </w:tcPr>
          <w:p w14:paraId="6E070162" w14:textId="77777777" w:rsidR="007C7BD3" w:rsidRPr="007C7BD3" w:rsidRDefault="00000000" w:rsidP="007C7BD3">
            <w:r w:rsidRPr="007C7BD3">
              <w:t>Inadequate Performance of Machine Learning Models</w:t>
            </w:r>
          </w:p>
        </w:tc>
        <w:tc>
          <w:tcPr>
            <w:tcW w:w="0" w:type="auto"/>
            <w:shd w:val="clear" w:color="auto" w:fill="F2F2F2" w:themeFill="background1" w:themeFillShade="F2"/>
            <w:hideMark/>
          </w:tcPr>
          <w:p w14:paraId="1DCCF32F" w14:textId="77777777" w:rsidR="007C7BD3" w:rsidRPr="007C7BD3" w:rsidRDefault="00000000" w:rsidP="007C7BD3">
            <w:r w:rsidRPr="007C7BD3">
              <w:t>3 - Poor classification accuracy could lead to subpar skill gap analysis and recommendations.</w:t>
            </w:r>
          </w:p>
        </w:tc>
        <w:tc>
          <w:tcPr>
            <w:tcW w:w="0" w:type="auto"/>
            <w:shd w:val="clear" w:color="auto" w:fill="F2F2F2" w:themeFill="background1" w:themeFillShade="F2"/>
            <w:hideMark/>
          </w:tcPr>
          <w:p w14:paraId="5A9A0FBD" w14:textId="77777777" w:rsidR="007C7BD3" w:rsidRPr="007C7BD3" w:rsidRDefault="00000000" w:rsidP="007C7BD3">
            <w:r w:rsidRPr="007C7BD3">
              <w:t>Perform additional hyperparameter tuning or switch to other machine learning models; provide analysis of model limitations and include improvements in future work.</w:t>
            </w:r>
          </w:p>
        </w:tc>
      </w:tr>
      <w:tr w:rsidR="009F4799" w14:paraId="63302FD0" w14:textId="77777777" w:rsidTr="007C7BD3">
        <w:tc>
          <w:tcPr>
            <w:tcW w:w="0" w:type="auto"/>
            <w:hideMark/>
          </w:tcPr>
          <w:p w14:paraId="297742B6" w14:textId="77777777" w:rsidR="007C7BD3" w:rsidRPr="007C7BD3" w:rsidRDefault="00000000" w:rsidP="007C7BD3">
            <w:r w:rsidRPr="007C7BD3">
              <w:t>Computational Limitations for Model Training</w:t>
            </w:r>
          </w:p>
        </w:tc>
        <w:tc>
          <w:tcPr>
            <w:tcW w:w="0" w:type="auto"/>
            <w:hideMark/>
          </w:tcPr>
          <w:p w14:paraId="5F471AEE" w14:textId="77777777" w:rsidR="007C7BD3" w:rsidRPr="007C7BD3" w:rsidRDefault="00000000" w:rsidP="007C7BD3">
            <w:r w:rsidRPr="007C7BD3">
              <w:t>3 - Limited computational resources could delay the training and optimisation of models.</w:t>
            </w:r>
          </w:p>
        </w:tc>
        <w:tc>
          <w:tcPr>
            <w:tcW w:w="0" w:type="auto"/>
            <w:hideMark/>
          </w:tcPr>
          <w:p w14:paraId="45E0FBFF" w14:textId="77777777" w:rsidR="007C7BD3" w:rsidRPr="007C7BD3" w:rsidRDefault="00000000" w:rsidP="007C7BD3">
            <w:r w:rsidRPr="007C7BD3">
              <w:t>Optimise models for computational efficiency (e.g., using dimensionality reduction); switch to simpler models if necessary; perform training on a cloud platform with higher computational power if budget permits.</w:t>
            </w:r>
          </w:p>
        </w:tc>
      </w:tr>
      <w:tr w:rsidR="009F4799" w14:paraId="3732632E" w14:textId="77777777" w:rsidTr="007C7BD3">
        <w:tc>
          <w:tcPr>
            <w:tcW w:w="0" w:type="auto"/>
            <w:shd w:val="clear" w:color="auto" w:fill="F2F2F2" w:themeFill="background1" w:themeFillShade="F2"/>
            <w:hideMark/>
          </w:tcPr>
          <w:p w14:paraId="4AA73805" w14:textId="77777777" w:rsidR="007C7BD3" w:rsidRPr="007C7BD3" w:rsidRDefault="00000000" w:rsidP="007C7BD3">
            <w:r w:rsidRPr="007C7BD3">
              <w:t>Bugs in Flask Application</w:t>
            </w:r>
          </w:p>
        </w:tc>
        <w:tc>
          <w:tcPr>
            <w:tcW w:w="0" w:type="auto"/>
            <w:shd w:val="clear" w:color="auto" w:fill="F2F2F2" w:themeFill="background1" w:themeFillShade="F2"/>
            <w:hideMark/>
          </w:tcPr>
          <w:p w14:paraId="0C1D0285" w14:textId="77777777" w:rsidR="007C7BD3" w:rsidRPr="007C7BD3" w:rsidRDefault="00000000" w:rsidP="007C7BD3">
            <w:r w:rsidRPr="007C7BD3">
              <w:t>2 - Bugs could impact the functionality and user experience of the application.</w:t>
            </w:r>
          </w:p>
        </w:tc>
        <w:tc>
          <w:tcPr>
            <w:tcW w:w="0" w:type="auto"/>
            <w:shd w:val="clear" w:color="auto" w:fill="F2F2F2" w:themeFill="background1" w:themeFillShade="F2"/>
            <w:hideMark/>
          </w:tcPr>
          <w:p w14:paraId="4FF64E9B" w14:textId="77777777" w:rsidR="007C7BD3" w:rsidRPr="007C7BD3" w:rsidRDefault="00000000" w:rsidP="007C7BD3">
            <w:r w:rsidRPr="007C7BD3">
              <w:t>Test thoroughly during each stage of development; use debugging tools and logs; engage peers to help with bug identification through code reviews.</w:t>
            </w:r>
          </w:p>
        </w:tc>
      </w:tr>
      <w:tr w:rsidR="009F4799" w14:paraId="78840467" w14:textId="77777777" w:rsidTr="007C7BD3">
        <w:tc>
          <w:tcPr>
            <w:tcW w:w="0" w:type="auto"/>
            <w:hideMark/>
          </w:tcPr>
          <w:p w14:paraId="2313B182" w14:textId="77777777" w:rsidR="007C7BD3" w:rsidRPr="007C7BD3" w:rsidRDefault="00000000" w:rsidP="007C7BD3">
            <w:r w:rsidRPr="007C7BD3">
              <w:t>Time Constraints</w:t>
            </w:r>
          </w:p>
        </w:tc>
        <w:tc>
          <w:tcPr>
            <w:tcW w:w="0" w:type="auto"/>
            <w:hideMark/>
          </w:tcPr>
          <w:p w14:paraId="458D7AE1" w14:textId="77777777" w:rsidR="007C7BD3" w:rsidRPr="007C7BD3" w:rsidRDefault="00000000" w:rsidP="007C7BD3">
            <w:r w:rsidRPr="007C7BD3">
              <w:t>4 - Limited time may affect the completion of the project, particularly for the training and testing phases.</w:t>
            </w:r>
          </w:p>
        </w:tc>
        <w:tc>
          <w:tcPr>
            <w:tcW w:w="0" w:type="auto"/>
            <w:hideMark/>
          </w:tcPr>
          <w:p w14:paraId="5FAFDB7C" w14:textId="77777777" w:rsidR="007C7BD3" w:rsidRPr="007C7BD3" w:rsidRDefault="00000000" w:rsidP="007C7BD3">
            <w:r w:rsidRPr="007C7BD3">
              <w:t>Set realistic goals and prioritise tasks; use an agile approach to make adjustments when needed; regularly review progress and reallocate time as necessary.</w:t>
            </w:r>
          </w:p>
        </w:tc>
      </w:tr>
      <w:tr w:rsidR="009F4799" w14:paraId="440F64E3" w14:textId="77777777" w:rsidTr="007C7BD3">
        <w:tc>
          <w:tcPr>
            <w:tcW w:w="0" w:type="auto"/>
            <w:shd w:val="clear" w:color="auto" w:fill="F2F2F2" w:themeFill="background1" w:themeFillShade="F2"/>
            <w:hideMark/>
          </w:tcPr>
          <w:p w14:paraId="7BA9D3E2" w14:textId="77777777" w:rsidR="007C7BD3" w:rsidRPr="007C7BD3" w:rsidRDefault="00000000" w:rsidP="007C7BD3">
            <w:r w:rsidRPr="007C7BD3">
              <w:t xml:space="preserve"> Poor Hyperparameter Tuning Results</w:t>
            </w:r>
          </w:p>
        </w:tc>
        <w:tc>
          <w:tcPr>
            <w:tcW w:w="0" w:type="auto"/>
            <w:shd w:val="clear" w:color="auto" w:fill="F2F2F2" w:themeFill="background1" w:themeFillShade="F2"/>
            <w:hideMark/>
          </w:tcPr>
          <w:p w14:paraId="3D3277AB" w14:textId="77777777" w:rsidR="007C7BD3" w:rsidRPr="007C7BD3" w:rsidRDefault="00000000" w:rsidP="007C7BD3">
            <w:r w:rsidRPr="007C7BD3">
              <w:t>3 - Suboptimal tuning could lead to lower accuracy or efficiency.</w:t>
            </w:r>
          </w:p>
        </w:tc>
        <w:tc>
          <w:tcPr>
            <w:tcW w:w="0" w:type="auto"/>
            <w:shd w:val="clear" w:color="auto" w:fill="F2F2F2" w:themeFill="background1" w:themeFillShade="F2"/>
            <w:hideMark/>
          </w:tcPr>
          <w:p w14:paraId="5425AA9E" w14:textId="77777777" w:rsidR="007C7BD3" w:rsidRPr="007C7BD3" w:rsidRDefault="00000000" w:rsidP="007C7BD3">
            <w:r w:rsidRPr="007C7BD3">
              <w:t>Use Grid Search or Random Search for a wider parameter sweep; consult literature for recommended hyperparameters; discuss these challenges and areas of potential improvement in the report.</w:t>
            </w:r>
          </w:p>
        </w:tc>
      </w:tr>
      <w:tr w:rsidR="009F4799" w14:paraId="633D13A8" w14:textId="77777777" w:rsidTr="007C7BD3">
        <w:tc>
          <w:tcPr>
            <w:tcW w:w="0" w:type="auto"/>
            <w:hideMark/>
          </w:tcPr>
          <w:p w14:paraId="1D9E2B1D" w14:textId="77777777" w:rsidR="007C7BD3" w:rsidRPr="007C7BD3" w:rsidRDefault="00000000" w:rsidP="007C7BD3">
            <w:r w:rsidRPr="007C7BD3">
              <w:t>Version Control Issues</w:t>
            </w:r>
          </w:p>
        </w:tc>
        <w:tc>
          <w:tcPr>
            <w:tcW w:w="0" w:type="auto"/>
            <w:hideMark/>
          </w:tcPr>
          <w:p w14:paraId="57E8B86C" w14:textId="77777777" w:rsidR="007C7BD3" w:rsidRPr="007C7BD3" w:rsidRDefault="00000000" w:rsidP="007C7BD3">
            <w:r>
              <w:t>2</w:t>
            </w:r>
            <w:r w:rsidRPr="007C7BD3">
              <w:t xml:space="preserve"> - Mismanagement of code versions could lead to lost work or delays.</w:t>
            </w:r>
          </w:p>
        </w:tc>
        <w:tc>
          <w:tcPr>
            <w:tcW w:w="0" w:type="auto"/>
            <w:hideMark/>
          </w:tcPr>
          <w:p w14:paraId="15F7EC9E" w14:textId="77777777" w:rsidR="007C7BD3" w:rsidRPr="007C7BD3" w:rsidRDefault="00000000" w:rsidP="007C7BD3">
            <w:r w:rsidRPr="007C7BD3">
              <w:t>Use Git for version control with proper branching strategies; frequently commit changes; create backups to avoid code loss.</w:t>
            </w:r>
          </w:p>
        </w:tc>
      </w:tr>
      <w:tr w:rsidR="009F4799" w14:paraId="188F8730" w14:textId="77777777" w:rsidTr="007C7BD3">
        <w:tc>
          <w:tcPr>
            <w:tcW w:w="0" w:type="auto"/>
            <w:shd w:val="clear" w:color="auto" w:fill="F2F2F2" w:themeFill="background1" w:themeFillShade="F2"/>
            <w:hideMark/>
          </w:tcPr>
          <w:p w14:paraId="3927FEF4" w14:textId="77777777" w:rsidR="007C7BD3" w:rsidRPr="007C7BD3" w:rsidRDefault="00000000" w:rsidP="007C7BD3">
            <w:r w:rsidRPr="007C7BD3">
              <w:t xml:space="preserve"> Lack of Supervisor Guidance</w:t>
            </w:r>
          </w:p>
        </w:tc>
        <w:tc>
          <w:tcPr>
            <w:tcW w:w="0" w:type="auto"/>
            <w:shd w:val="clear" w:color="auto" w:fill="F2F2F2" w:themeFill="background1" w:themeFillShade="F2"/>
            <w:hideMark/>
          </w:tcPr>
          <w:p w14:paraId="4E6CB832" w14:textId="77777777" w:rsidR="007C7BD3" w:rsidRPr="007C7BD3" w:rsidRDefault="00000000" w:rsidP="007C7BD3">
            <w:r w:rsidRPr="007C7BD3">
              <w:t>3 - Lack of feedback might lead to unclear direction in specific parts of the research.</w:t>
            </w:r>
          </w:p>
        </w:tc>
        <w:tc>
          <w:tcPr>
            <w:tcW w:w="0" w:type="auto"/>
            <w:shd w:val="clear" w:color="auto" w:fill="F2F2F2" w:themeFill="background1" w:themeFillShade="F2"/>
            <w:hideMark/>
          </w:tcPr>
          <w:p w14:paraId="3BE34309" w14:textId="77777777" w:rsidR="007C7BD3" w:rsidRPr="007C7BD3" w:rsidRDefault="00000000" w:rsidP="007C7BD3">
            <w:r w:rsidRPr="007C7BD3">
              <w:t>Schedule meetings well in advance; seek alternative guidance from peers or online academic forums; document and work on tasks independently to maintain progress until guidance is received.</w:t>
            </w:r>
          </w:p>
        </w:tc>
      </w:tr>
    </w:tbl>
    <w:p w14:paraId="55420AE3" w14:textId="77777777" w:rsidR="000C5ED4" w:rsidRDefault="000C5ED4" w:rsidP="007C7BD3">
      <w:pPr>
        <w:spacing w:after="80" w:line="240" w:lineRule="auto"/>
        <w:rPr>
          <w:rFonts w:ascii="Verdana" w:hAnsi="Verdana" w:cs="Courier New"/>
        </w:rPr>
      </w:pPr>
    </w:p>
    <w:p w14:paraId="61A8871F" w14:textId="77777777" w:rsidR="0093322D" w:rsidRDefault="0093322D" w:rsidP="00DF68AC">
      <w:pPr>
        <w:pStyle w:val="Heading1"/>
      </w:pPr>
    </w:p>
    <w:p w14:paraId="1954963E" w14:textId="77777777" w:rsidR="00DF68AC" w:rsidRDefault="00DF68AC" w:rsidP="00DF68AC"/>
    <w:p w14:paraId="5D14842A" w14:textId="77777777" w:rsidR="00DF68AC" w:rsidRDefault="00DF68AC" w:rsidP="00DF68AC"/>
    <w:p w14:paraId="771F2F93" w14:textId="77777777" w:rsidR="00DF68AC" w:rsidRDefault="00DF68AC" w:rsidP="00DF68AC"/>
    <w:p w14:paraId="0270FEF6" w14:textId="77777777" w:rsidR="00DF68AC" w:rsidRDefault="00DF68AC" w:rsidP="00DF68AC"/>
    <w:p w14:paraId="43F1CDDA" w14:textId="77777777" w:rsidR="000A5932" w:rsidRDefault="000A5932" w:rsidP="00DF68AC"/>
    <w:p w14:paraId="2E72FDAA" w14:textId="77777777" w:rsidR="00107FF3" w:rsidRDefault="00107FF3" w:rsidP="00DF68AC"/>
    <w:p w14:paraId="2B1DB053" w14:textId="77777777" w:rsidR="00B1448B" w:rsidRDefault="00B1448B" w:rsidP="00DF68AC"/>
    <w:p w14:paraId="483E450B" w14:textId="77777777" w:rsidR="00B1448B" w:rsidRDefault="00B1448B" w:rsidP="00DF68AC"/>
    <w:p w14:paraId="4162A776" w14:textId="77777777" w:rsidR="00B1448B" w:rsidRDefault="00B1448B" w:rsidP="00DF68AC"/>
    <w:p w14:paraId="401BB05A" w14:textId="77777777" w:rsidR="00B1448B" w:rsidRDefault="00B1448B" w:rsidP="00DF68AC"/>
    <w:p w14:paraId="7257BC16" w14:textId="77777777" w:rsidR="00B1448B" w:rsidRDefault="00B1448B" w:rsidP="00DF68AC"/>
    <w:p w14:paraId="288CBAC4" w14:textId="77777777" w:rsidR="00B1448B" w:rsidRDefault="00B1448B" w:rsidP="00DF68AC"/>
    <w:p w14:paraId="3E8323FD" w14:textId="77777777" w:rsidR="00B1448B" w:rsidRDefault="00B1448B" w:rsidP="00DF68AC"/>
    <w:p w14:paraId="08A785EF" w14:textId="77777777" w:rsidR="00B1448B" w:rsidRDefault="00B1448B" w:rsidP="00DF68AC"/>
    <w:p w14:paraId="638A16D3" w14:textId="77777777" w:rsidR="00B1448B" w:rsidRDefault="00B1448B" w:rsidP="00DF68AC"/>
    <w:p w14:paraId="18A3A73B" w14:textId="77777777" w:rsidR="00B1448B" w:rsidRDefault="00B1448B" w:rsidP="00DF68AC"/>
    <w:p w14:paraId="6B2ABC14" w14:textId="77777777" w:rsidR="00B1448B" w:rsidRDefault="00B1448B" w:rsidP="00DF68AC"/>
    <w:p w14:paraId="4192D569" w14:textId="77777777" w:rsidR="00B1448B" w:rsidRDefault="00B1448B" w:rsidP="00DF68AC"/>
    <w:p w14:paraId="038FF874" w14:textId="77777777" w:rsidR="00B1448B" w:rsidRDefault="00B1448B" w:rsidP="00DF68AC"/>
    <w:p w14:paraId="08E4C880" w14:textId="77777777" w:rsidR="00B1448B" w:rsidRDefault="00B1448B" w:rsidP="00DF68AC"/>
    <w:p w14:paraId="4A56C5EF" w14:textId="77777777" w:rsidR="00B1448B" w:rsidRDefault="00B1448B" w:rsidP="00DF68AC"/>
    <w:p w14:paraId="0C7A2898" w14:textId="77777777" w:rsidR="001209FF" w:rsidRDefault="001209FF" w:rsidP="00DF68AC"/>
    <w:p w14:paraId="45740DC9" w14:textId="77777777" w:rsidR="00DF68AC" w:rsidRDefault="00000000" w:rsidP="00DF68AC">
      <w:pPr>
        <w:jc w:val="center"/>
        <w:rPr>
          <w:b/>
          <w:bCs/>
          <w:sz w:val="40"/>
          <w:szCs w:val="36"/>
        </w:rPr>
      </w:pPr>
      <w:r w:rsidRPr="00DF68AC">
        <w:rPr>
          <w:b/>
          <w:bCs/>
          <w:sz w:val="40"/>
          <w:szCs w:val="36"/>
        </w:rPr>
        <w:t>References</w:t>
      </w:r>
    </w:p>
    <w:p w14:paraId="1041A533" w14:textId="77777777" w:rsidR="001209FF" w:rsidRPr="001209FF" w:rsidRDefault="00000000" w:rsidP="001209FF">
      <w:pPr>
        <w:ind w:firstLine="340"/>
      </w:pPr>
      <w:r w:rsidRPr="001209FF">
        <w:t xml:space="preserve">Aggarwal, C. C., &amp; Zhai, C. (2012). </w:t>
      </w:r>
      <w:r w:rsidRPr="001209FF">
        <w:rPr>
          <w:i/>
          <w:iCs/>
        </w:rPr>
        <w:t>Mining text data</w:t>
      </w:r>
      <w:r w:rsidRPr="001209FF">
        <w:t>. Springer Science &amp; Business Media.</w:t>
      </w:r>
    </w:p>
    <w:p w14:paraId="416B4C73" w14:textId="77777777" w:rsidR="001209FF" w:rsidRPr="001209FF" w:rsidRDefault="00000000" w:rsidP="001209FF">
      <w:pPr>
        <w:ind w:firstLine="340"/>
      </w:pPr>
      <w:r w:rsidRPr="001209FF">
        <w:t xml:space="preserve">Barocas, S., &amp; Selbst, A. D. (2016). Big data’s disparate impact. </w:t>
      </w:r>
      <w:r w:rsidRPr="001209FF">
        <w:rPr>
          <w:i/>
          <w:iCs/>
        </w:rPr>
        <w:t>SSRN Electronic Journal</w:t>
      </w:r>
      <w:r w:rsidRPr="001209FF">
        <w:t>. https://doi.org/10.2139/ssrn.2477899</w:t>
      </w:r>
    </w:p>
    <w:p w14:paraId="4C60B716" w14:textId="77777777" w:rsidR="001209FF" w:rsidRPr="001209FF" w:rsidRDefault="00000000" w:rsidP="001209FF">
      <w:pPr>
        <w:ind w:firstLine="340"/>
      </w:pPr>
      <w:r w:rsidRPr="001209FF">
        <w:t xml:space="preserve">Beck, K., Beedle, M., Van Bennekum, A., Cockburn, A., Cunningham, W., Fowler, M., &amp; Thomas, D. (2001). Manifesto for Agile software development. </w:t>
      </w:r>
      <w:r w:rsidRPr="001209FF">
        <w:rPr>
          <w:i/>
          <w:iCs/>
        </w:rPr>
        <w:t>Agile Manifesto</w:t>
      </w:r>
      <w:r w:rsidRPr="001209FF">
        <w:t>. https://agilemanifesto.org/</w:t>
      </w:r>
    </w:p>
    <w:p w14:paraId="355CA2A1" w14:textId="77777777" w:rsidR="001209FF" w:rsidRPr="001209FF" w:rsidRDefault="00000000" w:rsidP="001209FF">
      <w:pPr>
        <w:ind w:firstLine="340"/>
      </w:pPr>
      <w:r w:rsidRPr="001209FF">
        <w:lastRenderedPageBreak/>
        <w:t xml:space="preserve">Bogen, M., &amp; Rieke, A. (2018). Help wanted: an examination of hiring algorithms, equity, and bias. </w:t>
      </w:r>
      <w:r w:rsidRPr="001209FF">
        <w:rPr>
          <w:i/>
          <w:iCs/>
        </w:rPr>
        <w:t>Upturn</w:t>
      </w:r>
      <w:r w:rsidRPr="001209FF">
        <w:t>. https://apo.org.au/sites/default/files/resource-files/2018-12/apo-nid210071.pdf</w:t>
      </w:r>
    </w:p>
    <w:p w14:paraId="3DD7D9F3" w14:textId="77777777" w:rsidR="001209FF" w:rsidRPr="001209FF" w:rsidRDefault="00000000" w:rsidP="001209FF">
      <w:pPr>
        <w:ind w:firstLine="340"/>
      </w:pPr>
      <w:r w:rsidRPr="001209FF">
        <w:t xml:space="preserve">Brown, P., &amp; Hesketh, A. (2004). The Mismanagement of Talent: Employability and Jobs in the knowledge economy. </w:t>
      </w:r>
      <w:r w:rsidRPr="001209FF">
        <w:rPr>
          <w:i/>
          <w:iCs/>
        </w:rPr>
        <w:t>OUP Catalogue</w:t>
      </w:r>
      <w:r w:rsidRPr="001209FF">
        <w:t>. https://ideas.repec.org/b/oxp/obooks/9780199269549.html</w:t>
      </w:r>
    </w:p>
    <w:p w14:paraId="1CD1027E" w14:textId="77777777" w:rsidR="001209FF" w:rsidRPr="001209FF" w:rsidRDefault="00000000" w:rsidP="001209FF">
      <w:pPr>
        <w:ind w:firstLine="340"/>
      </w:pPr>
      <w:r w:rsidRPr="001209FF">
        <w:t xml:space="preserve">Copperwaite, M., &amp; Leifer, C. (2015). </w:t>
      </w:r>
      <w:r w:rsidRPr="001209FF">
        <w:rPr>
          <w:i/>
          <w:iCs/>
        </w:rPr>
        <w:t>Learning Flask Framework</w:t>
      </w:r>
      <w:r w:rsidRPr="001209FF">
        <w:t>. Packt Publishing Ltd.</w:t>
      </w:r>
    </w:p>
    <w:p w14:paraId="19594CA1" w14:textId="77777777" w:rsidR="001209FF" w:rsidRPr="001209FF" w:rsidRDefault="00000000" w:rsidP="001209FF">
      <w:pPr>
        <w:ind w:firstLine="340"/>
      </w:pPr>
      <w:r w:rsidRPr="001209FF">
        <w:t xml:space="preserve">Cortes, C., &amp; Vapnik, V. (1995). Support-vector networks. </w:t>
      </w:r>
      <w:r w:rsidRPr="001209FF">
        <w:rPr>
          <w:i/>
          <w:iCs/>
        </w:rPr>
        <w:t>Machine Learning</w:t>
      </w:r>
      <w:r w:rsidRPr="001209FF">
        <w:t xml:space="preserve">, </w:t>
      </w:r>
      <w:r w:rsidRPr="001209FF">
        <w:rPr>
          <w:i/>
          <w:iCs/>
        </w:rPr>
        <w:t>20</w:t>
      </w:r>
      <w:r w:rsidRPr="001209FF">
        <w:t>(3), 273–297. https://doi.org/10.1007/bf00994018</w:t>
      </w:r>
    </w:p>
    <w:p w14:paraId="11DD8074" w14:textId="77777777" w:rsidR="001209FF" w:rsidRPr="001209FF" w:rsidRDefault="00000000" w:rsidP="001209FF">
      <w:pPr>
        <w:ind w:firstLine="340"/>
      </w:pPr>
      <w:r w:rsidRPr="001209FF">
        <w:t xml:space="preserve">Cover, T., &amp; Hart, P. (1967). Nearest neighbor pattern classification. </w:t>
      </w:r>
      <w:r w:rsidRPr="001209FF">
        <w:rPr>
          <w:i/>
          <w:iCs/>
        </w:rPr>
        <w:t>IEEE Transactions on Information Theory</w:t>
      </w:r>
      <w:r w:rsidRPr="001209FF">
        <w:t xml:space="preserve">, </w:t>
      </w:r>
      <w:r w:rsidRPr="001209FF">
        <w:rPr>
          <w:i/>
          <w:iCs/>
        </w:rPr>
        <w:t>13</w:t>
      </w:r>
      <w:r w:rsidRPr="001209FF">
        <w:t>(1), 21–27. https://doi.org/10.1109/tit.1967.1053964</w:t>
      </w:r>
    </w:p>
    <w:p w14:paraId="79958BF3" w14:textId="77777777" w:rsidR="001209FF" w:rsidRPr="001209FF" w:rsidRDefault="00000000" w:rsidP="001209FF">
      <w:pPr>
        <w:ind w:firstLine="340"/>
      </w:pPr>
      <w:r w:rsidRPr="001209FF">
        <w:t xml:space="preserve">Honnibal, M., &amp; Montani, I. (2017). spaCy 2: Natural language understanding with bloom embeddings, convolutional neural networks, and incremental parsing. </w:t>
      </w:r>
      <w:r w:rsidRPr="001209FF">
        <w:rPr>
          <w:i/>
          <w:iCs/>
        </w:rPr>
        <w:t>To Appear</w:t>
      </w:r>
      <w:r w:rsidRPr="001209FF">
        <w:t>. https://spacy.io/</w:t>
      </w:r>
    </w:p>
    <w:p w14:paraId="7926D0C0" w14:textId="77777777" w:rsidR="001209FF" w:rsidRPr="001209FF" w:rsidRDefault="00000000" w:rsidP="001209FF">
      <w:pPr>
        <w:ind w:firstLine="340"/>
      </w:pPr>
      <w:r w:rsidRPr="001209FF">
        <w:t xml:space="preserve">Indeed [Indeed Editorial Team]. (2024, July 2). Get Your Resume Seen With ATS Keywords. </w:t>
      </w:r>
      <w:r w:rsidRPr="001209FF">
        <w:rPr>
          <w:i/>
          <w:iCs/>
        </w:rPr>
        <w:t>Indeed Career Guide</w:t>
      </w:r>
      <w:r w:rsidRPr="001209FF">
        <w:t>. Retrieved December 3, 2024, from https://www.indeed.com/career-advice/resumes-cover-letters/ats-resume-keywords</w:t>
      </w:r>
    </w:p>
    <w:p w14:paraId="6123501B" w14:textId="77777777" w:rsidR="001209FF" w:rsidRPr="001209FF" w:rsidRDefault="00000000" w:rsidP="001209FF">
      <w:pPr>
        <w:ind w:firstLine="340"/>
      </w:pPr>
      <w:r w:rsidRPr="001209FF">
        <w:t xml:space="preserve">Kluyver, T., Ragan-Kelley, B., Pérez, F., Granger, B. E., Bussonnier, M., Frederic, J., Kelley, K., Hamrick, J. B., Grout, J., Corlay, S., Ivanov, P., Avila, D., Abdalla, S., &amp; Willing, C. (2016). Jupyter Notebooks – a publishing format for reproducible computational workflows. </w:t>
      </w:r>
      <w:r w:rsidRPr="001209FF">
        <w:rPr>
          <w:i/>
          <w:iCs/>
        </w:rPr>
        <w:t>International Conference on Electronic Publishing</w:t>
      </w:r>
      <w:r w:rsidRPr="001209FF">
        <w:t>, 87–90. https://doi.org/10.3233/978-1-61499-649-1-87</w:t>
      </w:r>
    </w:p>
    <w:p w14:paraId="22C50D7A" w14:textId="77777777" w:rsidR="001209FF" w:rsidRPr="001209FF" w:rsidRDefault="00000000" w:rsidP="001209FF">
      <w:pPr>
        <w:ind w:firstLine="340"/>
      </w:pPr>
      <w:r w:rsidRPr="001209FF">
        <w:t xml:space="preserve">McCallum, A., &amp; Nigam, K. (1998). A comparison of event models for naive bayes text classification. </w:t>
      </w:r>
      <w:r w:rsidRPr="001209FF">
        <w:rPr>
          <w:i/>
          <w:iCs/>
        </w:rPr>
        <w:t>National Conference on Artificial Intelligence</w:t>
      </w:r>
      <w:r w:rsidRPr="001209FF">
        <w:t>, 41–48. http://aaaipress.org/Papers/Workshops/1998/WS-98-05/WS98-05-007.pdf</w:t>
      </w:r>
    </w:p>
    <w:p w14:paraId="7CA2C9D9" w14:textId="77777777" w:rsidR="001209FF" w:rsidRPr="001209FF" w:rsidRDefault="00000000" w:rsidP="001209FF">
      <w:pPr>
        <w:ind w:firstLine="340"/>
      </w:pPr>
      <w:r w:rsidRPr="001209FF">
        <w:t xml:space="preserve">Mikolov, T., Chen, K., Corrado, G., &amp; Dean, J. (2013). Efficient Estimation of Word Representations in Vector Space. In </w:t>
      </w:r>
      <w:r w:rsidRPr="001209FF">
        <w:rPr>
          <w:i/>
          <w:iCs/>
        </w:rPr>
        <w:t>arXiv</w:t>
      </w:r>
      <w:r w:rsidRPr="001209FF">
        <w:t xml:space="preserve"> (arXiv:1301.3781v3). Retrieved December 3, 2024, from https://arxiv.org/abs/1301.3781</w:t>
      </w:r>
    </w:p>
    <w:p w14:paraId="0C268372" w14:textId="77777777" w:rsidR="001209FF" w:rsidRPr="001209FF" w:rsidRDefault="00000000" w:rsidP="000A5932">
      <w:pPr>
        <w:ind w:firstLine="340"/>
      </w:pPr>
      <w:r w:rsidRPr="001209FF">
        <w:t>Pedregosa, F., Varoquaux, G., Gramfort, A., Michel, V., Thirion, B., Grisel, O., Blondel, M., Prettenhofer, P., Weiss, R., Dubourg, V., Vanderplas, J., Passos, A., Cournapeau, D., Brucher, M., Perrot, M., &amp; Duchesnay, É. (2011). SciKit-Learn: Machine Learning in</w:t>
      </w:r>
      <w:r>
        <w:t xml:space="preserve"> </w:t>
      </w:r>
      <w:r w:rsidRPr="001209FF">
        <w:t xml:space="preserve">Python. </w:t>
      </w:r>
      <w:r w:rsidRPr="001209FF">
        <w:rPr>
          <w:i/>
          <w:iCs/>
        </w:rPr>
        <w:t>Journal of Machine Learning Research</w:t>
      </w:r>
      <w:r w:rsidRPr="001209FF">
        <w:t>. https://doi.org/10.5555/1953048.2078195</w:t>
      </w:r>
    </w:p>
    <w:p w14:paraId="3C8D5866" w14:textId="77777777" w:rsidR="001209FF" w:rsidRPr="001209FF" w:rsidRDefault="00000000" w:rsidP="001209FF">
      <w:pPr>
        <w:ind w:firstLine="340"/>
      </w:pPr>
      <w:r w:rsidRPr="001209FF">
        <w:t xml:space="preserve">Quinlan, J. R. (1986). Induction of decision trees. </w:t>
      </w:r>
      <w:r w:rsidRPr="001209FF">
        <w:rPr>
          <w:i/>
          <w:iCs/>
        </w:rPr>
        <w:t>Machine Learning</w:t>
      </w:r>
      <w:r w:rsidRPr="001209FF">
        <w:t xml:space="preserve">, </w:t>
      </w:r>
      <w:r w:rsidRPr="001209FF">
        <w:rPr>
          <w:i/>
          <w:iCs/>
        </w:rPr>
        <w:t>1</w:t>
      </w:r>
      <w:r w:rsidRPr="001209FF">
        <w:t>(1), 81–106. https://doi.org/10.1007/bf00116251</w:t>
      </w:r>
    </w:p>
    <w:p w14:paraId="15850C6F" w14:textId="77777777" w:rsidR="001209FF" w:rsidRPr="001209FF" w:rsidRDefault="00000000" w:rsidP="001209FF">
      <w:pPr>
        <w:ind w:firstLine="340"/>
      </w:pPr>
      <w:r w:rsidRPr="001209FF">
        <w:t xml:space="preserve">Raghavan, M., Barocas, S., Kleinberg, J., &amp; Levy, K. (2020). Mitigating bias in algorithmic hiring: evaluating claims and practices. </w:t>
      </w:r>
      <w:r w:rsidRPr="001209FF">
        <w:rPr>
          <w:i/>
          <w:iCs/>
        </w:rPr>
        <w:t>FAT*</w:t>
      </w:r>
      <w:r w:rsidRPr="001209FF">
        <w:t>, 469–481. https://doi.org/10.1145/3351095.3372828</w:t>
      </w:r>
    </w:p>
    <w:p w14:paraId="2C3ACDD3" w14:textId="77777777" w:rsidR="001209FF" w:rsidRPr="001209FF" w:rsidRDefault="00000000" w:rsidP="001209FF">
      <w:pPr>
        <w:ind w:firstLine="340"/>
      </w:pPr>
      <w:r w:rsidRPr="001209FF">
        <w:t xml:space="preserve">Ramos, J. (2003). Using TF-IDF to determine word relevance in document queries. </w:t>
      </w:r>
      <w:r w:rsidRPr="001209FF">
        <w:rPr>
          <w:i/>
          <w:iCs/>
        </w:rPr>
        <w:t>Unpublished Manuscript</w:t>
      </w:r>
      <w:r w:rsidRPr="001209FF">
        <w:t xml:space="preserve">. </w:t>
      </w:r>
      <w:r w:rsidRPr="001209FF">
        <w:lastRenderedPageBreak/>
        <w:t>https://citeseerx.ist.psu.edu/document?repid=rep1;type=pdf;doi=b3bf6373ff41a115197cb5b30e57830c16130c2c</w:t>
      </w:r>
    </w:p>
    <w:p w14:paraId="66F6E6C6" w14:textId="77777777" w:rsidR="001209FF" w:rsidRPr="001209FF" w:rsidRDefault="00000000" w:rsidP="001209FF">
      <w:pPr>
        <w:ind w:firstLine="340"/>
      </w:pPr>
      <w:r w:rsidRPr="001209FF">
        <w:t xml:space="preserve">Rudin, C. (2019). Stop explaining black box machine learning models for high stakes decisions and use interpretable models instead. </w:t>
      </w:r>
      <w:r w:rsidRPr="001209FF">
        <w:rPr>
          <w:i/>
          <w:iCs/>
        </w:rPr>
        <w:t>Nature Machine Intelligence</w:t>
      </w:r>
      <w:r w:rsidRPr="001209FF">
        <w:t xml:space="preserve">, </w:t>
      </w:r>
      <w:r w:rsidRPr="001209FF">
        <w:rPr>
          <w:i/>
          <w:iCs/>
        </w:rPr>
        <w:t>1</w:t>
      </w:r>
      <w:r w:rsidRPr="001209FF">
        <w:t>(5), 206–215. https://doi.org/10.1038/s42256-019-0048-x</w:t>
      </w:r>
    </w:p>
    <w:p w14:paraId="10C94F34" w14:textId="7DF446D3" w:rsidR="00B1448B" w:rsidRDefault="00000000" w:rsidP="00B1448B">
      <w:pPr>
        <w:ind w:firstLine="340"/>
      </w:pPr>
      <w:r w:rsidRPr="000A5932">
        <w:t xml:space="preserve">Wang, A. (2024). </w:t>
      </w:r>
      <w:r w:rsidRPr="000A5932">
        <w:rPr>
          <w:i/>
          <w:iCs/>
        </w:rPr>
        <w:t>Operationalizing Responsible Machine Learning: From Equality Towards Equity</w:t>
      </w:r>
      <w:r w:rsidRPr="000A5932">
        <w:t xml:space="preserve"> [PHD Dissertation, Princeton University]. </w:t>
      </w:r>
      <w:hyperlink r:id="rId10" w:history="1">
        <w:r w:rsidR="00B1448B" w:rsidRPr="00301949">
          <w:rPr>
            <w:rStyle w:val="Hyperlink"/>
          </w:rPr>
          <w:t>https://media.proquest.com/media/hms/PFT/2/Z2zjY?_s=Fiu4ykGDnJP7VMxCOhJLIQIB8%2F4%3D</w:t>
        </w:r>
      </w:hyperlink>
    </w:p>
    <w:p w14:paraId="6B927226" w14:textId="77777777" w:rsidR="00B1448B" w:rsidRPr="00B1448B" w:rsidRDefault="00B1448B" w:rsidP="00B1448B">
      <w:pPr>
        <w:ind w:firstLine="340"/>
      </w:pPr>
      <w:proofErr w:type="spellStart"/>
      <w:r w:rsidRPr="00B1448B">
        <w:t>Zinjad</w:t>
      </w:r>
      <w:proofErr w:type="spellEnd"/>
      <w:r w:rsidRPr="00B1448B">
        <w:t xml:space="preserve">, S. B., Bhattacharjee, A., </w:t>
      </w:r>
      <w:proofErr w:type="spellStart"/>
      <w:r w:rsidRPr="00B1448B">
        <w:t>Bhilegaonkar</w:t>
      </w:r>
      <w:proofErr w:type="spellEnd"/>
      <w:r w:rsidRPr="00B1448B">
        <w:t xml:space="preserve">, A., &amp; Liu, H. (2024). </w:t>
      </w:r>
      <w:proofErr w:type="spellStart"/>
      <w:r w:rsidRPr="00B1448B">
        <w:t>ResumeFlow</w:t>
      </w:r>
      <w:proofErr w:type="spellEnd"/>
      <w:r w:rsidRPr="00B1448B">
        <w:t xml:space="preserve">: an LLM-facilitated pipeline for personalized resume generation and refinement. </w:t>
      </w:r>
      <w:r w:rsidRPr="00B1448B">
        <w:rPr>
          <w:i/>
          <w:iCs/>
        </w:rPr>
        <w:t>Proceedings of the 45th International ACM SIGIR Conference on Research and Development in Information Retrieval</w:t>
      </w:r>
      <w:r w:rsidRPr="00B1448B">
        <w:t>. https://doi.org/10.1145/3626772.3657680</w:t>
      </w:r>
    </w:p>
    <w:p w14:paraId="3CB67CE5" w14:textId="77777777" w:rsidR="00B1448B" w:rsidRPr="000A5932" w:rsidRDefault="00B1448B" w:rsidP="000A5932">
      <w:pPr>
        <w:ind w:firstLine="340"/>
      </w:pPr>
    </w:p>
    <w:p w14:paraId="07AF0871" w14:textId="77777777" w:rsidR="00DF68AC" w:rsidRPr="00DF68AC" w:rsidRDefault="00DF68AC" w:rsidP="00DF68AC">
      <w:pPr>
        <w:rPr>
          <w:b/>
          <w:bCs/>
        </w:rPr>
      </w:pPr>
    </w:p>
    <w:sectPr w:rsidR="00DF68AC" w:rsidRPr="00DF68AC" w:rsidSect="009D3D4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B4942" w14:textId="77777777" w:rsidR="000A20CB" w:rsidRDefault="000A20CB">
      <w:pPr>
        <w:spacing w:after="0" w:line="240" w:lineRule="auto"/>
      </w:pPr>
      <w:r>
        <w:separator/>
      </w:r>
    </w:p>
  </w:endnote>
  <w:endnote w:type="continuationSeparator" w:id="0">
    <w:p w14:paraId="52FE388E" w14:textId="77777777" w:rsidR="000A20CB" w:rsidRDefault="000A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6310722"/>
      <w:docPartObj>
        <w:docPartGallery w:val="Page Numbers (Bottom of Page)"/>
        <w:docPartUnique/>
      </w:docPartObj>
    </w:sdtPr>
    <w:sdtEndPr>
      <w:rPr>
        <w:noProof/>
      </w:rPr>
    </w:sdtEndPr>
    <w:sdtContent>
      <w:p w14:paraId="26FEA71B" w14:textId="2EF7F3E9" w:rsidR="00055279" w:rsidRDefault="00F456EE" w:rsidP="00F456EE">
        <w:pPr>
          <w:pStyle w:val="Footer"/>
          <w:jc w:val="center"/>
        </w:pPr>
        <w:r>
          <w:fldChar w:fldCharType="begin"/>
        </w:r>
        <w:r>
          <w:instrText xml:space="preserve"> PAGE  \* ROMAN  \* MERGEFORMAT </w:instrText>
        </w:r>
        <w:r>
          <w:fldChar w:fldCharType="separate"/>
        </w:r>
        <w:r>
          <w:rPr>
            <w:noProof/>
          </w:rPr>
          <w:t>XVIII</w:t>
        </w:r>
        <w:r>
          <w:fldChar w:fldCharType="end"/>
        </w:r>
      </w:p>
    </w:sdtContent>
  </w:sdt>
  <w:p w14:paraId="125D6B30" w14:textId="77777777" w:rsidR="00055279" w:rsidRDefault="00055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BA7E4" w14:textId="77777777" w:rsidR="000A20CB" w:rsidRDefault="000A20CB">
      <w:pPr>
        <w:spacing w:after="0" w:line="240" w:lineRule="auto"/>
      </w:pPr>
      <w:r>
        <w:separator/>
      </w:r>
    </w:p>
  </w:footnote>
  <w:footnote w:type="continuationSeparator" w:id="0">
    <w:p w14:paraId="4F3E95EB" w14:textId="77777777" w:rsidR="000A20CB" w:rsidRDefault="000A2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0479"/>
    <w:multiLevelType w:val="multilevel"/>
    <w:tmpl w:val="A862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02059"/>
    <w:multiLevelType w:val="multilevel"/>
    <w:tmpl w:val="7476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C6024"/>
    <w:multiLevelType w:val="multilevel"/>
    <w:tmpl w:val="0004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23F4C"/>
    <w:multiLevelType w:val="multilevel"/>
    <w:tmpl w:val="EFBEE33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8E319BB"/>
    <w:multiLevelType w:val="hybridMultilevel"/>
    <w:tmpl w:val="D03AD5C6"/>
    <w:lvl w:ilvl="0" w:tplc="7724118E">
      <w:start w:val="1"/>
      <w:numFmt w:val="bullet"/>
      <w:lvlText w:val=""/>
      <w:lvlJc w:val="left"/>
      <w:pPr>
        <w:ind w:left="1040" w:hanging="360"/>
      </w:pPr>
      <w:rPr>
        <w:rFonts w:ascii="Symbol" w:hAnsi="Symbol" w:hint="default"/>
      </w:rPr>
    </w:lvl>
    <w:lvl w:ilvl="1" w:tplc="FC3E69BE">
      <w:start w:val="1"/>
      <w:numFmt w:val="bullet"/>
      <w:lvlText w:val="o"/>
      <w:lvlJc w:val="left"/>
      <w:pPr>
        <w:ind w:left="1760" w:hanging="360"/>
      </w:pPr>
      <w:rPr>
        <w:rFonts w:ascii="Courier New" w:hAnsi="Courier New" w:cs="Courier New" w:hint="default"/>
      </w:rPr>
    </w:lvl>
    <w:lvl w:ilvl="2" w:tplc="F8CAFEE4">
      <w:start w:val="1"/>
      <w:numFmt w:val="bullet"/>
      <w:lvlText w:val=""/>
      <w:lvlJc w:val="left"/>
      <w:pPr>
        <w:ind w:left="2480" w:hanging="360"/>
      </w:pPr>
      <w:rPr>
        <w:rFonts w:ascii="Wingdings" w:hAnsi="Wingdings" w:hint="default"/>
      </w:rPr>
    </w:lvl>
    <w:lvl w:ilvl="3" w:tplc="0E8C5442" w:tentative="1">
      <w:start w:val="1"/>
      <w:numFmt w:val="bullet"/>
      <w:lvlText w:val=""/>
      <w:lvlJc w:val="left"/>
      <w:pPr>
        <w:ind w:left="3200" w:hanging="360"/>
      </w:pPr>
      <w:rPr>
        <w:rFonts w:ascii="Symbol" w:hAnsi="Symbol" w:hint="default"/>
      </w:rPr>
    </w:lvl>
    <w:lvl w:ilvl="4" w:tplc="BFAE2FB8" w:tentative="1">
      <w:start w:val="1"/>
      <w:numFmt w:val="bullet"/>
      <w:lvlText w:val="o"/>
      <w:lvlJc w:val="left"/>
      <w:pPr>
        <w:ind w:left="3920" w:hanging="360"/>
      </w:pPr>
      <w:rPr>
        <w:rFonts w:ascii="Courier New" w:hAnsi="Courier New" w:cs="Courier New" w:hint="default"/>
      </w:rPr>
    </w:lvl>
    <w:lvl w:ilvl="5" w:tplc="F11C4D26" w:tentative="1">
      <w:start w:val="1"/>
      <w:numFmt w:val="bullet"/>
      <w:lvlText w:val=""/>
      <w:lvlJc w:val="left"/>
      <w:pPr>
        <w:ind w:left="4640" w:hanging="360"/>
      </w:pPr>
      <w:rPr>
        <w:rFonts w:ascii="Wingdings" w:hAnsi="Wingdings" w:hint="default"/>
      </w:rPr>
    </w:lvl>
    <w:lvl w:ilvl="6" w:tplc="1D7EB46C" w:tentative="1">
      <w:start w:val="1"/>
      <w:numFmt w:val="bullet"/>
      <w:lvlText w:val=""/>
      <w:lvlJc w:val="left"/>
      <w:pPr>
        <w:ind w:left="5360" w:hanging="360"/>
      </w:pPr>
      <w:rPr>
        <w:rFonts w:ascii="Symbol" w:hAnsi="Symbol" w:hint="default"/>
      </w:rPr>
    </w:lvl>
    <w:lvl w:ilvl="7" w:tplc="42808A78" w:tentative="1">
      <w:start w:val="1"/>
      <w:numFmt w:val="bullet"/>
      <w:lvlText w:val="o"/>
      <w:lvlJc w:val="left"/>
      <w:pPr>
        <w:ind w:left="6080" w:hanging="360"/>
      </w:pPr>
      <w:rPr>
        <w:rFonts w:ascii="Courier New" w:hAnsi="Courier New" w:cs="Courier New" w:hint="default"/>
      </w:rPr>
    </w:lvl>
    <w:lvl w:ilvl="8" w:tplc="C0368728" w:tentative="1">
      <w:start w:val="1"/>
      <w:numFmt w:val="bullet"/>
      <w:lvlText w:val=""/>
      <w:lvlJc w:val="left"/>
      <w:pPr>
        <w:ind w:left="6800" w:hanging="360"/>
      </w:pPr>
      <w:rPr>
        <w:rFonts w:ascii="Wingdings" w:hAnsi="Wingdings" w:hint="default"/>
      </w:rPr>
    </w:lvl>
  </w:abstractNum>
  <w:abstractNum w:abstractNumId="5" w15:restartNumberingAfterBreak="0">
    <w:nsid w:val="0F876D44"/>
    <w:multiLevelType w:val="multilevel"/>
    <w:tmpl w:val="1458B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3743C"/>
    <w:multiLevelType w:val="multilevel"/>
    <w:tmpl w:val="0AB0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10042"/>
    <w:multiLevelType w:val="multilevel"/>
    <w:tmpl w:val="1BD41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E4E47"/>
    <w:multiLevelType w:val="hybridMultilevel"/>
    <w:tmpl w:val="73B45302"/>
    <w:lvl w:ilvl="0" w:tplc="0588A5D8">
      <w:start w:val="1"/>
      <w:numFmt w:val="lowerLetter"/>
      <w:lvlText w:val="(%1)"/>
      <w:lvlJc w:val="left"/>
      <w:pPr>
        <w:ind w:left="1056" w:hanging="720"/>
      </w:pPr>
      <w:rPr>
        <w:rFonts w:hint="default"/>
      </w:rPr>
    </w:lvl>
    <w:lvl w:ilvl="1" w:tplc="C53C1C76" w:tentative="1">
      <w:start w:val="1"/>
      <w:numFmt w:val="lowerLetter"/>
      <w:lvlText w:val="%2."/>
      <w:lvlJc w:val="left"/>
      <w:pPr>
        <w:ind w:left="1416" w:hanging="360"/>
      </w:pPr>
    </w:lvl>
    <w:lvl w:ilvl="2" w:tplc="5B8A47FE" w:tentative="1">
      <w:start w:val="1"/>
      <w:numFmt w:val="lowerRoman"/>
      <w:lvlText w:val="%3."/>
      <w:lvlJc w:val="right"/>
      <w:pPr>
        <w:ind w:left="2136" w:hanging="180"/>
      </w:pPr>
    </w:lvl>
    <w:lvl w:ilvl="3" w:tplc="2AC2B81E" w:tentative="1">
      <w:start w:val="1"/>
      <w:numFmt w:val="decimal"/>
      <w:lvlText w:val="%4."/>
      <w:lvlJc w:val="left"/>
      <w:pPr>
        <w:ind w:left="2856" w:hanging="360"/>
      </w:pPr>
    </w:lvl>
    <w:lvl w:ilvl="4" w:tplc="CCA430D2" w:tentative="1">
      <w:start w:val="1"/>
      <w:numFmt w:val="lowerLetter"/>
      <w:lvlText w:val="%5."/>
      <w:lvlJc w:val="left"/>
      <w:pPr>
        <w:ind w:left="3576" w:hanging="360"/>
      </w:pPr>
    </w:lvl>
    <w:lvl w:ilvl="5" w:tplc="55368588" w:tentative="1">
      <w:start w:val="1"/>
      <w:numFmt w:val="lowerRoman"/>
      <w:lvlText w:val="%6."/>
      <w:lvlJc w:val="right"/>
      <w:pPr>
        <w:ind w:left="4296" w:hanging="180"/>
      </w:pPr>
    </w:lvl>
    <w:lvl w:ilvl="6" w:tplc="29C6147E" w:tentative="1">
      <w:start w:val="1"/>
      <w:numFmt w:val="decimal"/>
      <w:lvlText w:val="%7."/>
      <w:lvlJc w:val="left"/>
      <w:pPr>
        <w:ind w:left="5016" w:hanging="360"/>
      </w:pPr>
    </w:lvl>
    <w:lvl w:ilvl="7" w:tplc="67CC7E16" w:tentative="1">
      <w:start w:val="1"/>
      <w:numFmt w:val="lowerLetter"/>
      <w:lvlText w:val="%8."/>
      <w:lvlJc w:val="left"/>
      <w:pPr>
        <w:ind w:left="5736" w:hanging="360"/>
      </w:pPr>
    </w:lvl>
    <w:lvl w:ilvl="8" w:tplc="99609EC2" w:tentative="1">
      <w:start w:val="1"/>
      <w:numFmt w:val="lowerRoman"/>
      <w:lvlText w:val="%9."/>
      <w:lvlJc w:val="right"/>
      <w:pPr>
        <w:ind w:left="6456" w:hanging="180"/>
      </w:pPr>
    </w:lvl>
  </w:abstractNum>
  <w:abstractNum w:abstractNumId="9" w15:restartNumberingAfterBreak="0">
    <w:nsid w:val="219912F0"/>
    <w:multiLevelType w:val="multilevel"/>
    <w:tmpl w:val="4D541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C50A0"/>
    <w:multiLevelType w:val="multilevel"/>
    <w:tmpl w:val="87B8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149AA"/>
    <w:multiLevelType w:val="multilevel"/>
    <w:tmpl w:val="769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0443F"/>
    <w:multiLevelType w:val="multilevel"/>
    <w:tmpl w:val="D178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61AF0"/>
    <w:multiLevelType w:val="hybridMultilevel"/>
    <w:tmpl w:val="5C28D920"/>
    <w:lvl w:ilvl="0" w:tplc="CA547CCE">
      <w:start w:val="1"/>
      <w:numFmt w:val="bullet"/>
      <w:lvlText w:val=""/>
      <w:lvlJc w:val="left"/>
      <w:pPr>
        <w:ind w:left="1040" w:hanging="360"/>
      </w:pPr>
      <w:rPr>
        <w:rFonts w:ascii="Symbol" w:hAnsi="Symbol" w:hint="default"/>
      </w:rPr>
    </w:lvl>
    <w:lvl w:ilvl="1" w:tplc="50E858D4">
      <w:start w:val="1"/>
      <w:numFmt w:val="bullet"/>
      <w:lvlText w:val="o"/>
      <w:lvlJc w:val="left"/>
      <w:pPr>
        <w:ind w:left="1760" w:hanging="360"/>
      </w:pPr>
      <w:rPr>
        <w:rFonts w:ascii="Courier New" w:hAnsi="Courier New" w:cs="Courier New" w:hint="default"/>
      </w:rPr>
    </w:lvl>
    <w:lvl w:ilvl="2" w:tplc="486A8B68" w:tentative="1">
      <w:start w:val="1"/>
      <w:numFmt w:val="bullet"/>
      <w:lvlText w:val=""/>
      <w:lvlJc w:val="left"/>
      <w:pPr>
        <w:ind w:left="2480" w:hanging="360"/>
      </w:pPr>
      <w:rPr>
        <w:rFonts w:ascii="Wingdings" w:hAnsi="Wingdings" w:hint="default"/>
      </w:rPr>
    </w:lvl>
    <w:lvl w:ilvl="3" w:tplc="A2365EE4" w:tentative="1">
      <w:start w:val="1"/>
      <w:numFmt w:val="bullet"/>
      <w:lvlText w:val=""/>
      <w:lvlJc w:val="left"/>
      <w:pPr>
        <w:ind w:left="3200" w:hanging="360"/>
      </w:pPr>
      <w:rPr>
        <w:rFonts w:ascii="Symbol" w:hAnsi="Symbol" w:hint="default"/>
      </w:rPr>
    </w:lvl>
    <w:lvl w:ilvl="4" w:tplc="B2BC6480" w:tentative="1">
      <w:start w:val="1"/>
      <w:numFmt w:val="bullet"/>
      <w:lvlText w:val="o"/>
      <w:lvlJc w:val="left"/>
      <w:pPr>
        <w:ind w:left="3920" w:hanging="360"/>
      </w:pPr>
      <w:rPr>
        <w:rFonts w:ascii="Courier New" w:hAnsi="Courier New" w:cs="Courier New" w:hint="default"/>
      </w:rPr>
    </w:lvl>
    <w:lvl w:ilvl="5" w:tplc="0D00354C" w:tentative="1">
      <w:start w:val="1"/>
      <w:numFmt w:val="bullet"/>
      <w:lvlText w:val=""/>
      <w:lvlJc w:val="left"/>
      <w:pPr>
        <w:ind w:left="4640" w:hanging="360"/>
      </w:pPr>
      <w:rPr>
        <w:rFonts w:ascii="Wingdings" w:hAnsi="Wingdings" w:hint="default"/>
      </w:rPr>
    </w:lvl>
    <w:lvl w:ilvl="6" w:tplc="25FEF8B0" w:tentative="1">
      <w:start w:val="1"/>
      <w:numFmt w:val="bullet"/>
      <w:lvlText w:val=""/>
      <w:lvlJc w:val="left"/>
      <w:pPr>
        <w:ind w:left="5360" w:hanging="360"/>
      </w:pPr>
      <w:rPr>
        <w:rFonts w:ascii="Symbol" w:hAnsi="Symbol" w:hint="default"/>
      </w:rPr>
    </w:lvl>
    <w:lvl w:ilvl="7" w:tplc="00B8D6E8" w:tentative="1">
      <w:start w:val="1"/>
      <w:numFmt w:val="bullet"/>
      <w:lvlText w:val="o"/>
      <w:lvlJc w:val="left"/>
      <w:pPr>
        <w:ind w:left="6080" w:hanging="360"/>
      </w:pPr>
      <w:rPr>
        <w:rFonts w:ascii="Courier New" w:hAnsi="Courier New" w:cs="Courier New" w:hint="default"/>
      </w:rPr>
    </w:lvl>
    <w:lvl w:ilvl="8" w:tplc="28CC61E2" w:tentative="1">
      <w:start w:val="1"/>
      <w:numFmt w:val="bullet"/>
      <w:lvlText w:val=""/>
      <w:lvlJc w:val="left"/>
      <w:pPr>
        <w:ind w:left="6800" w:hanging="360"/>
      </w:pPr>
      <w:rPr>
        <w:rFonts w:ascii="Wingdings" w:hAnsi="Wingdings" w:hint="default"/>
      </w:rPr>
    </w:lvl>
  </w:abstractNum>
  <w:abstractNum w:abstractNumId="14" w15:restartNumberingAfterBreak="0">
    <w:nsid w:val="2B760A9A"/>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2CBA1E43"/>
    <w:multiLevelType w:val="hybridMultilevel"/>
    <w:tmpl w:val="B5CAA9F0"/>
    <w:lvl w:ilvl="0" w:tplc="752219E4">
      <w:start w:val="1"/>
      <w:numFmt w:val="lowerLetter"/>
      <w:lvlText w:val="(%1)"/>
      <w:lvlJc w:val="left"/>
      <w:pPr>
        <w:ind w:left="3130" w:hanging="720"/>
      </w:pPr>
      <w:rPr>
        <w:rFonts w:hint="default"/>
      </w:rPr>
    </w:lvl>
    <w:lvl w:ilvl="1" w:tplc="956CB5F8" w:tentative="1">
      <w:start w:val="1"/>
      <w:numFmt w:val="lowerLetter"/>
      <w:lvlText w:val="%2."/>
      <w:lvlJc w:val="left"/>
      <w:pPr>
        <w:ind w:left="1800" w:hanging="360"/>
      </w:pPr>
    </w:lvl>
    <w:lvl w:ilvl="2" w:tplc="A202AF0A" w:tentative="1">
      <w:start w:val="1"/>
      <w:numFmt w:val="lowerRoman"/>
      <w:lvlText w:val="%3."/>
      <w:lvlJc w:val="right"/>
      <w:pPr>
        <w:ind w:left="2520" w:hanging="180"/>
      </w:pPr>
    </w:lvl>
    <w:lvl w:ilvl="3" w:tplc="8FE6E2E0" w:tentative="1">
      <w:start w:val="1"/>
      <w:numFmt w:val="decimal"/>
      <w:lvlText w:val="%4."/>
      <w:lvlJc w:val="left"/>
      <w:pPr>
        <w:ind w:left="3240" w:hanging="360"/>
      </w:pPr>
    </w:lvl>
    <w:lvl w:ilvl="4" w:tplc="3A3A127E" w:tentative="1">
      <w:start w:val="1"/>
      <w:numFmt w:val="lowerLetter"/>
      <w:lvlText w:val="%5."/>
      <w:lvlJc w:val="left"/>
      <w:pPr>
        <w:ind w:left="3960" w:hanging="360"/>
      </w:pPr>
    </w:lvl>
    <w:lvl w:ilvl="5" w:tplc="D0C6ED4E" w:tentative="1">
      <w:start w:val="1"/>
      <w:numFmt w:val="lowerRoman"/>
      <w:lvlText w:val="%6."/>
      <w:lvlJc w:val="right"/>
      <w:pPr>
        <w:ind w:left="4680" w:hanging="180"/>
      </w:pPr>
    </w:lvl>
    <w:lvl w:ilvl="6" w:tplc="644E6984" w:tentative="1">
      <w:start w:val="1"/>
      <w:numFmt w:val="decimal"/>
      <w:lvlText w:val="%7."/>
      <w:lvlJc w:val="left"/>
      <w:pPr>
        <w:ind w:left="5400" w:hanging="360"/>
      </w:pPr>
    </w:lvl>
    <w:lvl w:ilvl="7" w:tplc="51549784" w:tentative="1">
      <w:start w:val="1"/>
      <w:numFmt w:val="lowerLetter"/>
      <w:lvlText w:val="%8."/>
      <w:lvlJc w:val="left"/>
      <w:pPr>
        <w:ind w:left="6120" w:hanging="360"/>
      </w:pPr>
    </w:lvl>
    <w:lvl w:ilvl="8" w:tplc="505E7E16" w:tentative="1">
      <w:start w:val="1"/>
      <w:numFmt w:val="lowerRoman"/>
      <w:lvlText w:val="%9."/>
      <w:lvlJc w:val="right"/>
      <w:pPr>
        <w:ind w:left="6840" w:hanging="180"/>
      </w:pPr>
    </w:lvl>
  </w:abstractNum>
  <w:abstractNum w:abstractNumId="16" w15:restartNumberingAfterBreak="0">
    <w:nsid w:val="2CC83D0C"/>
    <w:multiLevelType w:val="hybridMultilevel"/>
    <w:tmpl w:val="69009D30"/>
    <w:lvl w:ilvl="0" w:tplc="E3249076">
      <w:start w:val="1"/>
      <w:numFmt w:val="bullet"/>
      <w:lvlText w:val=""/>
      <w:lvlJc w:val="left"/>
      <w:pPr>
        <w:ind w:left="720" w:hanging="360"/>
      </w:pPr>
      <w:rPr>
        <w:rFonts w:ascii="Symbol" w:hAnsi="Symbol" w:hint="default"/>
      </w:rPr>
    </w:lvl>
    <w:lvl w:ilvl="1" w:tplc="7E18F328" w:tentative="1">
      <w:start w:val="1"/>
      <w:numFmt w:val="bullet"/>
      <w:lvlText w:val="o"/>
      <w:lvlJc w:val="left"/>
      <w:pPr>
        <w:ind w:left="1440" w:hanging="360"/>
      </w:pPr>
      <w:rPr>
        <w:rFonts w:ascii="Courier New" w:hAnsi="Courier New" w:cs="Courier New" w:hint="default"/>
      </w:rPr>
    </w:lvl>
    <w:lvl w:ilvl="2" w:tplc="0F463B7C" w:tentative="1">
      <w:start w:val="1"/>
      <w:numFmt w:val="bullet"/>
      <w:lvlText w:val=""/>
      <w:lvlJc w:val="left"/>
      <w:pPr>
        <w:ind w:left="2160" w:hanging="360"/>
      </w:pPr>
      <w:rPr>
        <w:rFonts w:ascii="Wingdings" w:hAnsi="Wingdings" w:hint="default"/>
      </w:rPr>
    </w:lvl>
    <w:lvl w:ilvl="3" w:tplc="76286A5A" w:tentative="1">
      <w:start w:val="1"/>
      <w:numFmt w:val="bullet"/>
      <w:lvlText w:val=""/>
      <w:lvlJc w:val="left"/>
      <w:pPr>
        <w:ind w:left="2880" w:hanging="360"/>
      </w:pPr>
      <w:rPr>
        <w:rFonts w:ascii="Symbol" w:hAnsi="Symbol" w:hint="default"/>
      </w:rPr>
    </w:lvl>
    <w:lvl w:ilvl="4" w:tplc="796A74B2" w:tentative="1">
      <w:start w:val="1"/>
      <w:numFmt w:val="bullet"/>
      <w:lvlText w:val="o"/>
      <w:lvlJc w:val="left"/>
      <w:pPr>
        <w:ind w:left="3600" w:hanging="360"/>
      </w:pPr>
      <w:rPr>
        <w:rFonts w:ascii="Courier New" w:hAnsi="Courier New" w:cs="Courier New" w:hint="default"/>
      </w:rPr>
    </w:lvl>
    <w:lvl w:ilvl="5" w:tplc="66D091BA" w:tentative="1">
      <w:start w:val="1"/>
      <w:numFmt w:val="bullet"/>
      <w:lvlText w:val=""/>
      <w:lvlJc w:val="left"/>
      <w:pPr>
        <w:ind w:left="4320" w:hanging="360"/>
      </w:pPr>
      <w:rPr>
        <w:rFonts w:ascii="Wingdings" w:hAnsi="Wingdings" w:hint="default"/>
      </w:rPr>
    </w:lvl>
    <w:lvl w:ilvl="6" w:tplc="EF8EC4CC" w:tentative="1">
      <w:start w:val="1"/>
      <w:numFmt w:val="bullet"/>
      <w:lvlText w:val=""/>
      <w:lvlJc w:val="left"/>
      <w:pPr>
        <w:ind w:left="5040" w:hanging="360"/>
      </w:pPr>
      <w:rPr>
        <w:rFonts w:ascii="Symbol" w:hAnsi="Symbol" w:hint="default"/>
      </w:rPr>
    </w:lvl>
    <w:lvl w:ilvl="7" w:tplc="4B70914A" w:tentative="1">
      <w:start w:val="1"/>
      <w:numFmt w:val="bullet"/>
      <w:lvlText w:val="o"/>
      <w:lvlJc w:val="left"/>
      <w:pPr>
        <w:ind w:left="5760" w:hanging="360"/>
      </w:pPr>
      <w:rPr>
        <w:rFonts w:ascii="Courier New" w:hAnsi="Courier New" w:cs="Courier New" w:hint="default"/>
      </w:rPr>
    </w:lvl>
    <w:lvl w:ilvl="8" w:tplc="40404486" w:tentative="1">
      <w:start w:val="1"/>
      <w:numFmt w:val="bullet"/>
      <w:lvlText w:val=""/>
      <w:lvlJc w:val="left"/>
      <w:pPr>
        <w:ind w:left="6480" w:hanging="360"/>
      </w:pPr>
      <w:rPr>
        <w:rFonts w:ascii="Wingdings" w:hAnsi="Wingdings" w:hint="default"/>
      </w:rPr>
    </w:lvl>
  </w:abstractNum>
  <w:abstractNum w:abstractNumId="17" w15:restartNumberingAfterBreak="0">
    <w:nsid w:val="33EF1356"/>
    <w:multiLevelType w:val="hybridMultilevel"/>
    <w:tmpl w:val="14D212C0"/>
    <w:lvl w:ilvl="0" w:tplc="CDB41F78">
      <w:start w:val="1"/>
      <w:numFmt w:val="bullet"/>
      <w:lvlText w:val=""/>
      <w:lvlJc w:val="left"/>
      <w:pPr>
        <w:ind w:left="1040" w:hanging="360"/>
      </w:pPr>
      <w:rPr>
        <w:rFonts w:ascii="Symbol" w:hAnsi="Symbol" w:hint="default"/>
      </w:rPr>
    </w:lvl>
    <w:lvl w:ilvl="1" w:tplc="9EE8AB9A" w:tentative="1">
      <w:start w:val="1"/>
      <w:numFmt w:val="bullet"/>
      <w:lvlText w:val="o"/>
      <w:lvlJc w:val="left"/>
      <w:pPr>
        <w:ind w:left="1760" w:hanging="360"/>
      </w:pPr>
      <w:rPr>
        <w:rFonts w:ascii="Courier New" w:hAnsi="Courier New" w:cs="Courier New" w:hint="default"/>
      </w:rPr>
    </w:lvl>
    <w:lvl w:ilvl="2" w:tplc="DB945E88" w:tentative="1">
      <w:start w:val="1"/>
      <w:numFmt w:val="bullet"/>
      <w:lvlText w:val=""/>
      <w:lvlJc w:val="left"/>
      <w:pPr>
        <w:ind w:left="2480" w:hanging="360"/>
      </w:pPr>
      <w:rPr>
        <w:rFonts w:ascii="Wingdings" w:hAnsi="Wingdings" w:hint="default"/>
      </w:rPr>
    </w:lvl>
    <w:lvl w:ilvl="3" w:tplc="08449ABE" w:tentative="1">
      <w:start w:val="1"/>
      <w:numFmt w:val="bullet"/>
      <w:lvlText w:val=""/>
      <w:lvlJc w:val="left"/>
      <w:pPr>
        <w:ind w:left="3200" w:hanging="360"/>
      </w:pPr>
      <w:rPr>
        <w:rFonts w:ascii="Symbol" w:hAnsi="Symbol" w:hint="default"/>
      </w:rPr>
    </w:lvl>
    <w:lvl w:ilvl="4" w:tplc="091A981C" w:tentative="1">
      <w:start w:val="1"/>
      <w:numFmt w:val="bullet"/>
      <w:lvlText w:val="o"/>
      <w:lvlJc w:val="left"/>
      <w:pPr>
        <w:ind w:left="3920" w:hanging="360"/>
      </w:pPr>
      <w:rPr>
        <w:rFonts w:ascii="Courier New" w:hAnsi="Courier New" w:cs="Courier New" w:hint="default"/>
      </w:rPr>
    </w:lvl>
    <w:lvl w:ilvl="5" w:tplc="072A50FC" w:tentative="1">
      <w:start w:val="1"/>
      <w:numFmt w:val="bullet"/>
      <w:lvlText w:val=""/>
      <w:lvlJc w:val="left"/>
      <w:pPr>
        <w:ind w:left="4640" w:hanging="360"/>
      </w:pPr>
      <w:rPr>
        <w:rFonts w:ascii="Wingdings" w:hAnsi="Wingdings" w:hint="default"/>
      </w:rPr>
    </w:lvl>
    <w:lvl w:ilvl="6" w:tplc="402C50B4" w:tentative="1">
      <w:start w:val="1"/>
      <w:numFmt w:val="bullet"/>
      <w:lvlText w:val=""/>
      <w:lvlJc w:val="left"/>
      <w:pPr>
        <w:ind w:left="5360" w:hanging="360"/>
      </w:pPr>
      <w:rPr>
        <w:rFonts w:ascii="Symbol" w:hAnsi="Symbol" w:hint="default"/>
      </w:rPr>
    </w:lvl>
    <w:lvl w:ilvl="7" w:tplc="972ACBDC" w:tentative="1">
      <w:start w:val="1"/>
      <w:numFmt w:val="bullet"/>
      <w:lvlText w:val="o"/>
      <w:lvlJc w:val="left"/>
      <w:pPr>
        <w:ind w:left="6080" w:hanging="360"/>
      </w:pPr>
      <w:rPr>
        <w:rFonts w:ascii="Courier New" w:hAnsi="Courier New" w:cs="Courier New" w:hint="default"/>
      </w:rPr>
    </w:lvl>
    <w:lvl w:ilvl="8" w:tplc="5EF427CC" w:tentative="1">
      <w:start w:val="1"/>
      <w:numFmt w:val="bullet"/>
      <w:lvlText w:val=""/>
      <w:lvlJc w:val="left"/>
      <w:pPr>
        <w:ind w:left="6800" w:hanging="360"/>
      </w:pPr>
      <w:rPr>
        <w:rFonts w:ascii="Wingdings" w:hAnsi="Wingdings" w:hint="default"/>
      </w:rPr>
    </w:lvl>
  </w:abstractNum>
  <w:abstractNum w:abstractNumId="18" w15:restartNumberingAfterBreak="0">
    <w:nsid w:val="382E7A60"/>
    <w:multiLevelType w:val="multilevel"/>
    <w:tmpl w:val="1CE8737E"/>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E881DE3"/>
    <w:multiLevelType w:val="multilevel"/>
    <w:tmpl w:val="7420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77768"/>
    <w:multiLevelType w:val="hybridMultilevel"/>
    <w:tmpl w:val="9EBADE86"/>
    <w:lvl w:ilvl="0" w:tplc="E95050AA">
      <w:start w:val="1"/>
      <w:numFmt w:val="decimal"/>
      <w:lvlText w:val="(%1)"/>
      <w:lvlJc w:val="left"/>
      <w:pPr>
        <w:ind w:left="1080" w:hanging="720"/>
      </w:pPr>
      <w:rPr>
        <w:rFonts w:hint="default"/>
      </w:rPr>
    </w:lvl>
    <w:lvl w:ilvl="1" w:tplc="FD28729C" w:tentative="1">
      <w:start w:val="1"/>
      <w:numFmt w:val="lowerLetter"/>
      <w:lvlText w:val="%2."/>
      <w:lvlJc w:val="left"/>
      <w:pPr>
        <w:ind w:left="1440" w:hanging="360"/>
      </w:pPr>
    </w:lvl>
    <w:lvl w:ilvl="2" w:tplc="50B4A266" w:tentative="1">
      <w:start w:val="1"/>
      <w:numFmt w:val="lowerRoman"/>
      <w:lvlText w:val="%3."/>
      <w:lvlJc w:val="right"/>
      <w:pPr>
        <w:ind w:left="2160" w:hanging="180"/>
      </w:pPr>
    </w:lvl>
    <w:lvl w:ilvl="3" w:tplc="91248B82" w:tentative="1">
      <w:start w:val="1"/>
      <w:numFmt w:val="decimal"/>
      <w:lvlText w:val="%4."/>
      <w:lvlJc w:val="left"/>
      <w:pPr>
        <w:ind w:left="2880" w:hanging="360"/>
      </w:pPr>
    </w:lvl>
    <w:lvl w:ilvl="4" w:tplc="991AFD82" w:tentative="1">
      <w:start w:val="1"/>
      <w:numFmt w:val="lowerLetter"/>
      <w:lvlText w:val="%5."/>
      <w:lvlJc w:val="left"/>
      <w:pPr>
        <w:ind w:left="3600" w:hanging="360"/>
      </w:pPr>
    </w:lvl>
    <w:lvl w:ilvl="5" w:tplc="EB84B3DC" w:tentative="1">
      <w:start w:val="1"/>
      <w:numFmt w:val="lowerRoman"/>
      <w:lvlText w:val="%6."/>
      <w:lvlJc w:val="right"/>
      <w:pPr>
        <w:ind w:left="4320" w:hanging="180"/>
      </w:pPr>
    </w:lvl>
    <w:lvl w:ilvl="6" w:tplc="9DE4DAB4" w:tentative="1">
      <w:start w:val="1"/>
      <w:numFmt w:val="decimal"/>
      <w:lvlText w:val="%7."/>
      <w:lvlJc w:val="left"/>
      <w:pPr>
        <w:ind w:left="5040" w:hanging="360"/>
      </w:pPr>
    </w:lvl>
    <w:lvl w:ilvl="7" w:tplc="C48259C8" w:tentative="1">
      <w:start w:val="1"/>
      <w:numFmt w:val="lowerLetter"/>
      <w:lvlText w:val="%8."/>
      <w:lvlJc w:val="left"/>
      <w:pPr>
        <w:ind w:left="5760" w:hanging="360"/>
      </w:pPr>
    </w:lvl>
    <w:lvl w:ilvl="8" w:tplc="BBAAF888" w:tentative="1">
      <w:start w:val="1"/>
      <w:numFmt w:val="lowerRoman"/>
      <w:lvlText w:val="%9."/>
      <w:lvlJc w:val="right"/>
      <w:pPr>
        <w:ind w:left="6480" w:hanging="180"/>
      </w:pPr>
    </w:lvl>
  </w:abstractNum>
  <w:abstractNum w:abstractNumId="21" w15:restartNumberingAfterBreak="0">
    <w:nsid w:val="41D66735"/>
    <w:multiLevelType w:val="hybridMultilevel"/>
    <w:tmpl w:val="49E42E04"/>
    <w:lvl w:ilvl="0" w:tplc="A36C0284">
      <w:start w:val="1"/>
      <w:numFmt w:val="bullet"/>
      <w:lvlText w:val=""/>
      <w:lvlJc w:val="left"/>
      <w:pPr>
        <w:ind w:left="720" w:hanging="360"/>
      </w:pPr>
      <w:rPr>
        <w:rFonts w:ascii="Symbol" w:hAnsi="Symbol" w:hint="default"/>
      </w:rPr>
    </w:lvl>
    <w:lvl w:ilvl="1" w:tplc="DE7CD738" w:tentative="1">
      <w:start w:val="1"/>
      <w:numFmt w:val="bullet"/>
      <w:lvlText w:val="o"/>
      <w:lvlJc w:val="left"/>
      <w:pPr>
        <w:ind w:left="1440" w:hanging="360"/>
      </w:pPr>
      <w:rPr>
        <w:rFonts w:ascii="Courier New" w:hAnsi="Courier New" w:cs="Courier New" w:hint="default"/>
      </w:rPr>
    </w:lvl>
    <w:lvl w:ilvl="2" w:tplc="0D582CA2" w:tentative="1">
      <w:start w:val="1"/>
      <w:numFmt w:val="bullet"/>
      <w:lvlText w:val=""/>
      <w:lvlJc w:val="left"/>
      <w:pPr>
        <w:ind w:left="2160" w:hanging="360"/>
      </w:pPr>
      <w:rPr>
        <w:rFonts w:ascii="Wingdings" w:hAnsi="Wingdings" w:hint="default"/>
      </w:rPr>
    </w:lvl>
    <w:lvl w:ilvl="3" w:tplc="A9A489F2" w:tentative="1">
      <w:start w:val="1"/>
      <w:numFmt w:val="bullet"/>
      <w:lvlText w:val=""/>
      <w:lvlJc w:val="left"/>
      <w:pPr>
        <w:ind w:left="2880" w:hanging="360"/>
      </w:pPr>
      <w:rPr>
        <w:rFonts w:ascii="Symbol" w:hAnsi="Symbol" w:hint="default"/>
      </w:rPr>
    </w:lvl>
    <w:lvl w:ilvl="4" w:tplc="7B002CEC" w:tentative="1">
      <w:start w:val="1"/>
      <w:numFmt w:val="bullet"/>
      <w:lvlText w:val="o"/>
      <w:lvlJc w:val="left"/>
      <w:pPr>
        <w:ind w:left="3600" w:hanging="360"/>
      </w:pPr>
      <w:rPr>
        <w:rFonts w:ascii="Courier New" w:hAnsi="Courier New" w:cs="Courier New" w:hint="default"/>
      </w:rPr>
    </w:lvl>
    <w:lvl w:ilvl="5" w:tplc="9DA8A3E6" w:tentative="1">
      <w:start w:val="1"/>
      <w:numFmt w:val="bullet"/>
      <w:lvlText w:val=""/>
      <w:lvlJc w:val="left"/>
      <w:pPr>
        <w:ind w:left="4320" w:hanging="360"/>
      </w:pPr>
      <w:rPr>
        <w:rFonts w:ascii="Wingdings" w:hAnsi="Wingdings" w:hint="default"/>
      </w:rPr>
    </w:lvl>
    <w:lvl w:ilvl="6" w:tplc="408808B8" w:tentative="1">
      <w:start w:val="1"/>
      <w:numFmt w:val="bullet"/>
      <w:lvlText w:val=""/>
      <w:lvlJc w:val="left"/>
      <w:pPr>
        <w:ind w:left="5040" w:hanging="360"/>
      </w:pPr>
      <w:rPr>
        <w:rFonts w:ascii="Symbol" w:hAnsi="Symbol" w:hint="default"/>
      </w:rPr>
    </w:lvl>
    <w:lvl w:ilvl="7" w:tplc="E4CABB0A" w:tentative="1">
      <w:start w:val="1"/>
      <w:numFmt w:val="bullet"/>
      <w:lvlText w:val="o"/>
      <w:lvlJc w:val="left"/>
      <w:pPr>
        <w:ind w:left="5760" w:hanging="360"/>
      </w:pPr>
      <w:rPr>
        <w:rFonts w:ascii="Courier New" w:hAnsi="Courier New" w:cs="Courier New" w:hint="default"/>
      </w:rPr>
    </w:lvl>
    <w:lvl w:ilvl="8" w:tplc="FA24ECDA" w:tentative="1">
      <w:start w:val="1"/>
      <w:numFmt w:val="bullet"/>
      <w:lvlText w:val=""/>
      <w:lvlJc w:val="left"/>
      <w:pPr>
        <w:ind w:left="6480" w:hanging="360"/>
      </w:pPr>
      <w:rPr>
        <w:rFonts w:ascii="Wingdings" w:hAnsi="Wingdings" w:hint="default"/>
      </w:rPr>
    </w:lvl>
  </w:abstractNum>
  <w:abstractNum w:abstractNumId="22" w15:restartNumberingAfterBreak="0">
    <w:nsid w:val="42A74364"/>
    <w:multiLevelType w:val="multilevel"/>
    <w:tmpl w:val="0EB6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35CB7"/>
    <w:multiLevelType w:val="multilevel"/>
    <w:tmpl w:val="3076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142E1"/>
    <w:multiLevelType w:val="hybridMultilevel"/>
    <w:tmpl w:val="B5CAA9F0"/>
    <w:lvl w:ilvl="0" w:tplc="84EE44CC">
      <w:start w:val="1"/>
      <w:numFmt w:val="lowerLetter"/>
      <w:lvlText w:val="(%1)"/>
      <w:lvlJc w:val="left"/>
      <w:pPr>
        <w:ind w:left="1440" w:hanging="720"/>
      </w:pPr>
      <w:rPr>
        <w:rFonts w:hint="default"/>
      </w:rPr>
    </w:lvl>
    <w:lvl w:ilvl="1" w:tplc="D048F5BC" w:tentative="1">
      <w:start w:val="1"/>
      <w:numFmt w:val="lowerLetter"/>
      <w:lvlText w:val="%2."/>
      <w:lvlJc w:val="left"/>
      <w:pPr>
        <w:ind w:left="1800" w:hanging="360"/>
      </w:pPr>
    </w:lvl>
    <w:lvl w:ilvl="2" w:tplc="EB2228AC" w:tentative="1">
      <w:start w:val="1"/>
      <w:numFmt w:val="lowerRoman"/>
      <w:lvlText w:val="%3."/>
      <w:lvlJc w:val="right"/>
      <w:pPr>
        <w:ind w:left="2520" w:hanging="180"/>
      </w:pPr>
    </w:lvl>
    <w:lvl w:ilvl="3" w:tplc="D3223E2E" w:tentative="1">
      <w:start w:val="1"/>
      <w:numFmt w:val="decimal"/>
      <w:lvlText w:val="%4."/>
      <w:lvlJc w:val="left"/>
      <w:pPr>
        <w:ind w:left="3240" w:hanging="360"/>
      </w:pPr>
    </w:lvl>
    <w:lvl w:ilvl="4" w:tplc="DFB4A810" w:tentative="1">
      <w:start w:val="1"/>
      <w:numFmt w:val="lowerLetter"/>
      <w:lvlText w:val="%5."/>
      <w:lvlJc w:val="left"/>
      <w:pPr>
        <w:ind w:left="3960" w:hanging="360"/>
      </w:pPr>
    </w:lvl>
    <w:lvl w:ilvl="5" w:tplc="1396E22C" w:tentative="1">
      <w:start w:val="1"/>
      <w:numFmt w:val="lowerRoman"/>
      <w:lvlText w:val="%6."/>
      <w:lvlJc w:val="right"/>
      <w:pPr>
        <w:ind w:left="4680" w:hanging="180"/>
      </w:pPr>
    </w:lvl>
    <w:lvl w:ilvl="6" w:tplc="3942FA12" w:tentative="1">
      <w:start w:val="1"/>
      <w:numFmt w:val="decimal"/>
      <w:lvlText w:val="%7."/>
      <w:lvlJc w:val="left"/>
      <w:pPr>
        <w:ind w:left="5400" w:hanging="360"/>
      </w:pPr>
    </w:lvl>
    <w:lvl w:ilvl="7" w:tplc="45149A78" w:tentative="1">
      <w:start w:val="1"/>
      <w:numFmt w:val="lowerLetter"/>
      <w:lvlText w:val="%8."/>
      <w:lvlJc w:val="left"/>
      <w:pPr>
        <w:ind w:left="6120" w:hanging="360"/>
      </w:pPr>
    </w:lvl>
    <w:lvl w:ilvl="8" w:tplc="939C5E1A" w:tentative="1">
      <w:start w:val="1"/>
      <w:numFmt w:val="lowerRoman"/>
      <w:lvlText w:val="%9."/>
      <w:lvlJc w:val="right"/>
      <w:pPr>
        <w:ind w:left="6840" w:hanging="180"/>
      </w:pPr>
    </w:lvl>
  </w:abstractNum>
  <w:abstractNum w:abstractNumId="25" w15:restartNumberingAfterBreak="0">
    <w:nsid w:val="4644687F"/>
    <w:multiLevelType w:val="hybridMultilevel"/>
    <w:tmpl w:val="55CA8B68"/>
    <w:lvl w:ilvl="0" w:tplc="18CA67AA">
      <w:start w:val="1"/>
      <w:numFmt w:val="bullet"/>
      <w:lvlText w:val=""/>
      <w:lvlJc w:val="left"/>
      <w:pPr>
        <w:ind w:left="1040" w:hanging="360"/>
      </w:pPr>
      <w:rPr>
        <w:rFonts w:ascii="Symbol" w:hAnsi="Symbol" w:hint="default"/>
      </w:rPr>
    </w:lvl>
    <w:lvl w:ilvl="1" w:tplc="7292AE8E" w:tentative="1">
      <w:start w:val="1"/>
      <w:numFmt w:val="bullet"/>
      <w:lvlText w:val="o"/>
      <w:lvlJc w:val="left"/>
      <w:pPr>
        <w:ind w:left="1760" w:hanging="360"/>
      </w:pPr>
      <w:rPr>
        <w:rFonts w:ascii="Courier New" w:hAnsi="Courier New" w:cs="Courier New" w:hint="default"/>
      </w:rPr>
    </w:lvl>
    <w:lvl w:ilvl="2" w:tplc="F44236DE" w:tentative="1">
      <w:start w:val="1"/>
      <w:numFmt w:val="bullet"/>
      <w:lvlText w:val=""/>
      <w:lvlJc w:val="left"/>
      <w:pPr>
        <w:ind w:left="2480" w:hanging="360"/>
      </w:pPr>
      <w:rPr>
        <w:rFonts w:ascii="Wingdings" w:hAnsi="Wingdings" w:hint="default"/>
      </w:rPr>
    </w:lvl>
    <w:lvl w:ilvl="3" w:tplc="2F542214" w:tentative="1">
      <w:start w:val="1"/>
      <w:numFmt w:val="bullet"/>
      <w:lvlText w:val=""/>
      <w:lvlJc w:val="left"/>
      <w:pPr>
        <w:ind w:left="3200" w:hanging="360"/>
      </w:pPr>
      <w:rPr>
        <w:rFonts w:ascii="Symbol" w:hAnsi="Symbol" w:hint="default"/>
      </w:rPr>
    </w:lvl>
    <w:lvl w:ilvl="4" w:tplc="B50E513A" w:tentative="1">
      <w:start w:val="1"/>
      <w:numFmt w:val="bullet"/>
      <w:lvlText w:val="o"/>
      <w:lvlJc w:val="left"/>
      <w:pPr>
        <w:ind w:left="3920" w:hanging="360"/>
      </w:pPr>
      <w:rPr>
        <w:rFonts w:ascii="Courier New" w:hAnsi="Courier New" w:cs="Courier New" w:hint="default"/>
      </w:rPr>
    </w:lvl>
    <w:lvl w:ilvl="5" w:tplc="B0183294" w:tentative="1">
      <w:start w:val="1"/>
      <w:numFmt w:val="bullet"/>
      <w:lvlText w:val=""/>
      <w:lvlJc w:val="left"/>
      <w:pPr>
        <w:ind w:left="4640" w:hanging="360"/>
      </w:pPr>
      <w:rPr>
        <w:rFonts w:ascii="Wingdings" w:hAnsi="Wingdings" w:hint="default"/>
      </w:rPr>
    </w:lvl>
    <w:lvl w:ilvl="6" w:tplc="D6949734" w:tentative="1">
      <w:start w:val="1"/>
      <w:numFmt w:val="bullet"/>
      <w:lvlText w:val=""/>
      <w:lvlJc w:val="left"/>
      <w:pPr>
        <w:ind w:left="5360" w:hanging="360"/>
      </w:pPr>
      <w:rPr>
        <w:rFonts w:ascii="Symbol" w:hAnsi="Symbol" w:hint="default"/>
      </w:rPr>
    </w:lvl>
    <w:lvl w:ilvl="7" w:tplc="1FE04306" w:tentative="1">
      <w:start w:val="1"/>
      <w:numFmt w:val="bullet"/>
      <w:lvlText w:val="o"/>
      <w:lvlJc w:val="left"/>
      <w:pPr>
        <w:ind w:left="6080" w:hanging="360"/>
      </w:pPr>
      <w:rPr>
        <w:rFonts w:ascii="Courier New" w:hAnsi="Courier New" w:cs="Courier New" w:hint="default"/>
      </w:rPr>
    </w:lvl>
    <w:lvl w:ilvl="8" w:tplc="A67C58F6" w:tentative="1">
      <w:start w:val="1"/>
      <w:numFmt w:val="bullet"/>
      <w:lvlText w:val=""/>
      <w:lvlJc w:val="left"/>
      <w:pPr>
        <w:ind w:left="6800" w:hanging="360"/>
      </w:pPr>
      <w:rPr>
        <w:rFonts w:ascii="Wingdings" w:hAnsi="Wingdings" w:hint="default"/>
      </w:rPr>
    </w:lvl>
  </w:abstractNum>
  <w:abstractNum w:abstractNumId="26" w15:restartNumberingAfterBreak="0">
    <w:nsid w:val="4C301A1E"/>
    <w:multiLevelType w:val="hybridMultilevel"/>
    <w:tmpl w:val="544EBF78"/>
    <w:lvl w:ilvl="0" w:tplc="2BA83F74">
      <w:start w:val="1"/>
      <w:numFmt w:val="bullet"/>
      <w:lvlText w:val=""/>
      <w:lvlJc w:val="left"/>
      <w:pPr>
        <w:ind w:left="360" w:hanging="360"/>
      </w:pPr>
      <w:rPr>
        <w:rFonts w:ascii="Symbol" w:hAnsi="Symbol" w:hint="default"/>
      </w:rPr>
    </w:lvl>
    <w:lvl w:ilvl="1" w:tplc="9C48F1DC" w:tentative="1">
      <w:start w:val="1"/>
      <w:numFmt w:val="bullet"/>
      <w:lvlText w:val="o"/>
      <w:lvlJc w:val="left"/>
      <w:pPr>
        <w:ind w:left="1080" w:hanging="360"/>
      </w:pPr>
      <w:rPr>
        <w:rFonts w:ascii="Courier New" w:hAnsi="Courier New" w:cs="Courier New" w:hint="default"/>
      </w:rPr>
    </w:lvl>
    <w:lvl w:ilvl="2" w:tplc="1FBE1E9C" w:tentative="1">
      <w:start w:val="1"/>
      <w:numFmt w:val="bullet"/>
      <w:lvlText w:val=""/>
      <w:lvlJc w:val="left"/>
      <w:pPr>
        <w:ind w:left="1800" w:hanging="360"/>
      </w:pPr>
      <w:rPr>
        <w:rFonts w:ascii="Wingdings" w:hAnsi="Wingdings" w:hint="default"/>
      </w:rPr>
    </w:lvl>
    <w:lvl w:ilvl="3" w:tplc="9626B0AC" w:tentative="1">
      <w:start w:val="1"/>
      <w:numFmt w:val="bullet"/>
      <w:lvlText w:val=""/>
      <w:lvlJc w:val="left"/>
      <w:pPr>
        <w:ind w:left="2520" w:hanging="360"/>
      </w:pPr>
      <w:rPr>
        <w:rFonts w:ascii="Symbol" w:hAnsi="Symbol" w:hint="default"/>
      </w:rPr>
    </w:lvl>
    <w:lvl w:ilvl="4" w:tplc="4E407ADA" w:tentative="1">
      <w:start w:val="1"/>
      <w:numFmt w:val="bullet"/>
      <w:lvlText w:val="o"/>
      <w:lvlJc w:val="left"/>
      <w:pPr>
        <w:ind w:left="3240" w:hanging="360"/>
      </w:pPr>
      <w:rPr>
        <w:rFonts w:ascii="Courier New" w:hAnsi="Courier New" w:cs="Courier New" w:hint="default"/>
      </w:rPr>
    </w:lvl>
    <w:lvl w:ilvl="5" w:tplc="87D69140" w:tentative="1">
      <w:start w:val="1"/>
      <w:numFmt w:val="bullet"/>
      <w:lvlText w:val=""/>
      <w:lvlJc w:val="left"/>
      <w:pPr>
        <w:ind w:left="3960" w:hanging="360"/>
      </w:pPr>
      <w:rPr>
        <w:rFonts w:ascii="Wingdings" w:hAnsi="Wingdings" w:hint="default"/>
      </w:rPr>
    </w:lvl>
    <w:lvl w:ilvl="6" w:tplc="CDDC18D8" w:tentative="1">
      <w:start w:val="1"/>
      <w:numFmt w:val="bullet"/>
      <w:lvlText w:val=""/>
      <w:lvlJc w:val="left"/>
      <w:pPr>
        <w:ind w:left="4680" w:hanging="360"/>
      </w:pPr>
      <w:rPr>
        <w:rFonts w:ascii="Symbol" w:hAnsi="Symbol" w:hint="default"/>
      </w:rPr>
    </w:lvl>
    <w:lvl w:ilvl="7" w:tplc="73F4FD0E" w:tentative="1">
      <w:start w:val="1"/>
      <w:numFmt w:val="bullet"/>
      <w:lvlText w:val="o"/>
      <w:lvlJc w:val="left"/>
      <w:pPr>
        <w:ind w:left="5400" w:hanging="360"/>
      </w:pPr>
      <w:rPr>
        <w:rFonts w:ascii="Courier New" w:hAnsi="Courier New" w:cs="Courier New" w:hint="default"/>
      </w:rPr>
    </w:lvl>
    <w:lvl w:ilvl="8" w:tplc="BDC6E172" w:tentative="1">
      <w:start w:val="1"/>
      <w:numFmt w:val="bullet"/>
      <w:lvlText w:val=""/>
      <w:lvlJc w:val="left"/>
      <w:pPr>
        <w:ind w:left="6120" w:hanging="360"/>
      </w:pPr>
      <w:rPr>
        <w:rFonts w:ascii="Wingdings" w:hAnsi="Wingdings" w:hint="default"/>
      </w:rPr>
    </w:lvl>
  </w:abstractNum>
  <w:abstractNum w:abstractNumId="27" w15:restartNumberingAfterBreak="0">
    <w:nsid w:val="51C2453D"/>
    <w:multiLevelType w:val="hybridMultilevel"/>
    <w:tmpl w:val="D8060D6E"/>
    <w:lvl w:ilvl="0" w:tplc="BCD23E32">
      <w:start w:val="1"/>
      <w:numFmt w:val="bullet"/>
      <w:lvlText w:val=""/>
      <w:lvlJc w:val="left"/>
      <w:pPr>
        <w:ind w:left="720" w:hanging="360"/>
      </w:pPr>
      <w:rPr>
        <w:rFonts w:ascii="Symbol" w:hAnsi="Symbol" w:hint="default"/>
      </w:rPr>
    </w:lvl>
    <w:lvl w:ilvl="1" w:tplc="94D0587E" w:tentative="1">
      <w:start w:val="1"/>
      <w:numFmt w:val="bullet"/>
      <w:lvlText w:val="o"/>
      <w:lvlJc w:val="left"/>
      <w:pPr>
        <w:ind w:left="1440" w:hanging="360"/>
      </w:pPr>
      <w:rPr>
        <w:rFonts w:ascii="Courier New" w:hAnsi="Courier New" w:cs="Courier New" w:hint="default"/>
      </w:rPr>
    </w:lvl>
    <w:lvl w:ilvl="2" w:tplc="4DEA7156" w:tentative="1">
      <w:start w:val="1"/>
      <w:numFmt w:val="bullet"/>
      <w:lvlText w:val=""/>
      <w:lvlJc w:val="left"/>
      <w:pPr>
        <w:ind w:left="2160" w:hanging="360"/>
      </w:pPr>
      <w:rPr>
        <w:rFonts w:ascii="Wingdings" w:hAnsi="Wingdings" w:hint="default"/>
      </w:rPr>
    </w:lvl>
    <w:lvl w:ilvl="3" w:tplc="60007B50" w:tentative="1">
      <w:start w:val="1"/>
      <w:numFmt w:val="bullet"/>
      <w:lvlText w:val=""/>
      <w:lvlJc w:val="left"/>
      <w:pPr>
        <w:ind w:left="2880" w:hanging="360"/>
      </w:pPr>
      <w:rPr>
        <w:rFonts w:ascii="Symbol" w:hAnsi="Symbol" w:hint="default"/>
      </w:rPr>
    </w:lvl>
    <w:lvl w:ilvl="4" w:tplc="1164882C" w:tentative="1">
      <w:start w:val="1"/>
      <w:numFmt w:val="bullet"/>
      <w:lvlText w:val="o"/>
      <w:lvlJc w:val="left"/>
      <w:pPr>
        <w:ind w:left="3600" w:hanging="360"/>
      </w:pPr>
      <w:rPr>
        <w:rFonts w:ascii="Courier New" w:hAnsi="Courier New" w:cs="Courier New" w:hint="default"/>
      </w:rPr>
    </w:lvl>
    <w:lvl w:ilvl="5" w:tplc="7D663080" w:tentative="1">
      <w:start w:val="1"/>
      <w:numFmt w:val="bullet"/>
      <w:lvlText w:val=""/>
      <w:lvlJc w:val="left"/>
      <w:pPr>
        <w:ind w:left="4320" w:hanging="360"/>
      </w:pPr>
      <w:rPr>
        <w:rFonts w:ascii="Wingdings" w:hAnsi="Wingdings" w:hint="default"/>
      </w:rPr>
    </w:lvl>
    <w:lvl w:ilvl="6" w:tplc="0C3CAE2C" w:tentative="1">
      <w:start w:val="1"/>
      <w:numFmt w:val="bullet"/>
      <w:lvlText w:val=""/>
      <w:lvlJc w:val="left"/>
      <w:pPr>
        <w:ind w:left="5040" w:hanging="360"/>
      </w:pPr>
      <w:rPr>
        <w:rFonts w:ascii="Symbol" w:hAnsi="Symbol" w:hint="default"/>
      </w:rPr>
    </w:lvl>
    <w:lvl w:ilvl="7" w:tplc="76B4716A" w:tentative="1">
      <w:start w:val="1"/>
      <w:numFmt w:val="bullet"/>
      <w:lvlText w:val="o"/>
      <w:lvlJc w:val="left"/>
      <w:pPr>
        <w:ind w:left="5760" w:hanging="360"/>
      </w:pPr>
      <w:rPr>
        <w:rFonts w:ascii="Courier New" w:hAnsi="Courier New" w:cs="Courier New" w:hint="default"/>
      </w:rPr>
    </w:lvl>
    <w:lvl w:ilvl="8" w:tplc="91FCEF1E" w:tentative="1">
      <w:start w:val="1"/>
      <w:numFmt w:val="bullet"/>
      <w:lvlText w:val=""/>
      <w:lvlJc w:val="left"/>
      <w:pPr>
        <w:ind w:left="6480" w:hanging="360"/>
      </w:pPr>
      <w:rPr>
        <w:rFonts w:ascii="Wingdings" w:hAnsi="Wingdings" w:hint="default"/>
      </w:rPr>
    </w:lvl>
  </w:abstractNum>
  <w:abstractNum w:abstractNumId="28" w15:restartNumberingAfterBreak="0">
    <w:nsid w:val="558D4FFC"/>
    <w:multiLevelType w:val="multilevel"/>
    <w:tmpl w:val="764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291D7F"/>
    <w:multiLevelType w:val="multilevel"/>
    <w:tmpl w:val="853A9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392D16"/>
    <w:multiLevelType w:val="hybridMultilevel"/>
    <w:tmpl w:val="AC28FF16"/>
    <w:lvl w:ilvl="0" w:tplc="F88CD730">
      <w:start w:val="1"/>
      <w:numFmt w:val="bullet"/>
      <w:lvlText w:val=""/>
      <w:lvlJc w:val="left"/>
      <w:pPr>
        <w:ind w:left="720" w:hanging="360"/>
      </w:pPr>
      <w:rPr>
        <w:rFonts w:ascii="Symbol" w:hAnsi="Symbol" w:hint="default"/>
      </w:rPr>
    </w:lvl>
    <w:lvl w:ilvl="1" w:tplc="F35CB632" w:tentative="1">
      <w:start w:val="1"/>
      <w:numFmt w:val="bullet"/>
      <w:lvlText w:val="o"/>
      <w:lvlJc w:val="left"/>
      <w:pPr>
        <w:ind w:left="1440" w:hanging="360"/>
      </w:pPr>
      <w:rPr>
        <w:rFonts w:ascii="Courier New" w:hAnsi="Courier New" w:cs="Courier New" w:hint="default"/>
      </w:rPr>
    </w:lvl>
    <w:lvl w:ilvl="2" w:tplc="1F2EAAF8" w:tentative="1">
      <w:start w:val="1"/>
      <w:numFmt w:val="bullet"/>
      <w:lvlText w:val=""/>
      <w:lvlJc w:val="left"/>
      <w:pPr>
        <w:ind w:left="2160" w:hanging="360"/>
      </w:pPr>
      <w:rPr>
        <w:rFonts w:ascii="Wingdings" w:hAnsi="Wingdings" w:hint="default"/>
      </w:rPr>
    </w:lvl>
    <w:lvl w:ilvl="3" w:tplc="91AE33B2" w:tentative="1">
      <w:start w:val="1"/>
      <w:numFmt w:val="bullet"/>
      <w:lvlText w:val=""/>
      <w:lvlJc w:val="left"/>
      <w:pPr>
        <w:ind w:left="2880" w:hanging="360"/>
      </w:pPr>
      <w:rPr>
        <w:rFonts w:ascii="Symbol" w:hAnsi="Symbol" w:hint="default"/>
      </w:rPr>
    </w:lvl>
    <w:lvl w:ilvl="4" w:tplc="B8B0BFE8" w:tentative="1">
      <w:start w:val="1"/>
      <w:numFmt w:val="bullet"/>
      <w:lvlText w:val="o"/>
      <w:lvlJc w:val="left"/>
      <w:pPr>
        <w:ind w:left="3600" w:hanging="360"/>
      </w:pPr>
      <w:rPr>
        <w:rFonts w:ascii="Courier New" w:hAnsi="Courier New" w:cs="Courier New" w:hint="default"/>
      </w:rPr>
    </w:lvl>
    <w:lvl w:ilvl="5" w:tplc="BE8A2B3C" w:tentative="1">
      <w:start w:val="1"/>
      <w:numFmt w:val="bullet"/>
      <w:lvlText w:val=""/>
      <w:lvlJc w:val="left"/>
      <w:pPr>
        <w:ind w:left="4320" w:hanging="360"/>
      </w:pPr>
      <w:rPr>
        <w:rFonts w:ascii="Wingdings" w:hAnsi="Wingdings" w:hint="default"/>
      </w:rPr>
    </w:lvl>
    <w:lvl w:ilvl="6" w:tplc="19B226E2" w:tentative="1">
      <w:start w:val="1"/>
      <w:numFmt w:val="bullet"/>
      <w:lvlText w:val=""/>
      <w:lvlJc w:val="left"/>
      <w:pPr>
        <w:ind w:left="5040" w:hanging="360"/>
      </w:pPr>
      <w:rPr>
        <w:rFonts w:ascii="Symbol" w:hAnsi="Symbol" w:hint="default"/>
      </w:rPr>
    </w:lvl>
    <w:lvl w:ilvl="7" w:tplc="0EF4168A" w:tentative="1">
      <w:start w:val="1"/>
      <w:numFmt w:val="bullet"/>
      <w:lvlText w:val="o"/>
      <w:lvlJc w:val="left"/>
      <w:pPr>
        <w:ind w:left="5760" w:hanging="360"/>
      </w:pPr>
      <w:rPr>
        <w:rFonts w:ascii="Courier New" w:hAnsi="Courier New" w:cs="Courier New" w:hint="default"/>
      </w:rPr>
    </w:lvl>
    <w:lvl w:ilvl="8" w:tplc="0D50F43E" w:tentative="1">
      <w:start w:val="1"/>
      <w:numFmt w:val="bullet"/>
      <w:lvlText w:val=""/>
      <w:lvlJc w:val="left"/>
      <w:pPr>
        <w:ind w:left="6480" w:hanging="360"/>
      </w:pPr>
      <w:rPr>
        <w:rFonts w:ascii="Wingdings" w:hAnsi="Wingdings" w:hint="default"/>
      </w:rPr>
    </w:lvl>
  </w:abstractNum>
  <w:abstractNum w:abstractNumId="31" w15:restartNumberingAfterBreak="0">
    <w:nsid w:val="5B242F31"/>
    <w:multiLevelType w:val="hybridMultilevel"/>
    <w:tmpl w:val="1F9E6440"/>
    <w:lvl w:ilvl="0" w:tplc="E788F03C">
      <w:start w:val="1"/>
      <w:numFmt w:val="decimal"/>
      <w:lvlText w:val="%1"/>
      <w:lvlJc w:val="left"/>
      <w:pPr>
        <w:ind w:left="720" w:hanging="360"/>
      </w:pPr>
      <w:rPr>
        <w:rFonts w:hint="default"/>
      </w:rPr>
    </w:lvl>
    <w:lvl w:ilvl="1" w:tplc="CD1E8F36" w:tentative="1">
      <w:start w:val="1"/>
      <w:numFmt w:val="lowerLetter"/>
      <w:lvlText w:val="%2."/>
      <w:lvlJc w:val="left"/>
      <w:pPr>
        <w:ind w:left="1440" w:hanging="360"/>
      </w:pPr>
    </w:lvl>
    <w:lvl w:ilvl="2" w:tplc="9E6AC720" w:tentative="1">
      <w:start w:val="1"/>
      <w:numFmt w:val="lowerRoman"/>
      <w:lvlText w:val="%3."/>
      <w:lvlJc w:val="right"/>
      <w:pPr>
        <w:ind w:left="2160" w:hanging="180"/>
      </w:pPr>
    </w:lvl>
    <w:lvl w:ilvl="3" w:tplc="D2909408" w:tentative="1">
      <w:start w:val="1"/>
      <w:numFmt w:val="decimal"/>
      <w:lvlText w:val="%4."/>
      <w:lvlJc w:val="left"/>
      <w:pPr>
        <w:ind w:left="2880" w:hanging="360"/>
      </w:pPr>
    </w:lvl>
    <w:lvl w:ilvl="4" w:tplc="80B89D0A" w:tentative="1">
      <w:start w:val="1"/>
      <w:numFmt w:val="lowerLetter"/>
      <w:lvlText w:val="%5."/>
      <w:lvlJc w:val="left"/>
      <w:pPr>
        <w:ind w:left="3600" w:hanging="360"/>
      </w:pPr>
    </w:lvl>
    <w:lvl w:ilvl="5" w:tplc="FC947E66" w:tentative="1">
      <w:start w:val="1"/>
      <w:numFmt w:val="lowerRoman"/>
      <w:lvlText w:val="%6."/>
      <w:lvlJc w:val="right"/>
      <w:pPr>
        <w:ind w:left="4320" w:hanging="180"/>
      </w:pPr>
    </w:lvl>
    <w:lvl w:ilvl="6" w:tplc="A914FE9C" w:tentative="1">
      <w:start w:val="1"/>
      <w:numFmt w:val="decimal"/>
      <w:lvlText w:val="%7."/>
      <w:lvlJc w:val="left"/>
      <w:pPr>
        <w:ind w:left="5040" w:hanging="360"/>
      </w:pPr>
    </w:lvl>
    <w:lvl w:ilvl="7" w:tplc="4676A876" w:tentative="1">
      <w:start w:val="1"/>
      <w:numFmt w:val="lowerLetter"/>
      <w:lvlText w:val="%8."/>
      <w:lvlJc w:val="left"/>
      <w:pPr>
        <w:ind w:left="5760" w:hanging="360"/>
      </w:pPr>
    </w:lvl>
    <w:lvl w:ilvl="8" w:tplc="20C6B26A" w:tentative="1">
      <w:start w:val="1"/>
      <w:numFmt w:val="lowerRoman"/>
      <w:lvlText w:val="%9."/>
      <w:lvlJc w:val="right"/>
      <w:pPr>
        <w:ind w:left="6480" w:hanging="180"/>
      </w:pPr>
    </w:lvl>
  </w:abstractNum>
  <w:abstractNum w:abstractNumId="32" w15:restartNumberingAfterBreak="0">
    <w:nsid w:val="5DAE2B7F"/>
    <w:multiLevelType w:val="hybridMultilevel"/>
    <w:tmpl w:val="C34485D0"/>
    <w:lvl w:ilvl="0" w:tplc="9488BE1C">
      <w:start w:val="1"/>
      <w:numFmt w:val="bullet"/>
      <w:lvlText w:val=""/>
      <w:lvlJc w:val="left"/>
      <w:pPr>
        <w:ind w:left="720" w:hanging="360"/>
      </w:pPr>
      <w:rPr>
        <w:rFonts w:ascii="Symbol" w:hAnsi="Symbol" w:hint="default"/>
      </w:rPr>
    </w:lvl>
    <w:lvl w:ilvl="1" w:tplc="E3AE4B26" w:tentative="1">
      <w:start w:val="1"/>
      <w:numFmt w:val="bullet"/>
      <w:lvlText w:val="o"/>
      <w:lvlJc w:val="left"/>
      <w:pPr>
        <w:ind w:left="1440" w:hanging="360"/>
      </w:pPr>
      <w:rPr>
        <w:rFonts w:ascii="Courier New" w:hAnsi="Courier New" w:cs="Courier New" w:hint="default"/>
      </w:rPr>
    </w:lvl>
    <w:lvl w:ilvl="2" w:tplc="723E1AFC" w:tentative="1">
      <w:start w:val="1"/>
      <w:numFmt w:val="bullet"/>
      <w:lvlText w:val=""/>
      <w:lvlJc w:val="left"/>
      <w:pPr>
        <w:ind w:left="2160" w:hanging="360"/>
      </w:pPr>
      <w:rPr>
        <w:rFonts w:ascii="Wingdings" w:hAnsi="Wingdings" w:hint="default"/>
      </w:rPr>
    </w:lvl>
    <w:lvl w:ilvl="3" w:tplc="7EFC2A6C" w:tentative="1">
      <w:start w:val="1"/>
      <w:numFmt w:val="bullet"/>
      <w:lvlText w:val=""/>
      <w:lvlJc w:val="left"/>
      <w:pPr>
        <w:ind w:left="2880" w:hanging="360"/>
      </w:pPr>
      <w:rPr>
        <w:rFonts w:ascii="Symbol" w:hAnsi="Symbol" w:hint="default"/>
      </w:rPr>
    </w:lvl>
    <w:lvl w:ilvl="4" w:tplc="D716FBE2" w:tentative="1">
      <w:start w:val="1"/>
      <w:numFmt w:val="bullet"/>
      <w:lvlText w:val="o"/>
      <w:lvlJc w:val="left"/>
      <w:pPr>
        <w:ind w:left="3600" w:hanging="360"/>
      </w:pPr>
      <w:rPr>
        <w:rFonts w:ascii="Courier New" w:hAnsi="Courier New" w:cs="Courier New" w:hint="default"/>
      </w:rPr>
    </w:lvl>
    <w:lvl w:ilvl="5" w:tplc="9F0AAC3C" w:tentative="1">
      <w:start w:val="1"/>
      <w:numFmt w:val="bullet"/>
      <w:lvlText w:val=""/>
      <w:lvlJc w:val="left"/>
      <w:pPr>
        <w:ind w:left="4320" w:hanging="360"/>
      </w:pPr>
      <w:rPr>
        <w:rFonts w:ascii="Wingdings" w:hAnsi="Wingdings" w:hint="default"/>
      </w:rPr>
    </w:lvl>
    <w:lvl w:ilvl="6" w:tplc="F360464C" w:tentative="1">
      <w:start w:val="1"/>
      <w:numFmt w:val="bullet"/>
      <w:lvlText w:val=""/>
      <w:lvlJc w:val="left"/>
      <w:pPr>
        <w:ind w:left="5040" w:hanging="360"/>
      </w:pPr>
      <w:rPr>
        <w:rFonts w:ascii="Symbol" w:hAnsi="Symbol" w:hint="default"/>
      </w:rPr>
    </w:lvl>
    <w:lvl w:ilvl="7" w:tplc="2F2E8350" w:tentative="1">
      <w:start w:val="1"/>
      <w:numFmt w:val="bullet"/>
      <w:lvlText w:val="o"/>
      <w:lvlJc w:val="left"/>
      <w:pPr>
        <w:ind w:left="5760" w:hanging="360"/>
      </w:pPr>
      <w:rPr>
        <w:rFonts w:ascii="Courier New" w:hAnsi="Courier New" w:cs="Courier New" w:hint="default"/>
      </w:rPr>
    </w:lvl>
    <w:lvl w:ilvl="8" w:tplc="2712686A" w:tentative="1">
      <w:start w:val="1"/>
      <w:numFmt w:val="bullet"/>
      <w:lvlText w:val=""/>
      <w:lvlJc w:val="left"/>
      <w:pPr>
        <w:ind w:left="6480" w:hanging="360"/>
      </w:pPr>
      <w:rPr>
        <w:rFonts w:ascii="Wingdings" w:hAnsi="Wingdings" w:hint="default"/>
      </w:rPr>
    </w:lvl>
  </w:abstractNum>
  <w:abstractNum w:abstractNumId="33" w15:restartNumberingAfterBreak="0">
    <w:nsid w:val="5F35503A"/>
    <w:multiLevelType w:val="hybridMultilevel"/>
    <w:tmpl w:val="10725218"/>
    <w:lvl w:ilvl="0" w:tplc="1964842E">
      <w:start w:val="1"/>
      <w:numFmt w:val="bullet"/>
      <w:lvlText w:val=""/>
      <w:lvlJc w:val="left"/>
      <w:pPr>
        <w:ind w:left="1040" w:hanging="360"/>
      </w:pPr>
      <w:rPr>
        <w:rFonts w:ascii="Symbol" w:hAnsi="Symbol" w:hint="default"/>
      </w:rPr>
    </w:lvl>
    <w:lvl w:ilvl="1" w:tplc="639606D0">
      <w:start w:val="1"/>
      <w:numFmt w:val="bullet"/>
      <w:lvlText w:val="o"/>
      <w:lvlJc w:val="left"/>
      <w:pPr>
        <w:ind w:left="1760" w:hanging="360"/>
      </w:pPr>
      <w:rPr>
        <w:rFonts w:ascii="Courier New" w:hAnsi="Courier New" w:cs="Courier New" w:hint="default"/>
      </w:rPr>
    </w:lvl>
    <w:lvl w:ilvl="2" w:tplc="C5062886" w:tentative="1">
      <w:start w:val="1"/>
      <w:numFmt w:val="bullet"/>
      <w:lvlText w:val=""/>
      <w:lvlJc w:val="left"/>
      <w:pPr>
        <w:ind w:left="2480" w:hanging="360"/>
      </w:pPr>
      <w:rPr>
        <w:rFonts w:ascii="Wingdings" w:hAnsi="Wingdings" w:hint="default"/>
      </w:rPr>
    </w:lvl>
    <w:lvl w:ilvl="3" w:tplc="22C084DC" w:tentative="1">
      <w:start w:val="1"/>
      <w:numFmt w:val="bullet"/>
      <w:lvlText w:val=""/>
      <w:lvlJc w:val="left"/>
      <w:pPr>
        <w:ind w:left="3200" w:hanging="360"/>
      </w:pPr>
      <w:rPr>
        <w:rFonts w:ascii="Symbol" w:hAnsi="Symbol" w:hint="default"/>
      </w:rPr>
    </w:lvl>
    <w:lvl w:ilvl="4" w:tplc="5CE2D494" w:tentative="1">
      <w:start w:val="1"/>
      <w:numFmt w:val="bullet"/>
      <w:lvlText w:val="o"/>
      <w:lvlJc w:val="left"/>
      <w:pPr>
        <w:ind w:left="3920" w:hanging="360"/>
      </w:pPr>
      <w:rPr>
        <w:rFonts w:ascii="Courier New" w:hAnsi="Courier New" w:cs="Courier New" w:hint="default"/>
      </w:rPr>
    </w:lvl>
    <w:lvl w:ilvl="5" w:tplc="CCD23AF6" w:tentative="1">
      <w:start w:val="1"/>
      <w:numFmt w:val="bullet"/>
      <w:lvlText w:val=""/>
      <w:lvlJc w:val="left"/>
      <w:pPr>
        <w:ind w:left="4640" w:hanging="360"/>
      </w:pPr>
      <w:rPr>
        <w:rFonts w:ascii="Wingdings" w:hAnsi="Wingdings" w:hint="default"/>
      </w:rPr>
    </w:lvl>
    <w:lvl w:ilvl="6" w:tplc="60761514" w:tentative="1">
      <w:start w:val="1"/>
      <w:numFmt w:val="bullet"/>
      <w:lvlText w:val=""/>
      <w:lvlJc w:val="left"/>
      <w:pPr>
        <w:ind w:left="5360" w:hanging="360"/>
      </w:pPr>
      <w:rPr>
        <w:rFonts w:ascii="Symbol" w:hAnsi="Symbol" w:hint="default"/>
      </w:rPr>
    </w:lvl>
    <w:lvl w:ilvl="7" w:tplc="021A0742" w:tentative="1">
      <w:start w:val="1"/>
      <w:numFmt w:val="bullet"/>
      <w:lvlText w:val="o"/>
      <w:lvlJc w:val="left"/>
      <w:pPr>
        <w:ind w:left="6080" w:hanging="360"/>
      </w:pPr>
      <w:rPr>
        <w:rFonts w:ascii="Courier New" w:hAnsi="Courier New" w:cs="Courier New" w:hint="default"/>
      </w:rPr>
    </w:lvl>
    <w:lvl w:ilvl="8" w:tplc="E806E880" w:tentative="1">
      <w:start w:val="1"/>
      <w:numFmt w:val="bullet"/>
      <w:lvlText w:val=""/>
      <w:lvlJc w:val="left"/>
      <w:pPr>
        <w:ind w:left="6800" w:hanging="360"/>
      </w:pPr>
      <w:rPr>
        <w:rFonts w:ascii="Wingdings" w:hAnsi="Wingdings" w:hint="default"/>
      </w:rPr>
    </w:lvl>
  </w:abstractNum>
  <w:abstractNum w:abstractNumId="34" w15:restartNumberingAfterBreak="0">
    <w:nsid w:val="60753789"/>
    <w:multiLevelType w:val="multilevel"/>
    <w:tmpl w:val="6AE2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C44BF6"/>
    <w:multiLevelType w:val="multilevel"/>
    <w:tmpl w:val="B8DE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92085E"/>
    <w:multiLevelType w:val="multilevel"/>
    <w:tmpl w:val="49E8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8A0129"/>
    <w:multiLevelType w:val="hybridMultilevel"/>
    <w:tmpl w:val="1722B750"/>
    <w:lvl w:ilvl="0" w:tplc="5BB21F84">
      <w:start w:val="1"/>
      <w:numFmt w:val="decimal"/>
      <w:lvlText w:val="%1"/>
      <w:lvlJc w:val="left"/>
      <w:pPr>
        <w:ind w:left="700" w:hanging="360"/>
      </w:pPr>
      <w:rPr>
        <w:rFonts w:hint="default"/>
      </w:rPr>
    </w:lvl>
    <w:lvl w:ilvl="1" w:tplc="713EC542" w:tentative="1">
      <w:start w:val="1"/>
      <w:numFmt w:val="lowerLetter"/>
      <w:lvlText w:val="%2."/>
      <w:lvlJc w:val="left"/>
      <w:pPr>
        <w:ind w:left="1420" w:hanging="360"/>
      </w:pPr>
    </w:lvl>
    <w:lvl w:ilvl="2" w:tplc="05025F80" w:tentative="1">
      <w:start w:val="1"/>
      <w:numFmt w:val="lowerRoman"/>
      <w:lvlText w:val="%3."/>
      <w:lvlJc w:val="right"/>
      <w:pPr>
        <w:ind w:left="2140" w:hanging="180"/>
      </w:pPr>
    </w:lvl>
    <w:lvl w:ilvl="3" w:tplc="2E0A9356" w:tentative="1">
      <w:start w:val="1"/>
      <w:numFmt w:val="decimal"/>
      <w:lvlText w:val="%4."/>
      <w:lvlJc w:val="left"/>
      <w:pPr>
        <w:ind w:left="2860" w:hanging="360"/>
      </w:pPr>
    </w:lvl>
    <w:lvl w:ilvl="4" w:tplc="F27E7302" w:tentative="1">
      <w:start w:val="1"/>
      <w:numFmt w:val="lowerLetter"/>
      <w:lvlText w:val="%5."/>
      <w:lvlJc w:val="left"/>
      <w:pPr>
        <w:ind w:left="3580" w:hanging="360"/>
      </w:pPr>
    </w:lvl>
    <w:lvl w:ilvl="5" w:tplc="7DA210E2" w:tentative="1">
      <w:start w:val="1"/>
      <w:numFmt w:val="lowerRoman"/>
      <w:lvlText w:val="%6."/>
      <w:lvlJc w:val="right"/>
      <w:pPr>
        <w:ind w:left="4300" w:hanging="180"/>
      </w:pPr>
    </w:lvl>
    <w:lvl w:ilvl="6" w:tplc="FCEA268C" w:tentative="1">
      <w:start w:val="1"/>
      <w:numFmt w:val="decimal"/>
      <w:lvlText w:val="%7."/>
      <w:lvlJc w:val="left"/>
      <w:pPr>
        <w:ind w:left="5020" w:hanging="360"/>
      </w:pPr>
    </w:lvl>
    <w:lvl w:ilvl="7" w:tplc="44FA89D6" w:tentative="1">
      <w:start w:val="1"/>
      <w:numFmt w:val="lowerLetter"/>
      <w:lvlText w:val="%8."/>
      <w:lvlJc w:val="left"/>
      <w:pPr>
        <w:ind w:left="5740" w:hanging="360"/>
      </w:pPr>
    </w:lvl>
    <w:lvl w:ilvl="8" w:tplc="724AFD6C" w:tentative="1">
      <w:start w:val="1"/>
      <w:numFmt w:val="lowerRoman"/>
      <w:lvlText w:val="%9."/>
      <w:lvlJc w:val="right"/>
      <w:pPr>
        <w:ind w:left="6460" w:hanging="180"/>
      </w:pPr>
    </w:lvl>
  </w:abstractNum>
  <w:abstractNum w:abstractNumId="38" w15:restartNumberingAfterBreak="0">
    <w:nsid w:val="708C7324"/>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72673AE5"/>
    <w:multiLevelType w:val="multilevel"/>
    <w:tmpl w:val="1FE0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181EA3"/>
    <w:multiLevelType w:val="hybridMultilevel"/>
    <w:tmpl w:val="F4D2B4AA"/>
    <w:lvl w:ilvl="0" w:tplc="BB6EE812">
      <w:start w:val="1"/>
      <w:numFmt w:val="decimal"/>
      <w:lvlText w:val="%1"/>
      <w:lvlJc w:val="left"/>
      <w:pPr>
        <w:ind w:left="720" w:hanging="360"/>
      </w:pPr>
      <w:rPr>
        <w:rFonts w:hint="default"/>
      </w:rPr>
    </w:lvl>
    <w:lvl w:ilvl="1" w:tplc="85CA360A" w:tentative="1">
      <w:start w:val="1"/>
      <w:numFmt w:val="lowerLetter"/>
      <w:lvlText w:val="%2."/>
      <w:lvlJc w:val="left"/>
      <w:pPr>
        <w:ind w:left="1440" w:hanging="360"/>
      </w:pPr>
    </w:lvl>
    <w:lvl w:ilvl="2" w:tplc="795AE888" w:tentative="1">
      <w:start w:val="1"/>
      <w:numFmt w:val="lowerRoman"/>
      <w:lvlText w:val="%3."/>
      <w:lvlJc w:val="right"/>
      <w:pPr>
        <w:ind w:left="2160" w:hanging="180"/>
      </w:pPr>
    </w:lvl>
    <w:lvl w:ilvl="3" w:tplc="34FAD196" w:tentative="1">
      <w:start w:val="1"/>
      <w:numFmt w:val="decimal"/>
      <w:lvlText w:val="%4."/>
      <w:lvlJc w:val="left"/>
      <w:pPr>
        <w:ind w:left="2880" w:hanging="360"/>
      </w:pPr>
    </w:lvl>
    <w:lvl w:ilvl="4" w:tplc="F5623926" w:tentative="1">
      <w:start w:val="1"/>
      <w:numFmt w:val="lowerLetter"/>
      <w:lvlText w:val="%5."/>
      <w:lvlJc w:val="left"/>
      <w:pPr>
        <w:ind w:left="3600" w:hanging="360"/>
      </w:pPr>
    </w:lvl>
    <w:lvl w:ilvl="5" w:tplc="DFF07760" w:tentative="1">
      <w:start w:val="1"/>
      <w:numFmt w:val="lowerRoman"/>
      <w:lvlText w:val="%6."/>
      <w:lvlJc w:val="right"/>
      <w:pPr>
        <w:ind w:left="4320" w:hanging="180"/>
      </w:pPr>
    </w:lvl>
    <w:lvl w:ilvl="6" w:tplc="0B82F5EC" w:tentative="1">
      <w:start w:val="1"/>
      <w:numFmt w:val="decimal"/>
      <w:lvlText w:val="%7."/>
      <w:lvlJc w:val="left"/>
      <w:pPr>
        <w:ind w:left="5040" w:hanging="360"/>
      </w:pPr>
    </w:lvl>
    <w:lvl w:ilvl="7" w:tplc="EEC81B86" w:tentative="1">
      <w:start w:val="1"/>
      <w:numFmt w:val="lowerLetter"/>
      <w:lvlText w:val="%8."/>
      <w:lvlJc w:val="left"/>
      <w:pPr>
        <w:ind w:left="5760" w:hanging="360"/>
      </w:pPr>
    </w:lvl>
    <w:lvl w:ilvl="8" w:tplc="57B881C8" w:tentative="1">
      <w:start w:val="1"/>
      <w:numFmt w:val="lowerRoman"/>
      <w:lvlText w:val="%9."/>
      <w:lvlJc w:val="right"/>
      <w:pPr>
        <w:ind w:left="6480" w:hanging="180"/>
      </w:pPr>
    </w:lvl>
  </w:abstractNum>
  <w:abstractNum w:abstractNumId="41" w15:restartNumberingAfterBreak="0">
    <w:nsid w:val="76834975"/>
    <w:multiLevelType w:val="multilevel"/>
    <w:tmpl w:val="83D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91D1E"/>
    <w:multiLevelType w:val="multilevel"/>
    <w:tmpl w:val="5BCE7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C0599B"/>
    <w:multiLevelType w:val="hybridMultilevel"/>
    <w:tmpl w:val="AF50285E"/>
    <w:lvl w:ilvl="0" w:tplc="470AA602">
      <w:start w:val="1"/>
      <w:numFmt w:val="bullet"/>
      <w:lvlText w:val=""/>
      <w:lvlJc w:val="left"/>
      <w:pPr>
        <w:ind w:left="360" w:hanging="360"/>
      </w:pPr>
      <w:rPr>
        <w:rFonts w:ascii="Symbol" w:hAnsi="Symbol" w:hint="default"/>
      </w:rPr>
    </w:lvl>
    <w:lvl w:ilvl="1" w:tplc="4A9234A2" w:tentative="1">
      <w:start w:val="1"/>
      <w:numFmt w:val="bullet"/>
      <w:lvlText w:val="o"/>
      <w:lvlJc w:val="left"/>
      <w:pPr>
        <w:ind w:left="1080" w:hanging="360"/>
      </w:pPr>
      <w:rPr>
        <w:rFonts w:ascii="Courier New" w:hAnsi="Courier New" w:cs="Courier New" w:hint="default"/>
      </w:rPr>
    </w:lvl>
    <w:lvl w:ilvl="2" w:tplc="A15A8304" w:tentative="1">
      <w:start w:val="1"/>
      <w:numFmt w:val="bullet"/>
      <w:lvlText w:val=""/>
      <w:lvlJc w:val="left"/>
      <w:pPr>
        <w:ind w:left="1800" w:hanging="360"/>
      </w:pPr>
      <w:rPr>
        <w:rFonts w:ascii="Wingdings" w:hAnsi="Wingdings" w:hint="default"/>
      </w:rPr>
    </w:lvl>
    <w:lvl w:ilvl="3" w:tplc="A8A2CDC4" w:tentative="1">
      <w:start w:val="1"/>
      <w:numFmt w:val="bullet"/>
      <w:lvlText w:val=""/>
      <w:lvlJc w:val="left"/>
      <w:pPr>
        <w:ind w:left="2520" w:hanging="360"/>
      </w:pPr>
      <w:rPr>
        <w:rFonts w:ascii="Symbol" w:hAnsi="Symbol" w:hint="default"/>
      </w:rPr>
    </w:lvl>
    <w:lvl w:ilvl="4" w:tplc="950C7E02" w:tentative="1">
      <w:start w:val="1"/>
      <w:numFmt w:val="bullet"/>
      <w:lvlText w:val="o"/>
      <w:lvlJc w:val="left"/>
      <w:pPr>
        <w:ind w:left="3240" w:hanging="360"/>
      </w:pPr>
      <w:rPr>
        <w:rFonts w:ascii="Courier New" w:hAnsi="Courier New" w:cs="Courier New" w:hint="default"/>
      </w:rPr>
    </w:lvl>
    <w:lvl w:ilvl="5" w:tplc="AF365F36" w:tentative="1">
      <w:start w:val="1"/>
      <w:numFmt w:val="bullet"/>
      <w:lvlText w:val=""/>
      <w:lvlJc w:val="left"/>
      <w:pPr>
        <w:ind w:left="3960" w:hanging="360"/>
      </w:pPr>
      <w:rPr>
        <w:rFonts w:ascii="Wingdings" w:hAnsi="Wingdings" w:hint="default"/>
      </w:rPr>
    </w:lvl>
    <w:lvl w:ilvl="6" w:tplc="382EC4EA" w:tentative="1">
      <w:start w:val="1"/>
      <w:numFmt w:val="bullet"/>
      <w:lvlText w:val=""/>
      <w:lvlJc w:val="left"/>
      <w:pPr>
        <w:ind w:left="4680" w:hanging="360"/>
      </w:pPr>
      <w:rPr>
        <w:rFonts w:ascii="Symbol" w:hAnsi="Symbol" w:hint="default"/>
      </w:rPr>
    </w:lvl>
    <w:lvl w:ilvl="7" w:tplc="C0E83B7C" w:tentative="1">
      <w:start w:val="1"/>
      <w:numFmt w:val="bullet"/>
      <w:lvlText w:val="o"/>
      <w:lvlJc w:val="left"/>
      <w:pPr>
        <w:ind w:left="5400" w:hanging="360"/>
      </w:pPr>
      <w:rPr>
        <w:rFonts w:ascii="Courier New" w:hAnsi="Courier New" w:cs="Courier New" w:hint="default"/>
      </w:rPr>
    </w:lvl>
    <w:lvl w:ilvl="8" w:tplc="80745832" w:tentative="1">
      <w:start w:val="1"/>
      <w:numFmt w:val="bullet"/>
      <w:lvlText w:val=""/>
      <w:lvlJc w:val="left"/>
      <w:pPr>
        <w:ind w:left="6120" w:hanging="360"/>
      </w:pPr>
      <w:rPr>
        <w:rFonts w:ascii="Wingdings" w:hAnsi="Wingdings" w:hint="default"/>
      </w:rPr>
    </w:lvl>
  </w:abstractNum>
  <w:abstractNum w:abstractNumId="44" w15:restartNumberingAfterBreak="0">
    <w:nsid w:val="7F1E6985"/>
    <w:multiLevelType w:val="hybridMultilevel"/>
    <w:tmpl w:val="A1363194"/>
    <w:lvl w:ilvl="0" w:tplc="AE965D6C">
      <w:start w:val="1"/>
      <w:numFmt w:val="bullet"/>
      <w:lvlText w:val=""/>
      <w:lvlJc w:val="left"/>
      <w:pPr>
        <w:ind w:left="720" w:hanging="360"/>
      </w:pPr>
      <w:rPr>
        <w:rFonts w:ascii="Symbol" w:hAnsi="Symbol" w:hint="default"/>
      </w:rPr>
    </w:lvl>
    <w:lvl w:ilvl="1" w:tplc="832240DC" w:tentative="1">
      <w:start w:val="1"/>
      <w:numFmt w:val="bullet"/>
      <w:lvlText w:val="o"/>
      <w:lvlJc w:val="left"/>
      <w:pPr>
        <w:ind w:left="1440" w:hanging="360"/>
      </w:pPr>
      <w:rPr>
        <w:rFonts w:ascii="Courier New" w:hAnsi="Courier New" w:cs="Courier New" w:hint="default"/>
      </w:rPr>
    </w:lvl>
    <w:lvl w:ilvl="2" w:tplc="9C502FD0" w:tentative="1">
      <w:start w:val="1"/>
      <w:numFmt w:val="bullet"/>
      <w:lvlText w:val=""/>
      <w:lvlJc w:val="left"/>
      <w:pPr>
        <w:ind w:left="2160" w:hanging="360"/>
      </w:pPr>
      <w:rPr>
        <w:rFonts w:ascii="Wingdings" w:hAnsi="Wingdings" w:hint="default"/>
      </w:rPr>
    </w:lvl>
    <w:lvl w:ilvl="3" w:tplc="C36690FE" w:tentative="1">
      <w:start w:val="1"/>
      <w:numFmt w:val="bullet"/>
      <w:lvlText w:val=""/>
      <w:lvlJc w:val="left"/>
      <w:pPr>
        <w:ind w:left="2880" w:hanging="360"/>
      </w:pPr>
      <w:rPr>
        <w:rFonts w:ascii="Symbol" w:hAnsi="Symbol" w:hint="default"/>
      </w:rPr>
    </w:lvl>
    <w:lvl w:ilvl="4" w:tplc="F314D704" w:tentative="1">
      <w:start w:val="1"/>
      <w:numFmt w:val="bullet"/>
      <w:lvlText w:val="o"/>
      <w:lvlJc w:val="left"/>
      <w:pPr>
        <w:ind w:left="3600" w:hanging="360"/>
      </w:pPr>
      <w:rPr>
        <w:rFonts w:ascii="Courier New" w:hAnsi="Courier New" w:cs="Courier New" w:hint="default"/>
      </w:rPr>
    </w:lvl>
    <w:lvl w:ilvl="5" w:tplc="43CA0C8A" w:tentative="1">
      <w:start w:val="1"/>
      <w:numFmt w:val="bullet"/>
      <w:lvlText w:val=""/>
      <w:lvlJc w:val="left"/>
      <w:pPr>
        <w:ind w:left="4320" w:hanging="360"/>
      </w:pPr>
      <w:rPr>
        <w:rFonts w:ascii="Wingdings" w:hAnsi="Wingdings" w:hint="default"/>
      </w:rPr>
    </w:lvl>
    <w:lvl w:ilvl="6" w:tplc="8C123A72" w:tentative="1">
      <w:start w:val="1"/>
      <w:numFmt w:val="bullet"/>
      <w:lvlText w:val=""/>
      <w:lvlJc w:val="left"/>
      <w:pPr>
        <w:ind w:left="5040" w:hanging="360"/>
      </w:pPr>
      <w:rPr>
        <w:rFonts w:ascii="Symbol" w:hAnsi="Symbol" w:hint="default"/>
      </w:rPr>
    </w:lvl>
    <w:lvl w:ilvl="7" w:tplc="9ED01CDC" w:tentative="1">
      <w:start w:val="1"/>
      <w:numFmt w:val="bullet"/>
      <w:lvlText w:val="o"/>
      <w:lvlJc w:val="left"/>
      <w:pPr>
        <w:ind w:left="5760" w:hanging="360"/>
      </w:pPr>
      <w:rPr>
        <w:rFonts w:ascii="Courier New" w:hAnsi="Courier New" w:cs="Courier New" w:hint="default"/>
      </w:rPr>
    </w:lvl>
    <w:lvl w:ilvl="8" w:tplc="8FE85A74" w:tentative="1">
      <w:start w:val="1"/>
      <w:numFmt w:val="bullet"/>
      <w:lvlText w:val=""/>
      <w:lvlJc w:val="left"/>
      <w:pPr>
        <w:ind w:left="6480" w:hanging="360"/>
      </w:pPr>
      <w:rPr>
        <w:rFonts w:ascii="Wingdings" w:hAnsi="Wingdings" w:hint="default"/>
      </w:rPr>
    </w:lvl>
  </w:abstractNum>
  <w:num w:numId="1" w16cid:durableId="901450510">
    <w:abstractNumId w:val="38"/>
  </w:num>
  <w:num w:numId="2" w16cid:durableId="1279071518">
    <w:abstractNumId w:val="8"/>
  </w:num>
  <w:num w:numId="3" w16cid:durableId="1643805093">
    <w:abstractNumId w:val="3"/>
  </w:num>
  <w:num w:numId="4" w16cid:durableId="1833329097">
    <w:abstractNumId w:val="15"/>
  </w:num>
  <w:num w:numId="5" w16cid:durableId="1990286037">
    <w:abstractNumId w:val="24"/>
  </w:num>
  <w:num w:numId="6" w16cid:durableId="799155894">
    <w:abstractNumId w:val="14"/>
  </w:num>
  <w:num w:numId="7" w16cid:durableId="1094470808">
    <w:abstractNumId w:val="18"/>
  </w:num>
  <w:num w:numId="8" w16cid:durableId="1229144503">
    <w:abstractNumId w:val="20"/>
  </w:num>
  <w:num w:numId="9" w16cid:durableId="1288126549">
    <w:abstractNumId w:val="36"/>
  </w:num>
  <w:num w:numId="10" w16cid:durableId="1619947533">
    <w:abstractNumId w:val="29"/>
  </w:num>
  <w:num w:numId="11" w16cid:durableId="277025335">
    <w:abstractNumId w:val="9"/>
  </w:num>
  <w:num w:numId="12" w16cid:durableId="139546223">
    <w:abstractNumId w:val="5"/>
  </w:num>
  <w:num w:numId="13" w16cid:durableId="208957611">
    <w:abstractNumId w:val="19"/>
  </w:num>
  <w:num w:numId="14" w16cid:durableId="946041508">
    <w:abstractNumId w:val="7"/>
  </w:num>
  <w:num w:numId="15" w16cid:durableId="724647408">
    <w:abstractNumId w:val="28"/>
  </w:num>
  <w:num w:numId="16" w16cid:durableId="1207135559">
    <w:abstractNumId w:val="34"/>
  </w:num>
  <w:num w:numId="17" w16cid:durableId="64963336">
    <w:abstractNumId w:val="33"/>
  </w:num>
  <w:num w:numId="18" w16cid:durableId="980231802">
    <w:abstractNumId w:val="25"/>
  </w:num>
  <w:num w:numId="19" w16cid:durableId="1135222219">
    <w:abstractNumId w:val="13"/>
  </w:num>
  <w:num w:numId="20" w16cid:durableId="902835510">
    <w:abstractNumId w:val="17"/>
  </w:num>
  <w:num w:numId="21" w16cid:durableId="1739673326">
    <w:abstractNumId w:val="30"/>
  </w:num>
  <w:num w:numId="22" w16cid:durableId="1577593932">
    <w:abstractNumId w:val="11"/>
  </w:num>
  <w:num w:numId="23" w16cid:durableId="996809826">
    <w:abstractNumId w:val="12"/>
  </w:num>
  <w:num w:numId="24" w16cid:durableId="1392849098">
    <w:abstractNumId w:val="2"/>
  </w:num>
  <w:num w:numId="25" w16cid:durableId="918056034">
    <w:abstractNumId w:val="0"/>
  </w:num>
  <w:num w:numId="26" w16cid:durableId="262734966">
    <w:abstractNumId w:val="32"/>
  </w:num>
  <w:num w:numId="27" w16cid:durableId="182404779">
    <w:abstractNumId w:val="27"/>
  </w:num>
  <w:num w:numId="28" w16cid:durableId="880244247">
    <w:abstractNumId w:val="16"/>
  </w:num>
  <w:num w:numId="29" w16cid:durableId="571937762">
    <w:abstractNumId w:val="44"/>
  </w:num>
  <w:num w:numId="30" w16cid:durableId="1413359902">
    <w:abstractNumId w:val="42"/>
  </w:num>
  <w:num w:numId="31" w16cid:durableId="2036878916">
    <w:abstractNumId w:val="21"/>
  </w:num>
  <w:num w:numId="32" w16cid:durableId="794061854">
    <w:abstractNumId w:val="43"/>
  </w:num>
  <w:num w:numId="33" w16cid:durableId="1933004840">
    <w:abstractNumId w:val="26"/>
  </w:num>
  <w:num w:numId="34" w16cid:durableId="1045301309">
    <w:abstractNumId w:val="1"/>
  </w:num>
  <w:num w:numId="35" w16cid:durableId="1754275492">
    <w:abstractNumId w:val="23"/>
  </w:num>
  <w:num w:numId="36" w16cid:durableId="1597783313">
    <w:abstractNumId w:val="22"/>
  </w:num>
  <w:num w:numId="37" w16cid:durableId="197356663">
    <w:abstractNumId w:val="39"/>
  </w:num>
  <w:num w:numId="38" w16cid:durableId="2071732735">
    <w:abstractNumId w:val="35"/>
  </w:num>
  <w:num w:numId="39" w16cid:durableId="1809318765">
    <w:abstractNumId w:val="4"/>
  </w:num>
  <w:num w:numId="40" w16cid:durableId="4021804">
    <w:abstractNumId w:val="40"/>
  </w:num>
  <w:num w:numId="41" w16cid:durableId="1108742807">
    <w:abstractNumId w:val="10"/>
  </w:num>
  <w:num w:numId="42" w16cid:durableId="966475790">
    <w:abstractNumId w:val="41"/>
  </w:num>
  <w:num w:numId="43" w16cid:durableId="128133813">
    <w:abstractNumId w:val="37"/>
  </w:num>
  <w:num w:numId="44" w16cid:durableId="698550422">
    <w:abstractNumId w:val="31"/>
  </w:num>
  <w:num w:numId="45" w16cid:durableId="11495910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EF"/>
    <w:rsid w:val="00005F06"/>
    <w:rsid w:val="00007097"/>
    <w:rsid w:val="000317AC"/>
    <w:rsid w:val="000344ED"/>
    <w:rsid w:val="00034D75"/>
    <w:rsid w:val="00043511"/>
    <w:rsid w:val="000539B7"/>
    <w:rsid w:val="00055279"/>
    <w:rsid w:val="0008075A"/>
    <w:rsid w:val="000834CB"/>
    <w:rsid w:val="00093592"/>
    <w:rsid w:val="000A0FFC"/>
    <w:rsid w:val="000A20CB"/>
    <w:rsid w:val="000A2E07"/>
    <w:rsid w:val="000A5932"/>
    <w:rsid w:val="000A5A60"/>
    <w:rsid w:val="000B72B8"/>
    <w:rsid w:val="000C5ED4"/>
    <w:rsid w:val="000D36ED"/>
    <w:rsid w:val="000D3888"/>
    <w:rsid w:val="00101F7B"/>
    <w:rsid w:val="00107FF3"/>
    <w:rsid w:val="001209FF"/>
    <w:rsid w:val="001260DD"/>
    <w:rsid w:val="00131D10"/>
    <w:rsid w:val="001343E0"/>
    <w:rsid w:val="00144442"/>
    <w:rsid w:val="00150709"/>
    <w:rsid w:val="0015279B"/>
    <w:rsid w:val="001625DA"/>
    <w:rsid w:val="00172027"/>
    <w:rsid w:val="0018287F"/>
    <w:rsid w:val="001A2BEF"/>
    <w:rsid w:val="001B6473"/>
    <w:rsid w:val="001C176A"/>
    <w:rsid w:val="001C7DCD"/>
    <w:rsid w:val="001D0574"/>
    <w:rsid w:val="001D704D"/>
    <w:rsid w:val="001E7521"/>
    <w:rsid w:val="001F2894"/>
    <w:rsid w:val="001F7ED5"/>
    <w:rsid w:val="002045B5"/>
    <w:rsid w:val="00206202"/>
    <w:rsid w:val="002252FB"/>
    <w:rsid w:val="00233028"/>
    <w:rsid w:val="0023457F"/>
    <w:rsid w:val="00235B11"/>
    <w:rsid w:val="002532EB"/>
    <w:rsid w:val="002611CB"/>
    <w:rsid w:val="002A0D8A"/>
    <w:rsid w:val="002A3B24"/>
    <w:rsid w:val="002A45B3"/>
    <w:rsid w:val="002B57C4"/>
    <w:rsid w:val="002D496F"/>
    <w:rsid w:val="0030551B"/>
    <w:rsid w:val="00311C80"/>
    <w:rsid w:val="00363914"/>
    <w:rsid w:val="00370C9A"/>
    <w:rsid w:val="00374C1E"/>
    <w:rsid w:val="003A0C61"/>
    <w:rsid w:val="003A1224"/>
    <w:rsid w:val="003B377D"/>
    <w:rsid w:val="003F29A7"/>
    <w:rsid w:val="003F2E57"/>
    <w:rsid w:val="003F46EF"/>
    <w:rsid w:val="00414F5A"/>
    <w:rsid w:val="00417CAC"/>
    <w:rsid w:val="00423158"/>
    <w:rsid w:val="0044076B"/>
    <w:rsid w:val="00470C84"/>
    <w:rsid w:val="00485171"/>
    <w:rsid w:val="00491044"/>
    <w:rsid w:val="004F0FBC"/>
    <w:rsid w:val="004F2A70"/>
    <w:rsid w:val="0052014A"/>
    <w:rsid w:val="00524223"/>
    <w:rsid w:val="005411D7"/>
    <w:rsid w:val="00543F26"/>
    <w:rsid w:val="00546E02"/>
    <w:rsid w:val="005719CB"/>
    <w:rsid w:val="00580D69"/>
    <w:rsid w:val="00590262"/>
    <w:rsid w:val="005C4352"/>
    <w:rsid w:val="005C5E5B"/>
    <w:rsid w:val="005C6434"/>
    <w:rsid w:val="005D090A"/>
    <w:rsid w:val="005F548A"/>
    <w:rsid w:val="005F5F5F"/>
    <w:rsid w:val="005F6963"/>
    <w:rsid w:val="005F7202"/>
    <w:rsid w:val="00605A1B"/>
    <w:rsid w:val="0062389E"/>
    <w:rsid w:val="00640C43"/>
    <w:rsid w:val="00656811"/>
    <w:rsid w:val="006611BC"/>
    <w:rsid w:val="00681B43"/>
    <w:rsid w:val="00684BBA"/>
    <w:rsid w:val="006B44FA"/>
    <w:rsid w:val="006B70CA"/>
    <w:rsid w:val="006C4021"/>
    <w:rsid w:val="006D0039"/>
    <w:rsid w:val="006D0226"/>
    <w:rsid w:val="006D0B0A"/>
    <w:rsid w:val="006D6736"/>
    <w:rsid w:val="006F167F"/>
    <w:rsid w:val="006F47AE"/>
    <w:rsid w:val="00715CCD"/>
    <w:rsid w:val="007410BD"/>
    <w:rsid w:val="0075169E"/>
    <w:rsid w:val="007574AE"/>
    <w:rsid w:val="0078370E"/>
    <w:rsid w:val="007A59C2"/>
    <w:rsid w:val="007A7CD9"/>
    <w:rsid w:val="007B02B9"/>
    <w:rsid w:val="007B1504"/>
    <w:rsid w:val="007C1BE7"/>
    <w:rsid w:val="007C7AD8"/>
    <w:rsid w:val="007C7BD3"/>
    <w:rsid w:val="007E5DD3"/>
    <w:rsid w:val="007F19DE"/>
    <w:rsid w:val="00811624"/>
    <w:rsid w:val="00814795"/>
    <w:rsid w:val="00815FDB"/>
    <w:rsid w:val="0081637C"/>
    <w:rsid w:val="00835B45"/>
    <w:rsid w:val="00853CA9"/>
    <w:rsid w:val="00860437"/>
    <w:rsid w:val="0087386B"/>
    <w:rsid w:val="0088465F"/>
    <w:rsid w:val="008A287D"/>
    <w:rsid w:val="008B286A"/>
    <w:rsid w:val="008B5F6B"/>
    <w:rsid w:val="008B6532"/>
    <w:rsid w:val="008E1B26"/>
    <w:rsid w:val="00926944"/>
    <w:rsid w:val="009275AF"/>
    <w:rsid w:val="0093322D"/>
    <w:rsid w:val="00972DFC"/>
    <w:rsid w:val="0099188C"/>
    <w:rsid w:val="009B6F9C"/>
    <w:rsid w:val="009D3D49"/>
    <w:rsid w:val="009E4E75"/>
    <w:rsid w:val="009F4799"/>
    <w:rsid w:val="00A10A07"/>
    <w:rsid w:val="00A20E7C"/>
    <w:rsid w:val="00A23707"/>
    <w:rsid w:val="00A36408"/>
    <w:rsid w:val="00A503F2"/>
    <w:rsid w:val="00A601EF"/>
    <w:rsid w:val="00A6767D"/>
    <w:rsid w:val="00AA545B"/>
    <w:rsid w:val="00AB1018"/>
    <w:rsid w:val="00AB2DC0"/>
    <w:rsid w:val="00AE4035"/>
    <w:rsid w:val="00AE596A"/>
    <w:rsid w:val="00AF1E1C"/>
    <w:rsid w:val="00B1448B"/>
    <w:rsid w:val="00B226BC"/>
    <w:rsid w:val="00B602AC"/>
    <w:rsid w:val="00BB4B35"/>
    <w:rsid w:val="00BE518F"/>
    <w:rsid w:val="00C30CBC"/>
    <w:rsid w:val="00C46691"/>
    <w:rsid w:val="00C70C2F"/>
    <w:rsid w:val="00C74B0A"/>
    <w:rsid w:val="00C82F67"/>
    <w:rsid w:val="00C86E4A"/>
    <w:rsid w:val="00C91EF4"/>
    <w:rsid w:val="00C9244B"/>
    <w:rsid w:val="00C9483E"/>
    <w:rsid w:val="00CC240B"/>
    <w:rsid w:val="00CD4D6B"/>
    <w:rsid w:val="00D11A64"/>
    <w:rsid w:val="00D176DA"/>
    <w:rsid w:val="00D2244B"/>
    <w:rsid w:val="00D36054"/>
    <w:rsid w:val="00D37CFC"/>
    <w:rsid w:val="00DC2F3D"/>
    <w:rsid w:val="00DC79C0"/>
    <w:rsid w:val="00DD18F6"/>
    <w:rsid w:val="00DF68AC"/>
    <w:rsid w:val="00E06EC0"/>
    <w:rsid w:val="00E274EB"/>
    <w:rsid w:val="00E4030B"/>
    <w:rsid w:val="00E63421"/>
    <w:rsid w:val="00E6354A"/>
    <w:rsid w:val="00E85E0C"/>
    <w:rsid w:val="00E87627"/>
    <w:rsid w:val="00E904BC"/>
    <w:rsid w:val="00E917F0"/>
    <w:rsid w:val="00F15687"/>
    <w:rsid w:val="00F20481"/>
    <w:rsid w:val="00F22B78"/>
    <w:rsid w:val="00F3342D"/>
    <w:rsid w:val="00F36754"/>
    <w:rsid w:val="00F408F9"/>
    <w:rsid w:val="00F456EE"/>
    <w:rsid w:val="00F46AAB"/>
    <w:rsid w:val="00F5231E"/>
    <w:rsid w:val="00F7324C"/>
    <w:rsid w:val="00F74E05"/>
    <w:rsid w:val="00F865AE"/>
    <w:rsid w:val="00F87838"/>
    <w:rsid w:val="00FC469B"/>
    <w:rsid w:val="00FD6846"/>
    <w:rsid w:val="00FE1B5C"/>
    <w:rsid w:val="00FE2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8BB9"/>
  <w15:chartTrackingRefBased/>
  <w15:docId w15:val="{FBF4D13A-16AD-49F3-B5FE-CE9EC124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EF"/>
    <w:rPr>
      <w:rFonts w:ascii="Times New Roman" w:hAnsi="Times New Roman"/>
      <w:sz w:val="24"/>
    </w:rPr>
  </w:style>
  <w:style w:type="paragraph" w:styleId="Heading1">
    <w:name w:val="heading 1"/>
    <w:basedOn w:val="Normal"/>
    <w:next w:val="Normal"/>
    <w:link w:val="Heading1Char"/>
    <w:uiPriority w:val="9"/>
    <w:qFormat/>
    <w:rsid w:val="00A601EF"/>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EF"/>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01EF"/>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11A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EF"/>
    <w:pPr>
      <w:ind w:left="720"/>
      <w:contextualSpacing/>
    </w:pPr>
  </w:style>
  <w:style w:type="table" w:styleId="TableGrid">
    <w:name w:val="Table Grid"/>
    <w:basedOn w:val="TableNormal"/>
    <w:uiPriority w:val="39"/>
    <w:rsid w:val="00083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5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279"/>
  </w:style>
  <w:style w:type="paragraph" w:styleId="Footer">
    <w:name w:val="footer"/>
    <w:basedOn w:val="Normal"/>
    <w:link w:val="FooterChar"/>
    <w:uiPriority w:val="99"/>
    <w:unhideWhenUsed/>
    <w:rsid w:val="00055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279"/>
  </w:style>
  <w:style w:type="character" w:customStyle="1" w:styleId="Heading1Char">
    <w:name w:val="Heading 1 Char"/>
    <w:basedOn w:val="DefaultParagraphFont"/>
    <w:link w:val="Heading1"/>
    <w:uiPriority w:val="9"/>
    <w:rsid w:val="00A601EF"/>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055279"/>
    <w:pPr>
      <w:outlineLvl w:val="9"/>
    </w:pPr>
    <w:rPr>
      <w:lang w:val="en-US"/>
    </w:rPr>
  </w:style>
  <w:style w:type="character" w:customStyle="1" w:styleId="Heading4Char">
    <w:name w:val="Heading 4 Char"/>
    <w:basedOn w:val="DefaultParagraphFont"/>
    <w:link w:val="Heading4"/>
    <w:uiPriority w:val="9"/>
    <w:semiHidden/>
    <w:rsid w:val="00D11A64"/>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A601EF"/>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A601EF"/>
    <w:rPr>
      <w:rFonts w:ascii="Times New Roman" w:eastAsiaTheme="majorEastAsia" w:hAnsi="Times New Roman" w:cstheme="majorBidi"/>
      <w:color w:val="1F4D78" w:themeColor="accent1" w:themeShade="7F"/>
      <w:sz w:val="24"/>
      <w:szCs w:val="24"/>
    </w:rPr>
  </w:style>
  <w:style w:type="paragraph" w:styleId="TOC1">
    <w:name w:val="toc 1"/>
    <w:basedOn w:val="Normal"/>
    <w:next w:val="Normal"/>
    <w:autoRedefine/>
    <w:uiPriority w:val="39"/>
    <w:unhideWhenUsed/>
    <w:rsid w:val="00A601EF"/>
    <w:pPr>
      <w:spacing w:after="100"/>
    </w:pPr>
  </w:style>
  <w:style w:type="paragraph" w:styleId="TOC2">
    <w:name w:val="toc 2"/>
    <w:basedOn w:val="Normal"/>
    <w:next w:val="Normal"/>
    <w:autoRedefine/>
    <w:uiPriority w:val="39"/>
    <w:unhideWhenUsed/>
    <w:rsid w:val="00A601EF"/>
    <w:pPr>
      <w:spacing w:after="100"/>
      <w:ind w:left="220"/>
    </w:pPr>
  </w:style>
  <w:style w:type="paragraph" w:styleId="TOC3">
    <w:name w:val="toc 3"/>
    <w:basedOn w:val="Normal"/>
    <w:next w:val="Normal"/>
    <w:autoRedefine/>
    <w:uiPriority w:val="39"/>
    <w:unhideWhenUsed/>
    <w:rsid w:val="00A601EF"/>
    <w:pPr>
      <w:spacing w:after="100"/>
      <w:ind w:left="440"/>
    </w:pPr>
  </w:style>
  <w:style w:type="character" w:styleId="Hyperlink">
    <w:name w:val="Hyperlink"/>
    <w:basedOn w:val="DefaultParagraphFont"/>
    <w:uiPriority w:val="99"/>
    <w:unhideWhenUsed/>
    <w:rsid w:val="00A601EF"/>
    <w:rPr>
      <w:color w:val="0563C1" w:themeColor="hyperlink"/>
      <w:u w:val="single"/>
    </w:rPr>
  </w:style>
  <w:style w:type="paragraph" w:styleId="Title">
    <w:name w:val="Title"/>
    <w:basedOn w:val="Normal"/>
    <w:next w:val="Normal"/>
    <w:link w:val="TitleChar"/>
    <w:uiPriority w:val="10"/>
    <w:qFormat/>
    <w:rsid w:val="00A601E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601EF"/>
    <w:rPr>
      <w:rFonts w:ascii="Times New Roman" w:eastAsiaTheme="majorEastAsia" w:hAnsi="Times New Roman" w:cstheme="majorBidi"/>
      <w:spacing w:val="-10"/>
      <w:kern w:val="28"/>
      <w:sz w:val="56"/>
      <w:szCs w:val="56"/>
    </w:rPr>
  </w:style>
  <w:style w:type="character" w:styleId="FollowedHyperlink">
    <w:name w:val="FollowedHyperlink"/>
    <w:basedOn w:val="DefaultParagraphFont"/>
    <w:uiPriority w:val="99"/>
    <w:semiHidden/>
    <w:unhideWhenUsed/>
    <w:rsid w:val="00681B43"/>
    <w:rPr>
      <w:color w:val="954F72" w:themeColor="followedHyperlink"/>
      <w:u w:val="single"/>
    </w:rPr>
  </w:style>
  <w:style w:type="paragraph" w:styleId="NormalWeb">
    <w:name w:val="Normal (Web)"/>
    <w:basedOn w:val="Normal"/>
    <w:uiPriority w:val="99"/>
    <w:semiHidden/>
    <w:unhideWhenUsed/>
    <w:rsid w:val="00972DFC"/>
    <w:rPr>
      <w:rFonts w:cs="Times New Roman"/>
      <w:szCs w:val="24"/>
    </w:rPr>
  </w:style>
  <w:style w:type="character" w:styleId="UnresolvedMention">
    <w:name w:val="Unresolved Mention"/>
    <w:basedOn w:val="DefaultParagraphFont"/>
    <w:uiPriority w:val="99"/>
    <w:semiHidden/>
    <w:unhideWhenUsed/>
    <w:rsid w:val="00B14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99719">
      <w:bodyDiv w:val="1"/>
      <w:marLeft w:val="0"/>
      <w:marRight w:val="0"/>
      <w:marTop w:val="0"/>
      <w:marBottom w:val="0"/>
      <w:divBdr>
        <w:top w:val="none" w:sz="0" w:space="0" w:color="auto"/>
        <w:left w:val="none" w:sz="0" w:space="0" w:color="auto"/>
        <w:bottom w:val="none" w:sz="0" w:space="0" w:color="auto"/>
        <w:right w:val="none" w:sz="0" w:space="0" w:color="auto"/>
      </w:divBdr>
    </w:div>
    <w:div w:id="97723953">
      <w:bodyDiv w:val="1"/>
      <w:marLeft w:val="0"/>
      <w:marRight w:val="0"/>
      <w:marTop w:val="0"/>
      <w:marBottom w:val="0"/>
      <w:divBdr>
        <w:top w:val="none" w:sz="0" w:space="0" w:color="auto"/>
        <w:left w:val="none" w:sz="0" w:space="0" w:color="auto"/>
        <w:bottom w:val="none" w:sz="0" w:space="0" w:color="auto"/>
        <w:right w:val="none" w:sz="0" w:space="0" w:color="auto"/>
      </w:divBdr>
    </w:div>
    <w:div w:id="1075543865">
      <w:bodyDiv w:val="1"/>
      <w:marLeft w:val="0"/>
      <w:marRight w:val="0"/>
      <w:marTop w:val="0"/>
      <w:marBottom w:val="0"/>
      <w:divBdr>
        <w:top w:val="none" w:sz="0" w:space="0" w:color="auto"/>
        <w:left w:val="none" w:sz="0" w:space="0" w:color="auto"/>
        <w:bottom w:val="none" w:sz="0" w:space="0" w:color="auto"/>
        <w:right w:val="none" w:sz="0" w:space="0" w:color="auto"/>
      </w:divBdr>
      <w:divsChild>
        <w:div w:id="352852742">
          <w:marLeft w:val="-720"/>
          <w:marRight w:val="0"/>
          <w:marTop w:val="0"/>
          <w:marBottom w:val="0"/>
          <w:divBdr>
            <w:top w:val="none" w:sz="0" w:space="0" w:color="auto"/>
            <w:left w:val="none" w:sz="0" w:space="0" w:color="auto"/>
            <w:bottom w:val="none" w:sz="0" w:space="0" w:color="auto"/>
            <w:right w:val="none" w:sz="0" w:space="0" w:color="auto"/>
          </w:divBdr>
        </w:div>
      </w:divsChild>
    </w:div>
    <w:div w:id="2016952628">
      <w:bodyDiv w:val="1"/>
      <w:marLeft w:val="0"/>
      <w:marRight w:val="0"/>
      <w:marTop w:val="0"/>
      <w:marBottom w:val="0"/>
      <w:divBdr>
        <w:top w:val="none" w:sz="0" w:space="0" w:color="auto"/>
        <w:left w:val="none" w:sz="0" w:space="0" w:color="auto"/>
        <w:bottom w:val="none" w:sz="0" w:space="0" w:color="auto"/>
        <w:right w:val="none" w:sz="0" w:space="0" w:color="auto"/>
      </w:divBdr>
      <w:divsChild>
        <w:div w:id="57490195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edia.proquest.com/media/hms/PFT/2/Z2zjY?_s=Fiu4ykGDnJP7VMxCOhJLIQIB8%2F4%3D"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1910\Desktop\verdan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346302-C65C-45D3-A3DF-E891982836FA}">
  <we:reference id="8c1c3d44-57e9-40d7-86e4-4adf61fea1dd" version="2.1.0.2" store="EXCatalog" storeType="EXCatalog"/>
  <we:alternateReferences>
    <we:reference id="WA104380122" version="2.1.0.2"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0BD97-84C8-41E8-9C38-326E5D1C6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verdana.dotx</Template>
  <TotalTime>0</TotalTime>
  <Pages>18</Pages>
  <Words>5722</Words>
  <Characters>32619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Jaidon Froggatt-Morton</cp:lastModifiedBy>
  <cp:revision>2</cp:revision>
  <cp:lastPrinted>2024-11-22T10:57:00Z</cp:lastPrinted>
  <dcterms:created xsi:type="dcterms:W3CDTF">2024-12-04T23:32:00Z</dcterms:created>
  <dcterms:modified xsi:type="dcterms:W3CDTF">2024-12-04T23:32:00Z</dcterms:modified>
</cp:coreProperties>
</file>